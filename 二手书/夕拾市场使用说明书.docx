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微软雅黑" w:eastAsia="微软雅黑" w:hAnsi="微软雅黑"/>
          <w:b/>
          <w:caps/>
          <w:color w:val="455F51" w:themeColor="text2"/>
          <w:kern w:val="28"/>
          <w:sz w:val="72"/>
          <w:szCs w:val="56"/>
        </w:rPr>
        <w:alias w:val="标题"/>
        <w:tag w:val=""/>
        <w:id w:val="-1989238033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:rsidR="00C36963" w:rsidRPr="00CC059E" w:rsidRDefault="00CC059E">
          <w:pPr>
            <w:pStyle w:val="af8"/>
            <w:rPr>
              <w:rFonts w:ascii="微软雅黑" w:eastAsia="微软雅黑" w:hAnsi="微软雅黑"/>
              <w:sz w:val="72"/>
            </w:rPr>
          </w:pPr>
          <w:r w:rsidRPr="00CC059E">
            <w:rPr>
              <w:rFonts w:ascii="微软雅黑" w:eastAsia="微软雅黑" w:hAnsi="微软雅黑"/>
              <w:sz w:val="72"/>
            </w:rPr>
            <w:t>夕拾市场使用说明书</w:t>
          </w:r>
        </w:p>
      </w:sdtContent>
    </w:sdt>
    <w:p w:rsidR="00C36963" w:rsidRPr="00CC059E" w:rsidRDefault="00CC059E">
      <w:pPr>
        <w:pStyle w:val="afa"/>
        <w:rPr>
          <w:rFonts w:ascii="微软雅黑" w:eastAsia="微软雅黑" w:hAnsi="微软雅黑"/>
          <w:sz w:val="44"/>
        </w:rPr>
      </w:pPr>
      <w:r w:rsidRPr="00CC059E">
        <w:rPr>
          <w:rFonts w:ascii="微软雅黑" w:eastAsia="微软雅黑" w:hAnsi="微软雅黑" w:hint="eastAsia"/>
          <w:sz w:val="44"/>
        </w:rPr>
        <w:t>大学生二手交易系统</w:t>
      </w:r>
    </w:p>
    <w:p w:rsidR="00C36963" w:rsidRDefault="00A95A8F" w:rsidP="007E10EB">
      <w:pPr>
        <w:jc w:val="center"/>
        <w:rPr>
          <w:rFonts w:ascii="微软雅黑" w:eastAsia="微软雅黑" w:hAnsi="微软雅黑"/>
        </w:rPr>
      </w:pPr>
      <w:r w:rsidRPr="008C153F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5505450" cy="4780280"/>
            <wp:effectExtent l="0" t="0" r="0" b="1270"/>
            <wp:docPr id="2" name="图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002005_9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103" cy="47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9E" w:rsidRPr="008C153F" w:rsidRDefault="00CC059E">
      <w:pPr>
        <w:rPr>
          <w:rFonts w:ascii="微软雅黑" w:eastAsia="微软雅黑" w:hAnsi="微软雅黑"/>
        </w:rPr>
      </w:pPr>
    </w:p>
    <w:p w:rsidR="00CC059E" w:rsidRPr="00CC059E" w:rsidRDefault="00B40525" w:rsidP="00CC059E">
      <w:pPr>
        <w:pStyle w:val="afff3"/>
        <w:rPr>
          <w:sz w:val="28"/>
        </w:rPr>
      </w:pPr>
      <w:sdt>
        <w:sdtPr>
          <w:rPr>
            <w:sz w:val="28"/>
          </w:rPr>
          <w:alias w:val="姓名"/>
          <w:tag w:val=""/>
          <w:id w:val="-1725445335"/>
          <w:placeholder>
            <w:docPart w:val="EFB93EFDB6A842A2BDC9F1FFF6F048FD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r w:rsidR="00CC059E" w:rsidRPr="00CC059E">
            <w:rPr>
              <w:rFonts w:hint="eastAsia"/>
              <w:sz w:val="28"/>
            </w:rPr>
            <w:t>夏雨柔</w:t>
          </w:r>
        </w:sdtContent>
      </w:sdt>
      <w:r w:rsidR="00CC059E" w:rsidRPr="00CC059E">
        <w:rPr>
          <w:sz w:val="28"/>
          <w:lang w:val="zh-CN"/>
        </w:rPr>
        <w:t> | </w:t>
      </w:r>
      <w:sdt>
        <w:sdtPr>
          <w:rPr>
            <w:sz w:val="28"/>
          </w:rPr>
          <w:alias w:val="课程标题"/>
          <w:tag w:val=""/>
          <w:id w:val="1461449827"/>
          <w:placeholder>
            <w:docPart w:val="2525B681873B4E728CA57CF2701BB80B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Content>
          <w:r w:rsidR="00CC059E" w:rsidRPr="00CC059E">
            <w:rPr>
              <w:sz w:val="28"/>
            </w:rPr>
            <w:t>数据库</w:t>
          </w:r>
        </w:sdtContent>
      </w:sdt>
      <w:r w:rsidR="00CC059E" w:rsidRPr="00CC059E">
        <w:rPr>
          <w:sz w:val="28"/>
          <w:lang w:val="zh-CN"/>
        </w:rPr>
        <w:t> | </w:t>
      </w:r>
      <w:sdt>
        <w:sdtPr>
          <w:rPr>
            <w:sz w:val="28"/>
          </w:rPr>
          <w:alias w:val="日期"/>
          <w:tag w:val=""/>
          <w:id w:val="-87007477"/>
          <w:placeholder>
            <w:docPart w:val="83D9383E80844BCFB376A50AD4232114"/>
          </w:placeholder>
          <w:dataBinding w:prefixMappings="xmlns:ns0='http://schemas.microsoft.com/office/2006/coverPageProps' " w:xpath="/ns0:CoverPageProperties[1]/ns0:PublishDate[1]" w:storeItemID="{55AF091B-3C7A-41E3-B477-F2FDAA23CFDA}"/>
          <w:date w:fullDate="2017-05-25T00:00:00Z">
            <w:dateFormat w:val="yyyy'年'M'月'd'日'"/>
            <w:lid w:val="zh-CN"/>
            <w:storeMappedDataAs w:val="dateTime"/>
            <w:calendar w:val="gregorian"/>
          </w:date>
        </w:sdtPr>
        <w:sdtContent>
          <w:r w:rsidR="00CC059E" w:rsidRPr="00CC059E">
            <w:rPr>
              <w:rFonts w:hint="eastAsia"/>
              <w:sz w:val="28"/>
            </w:rPr>
            <w:t>2017</w:t>
          </w:r>
          <w:r w:rsidR="00CC059E" w:rsidRPr="00CC059E">
            <w:rPr>
              <w:rFonts w:hint="eastAsia"/>
              <w:sz w:val="28"/>
            </w:rPr>
            <w:t>年</w:t>
          </w:r>
          <w:r w:rsidR="00CC059E" w:rsidRPr="00CC059E">
            <w:rPr>
              <w:rFonts w:hint="eastAsia"/>
              <w:sz w:val="28"/>
            </w:rPr>
            <w:t>5</w:t>
          </w:r>
          <w:r w:rsidR="00CC059E" w:rsidRPr="00CC059E">
            <w:rPr>
              <w:rFonts w:hint="eastAsia"/>
              <w:sz w:val="28"/>
            </w:rPr>
            <w:t>月</w:t>
          </w:r>
          <w:r w:rsidR="00CC059E" w:rsidRPr="00CC059E">
            <w:rPr>
              <w:rFonts w:hint="eastAsia"/>
              <w:sz w:val="28"/>
            </w:rPr>
            <w:t>25</w:t>
          </w:r>
          <w:r w:rsidR="00CC059E" w:rsidRPr="00CC059E">
            <w:rPr>
              <w:rFonts w:hint="eastAsia"/>
              <w:sz w:val="28"/>
            </w:rPr>
            <w:t>日</w:t>
          </w:r>
        </w:sdtContent>
      </w:sdt>
    </w:p>
    <w:p w:rsidR="0080419B" w:rsidRDefault="0080419B" w:rsidP="00CC059E">
      <w:pPr>
        <w:pStyle w:val="afff3"/>
        <w:rPr>
          <w:sz w:val="28"/>
        </w:rPr>
      </w:pPr>
      <w:r>
        <w:rPr>
          <w:rFonts w:hint="eastAsia"/>
          <w:sz w:val="28"/>
        </w:rPr>
        <w:t>学号：</w:t>
      </w:r>
      <w:r>
        <w:rPr>
          <w:rFonts w:hint="eastAsia"/>
          <w:sz w:val="28"/>
        </w:rPr>
        <w:t>201500800560</w:t>
      </w:r>
    </w:p>
    <w:p w:rsidR="00CC059E" w:rsidRPr="00CC059E" w:rsidRDefault="00CC059E" w:rsidP="00B86AF2">
      <w:pPr>
        <w:pStyle w:val="afff3"/>
        <w:rPr>
          <w:sz w:val="28"/>
        </w:rPr>
      </w:pPr>
      <w:r w:rsidRPr="00CC059E">
        <w:rPr>
          <w:sz w:val="28"/>
        </w:rPr>
        <w:t>指导老师：衣振萍</w:t>
      </w:r>
    </w:p>
    <w:p w:rsidR="00CC059E" w:rsidRDefault="00CC059E" w:rsidP="00E33550">
      <w:pPr>
        <w:pStyle w:val="afff3"/>
        <w:jc w:val="left"/>
        <w:rPr>
          <w:sz w:val="24"/>
        </w:rPr>
      </w:pPr>
    </w:p>
    <w:p w:rsidR="007748EC" w:rsidRPr="00E33550" w:rsidRDefault="007748EC" w:rsidP="007748EC">
      <w:pPr>
        <w:pStyle w:val="1"/>
        <w:jc w:val="both"/>
        <w:rPr>
          <w:sz w:val="32"/>
        </w:rPr>
      </w:pPr>
      <w:r w:rsidRPr="00E33550">
        <w:rPr>
          <w:sz w:val="32"/>
        </w:rPr>
        <w:lastRenderedPageBreak/>
        <w:t>夕拾市场起名来由</w:t>
      </w:r>
    </w:p>
    <w:p w:rsidR="00E33550" w:rsidRDefault="007748EC" w:rsidP="00E33550">
      <w:pPr>
        <w:pStyle w:val="ac"/>
        <w:ind w:left="360" w:firstLineChars="0" w:firstLine="0"/>
        <w:jc w:val="both"/>
        <w:rPr>
          <w:sz w:val="28"/>
        </w:rPr>
      </w:pPr>
      <w:r w:rsidRPr="007E10EB">
        <w:rPr>
          <w:sz w:val="28"/>
        </w:rPr>
        <w:t>夕拾来源于</w:t>
      </w:r>
      <w:r w:rsidRPr="007E10EB">
        <w:rPr>
          <w:rFonts w:hint="eastAsia"/>
          <w:sz w:val="28"/>
        </w:rPr>
        <w:t>鲁迅所写的唯一一部回忆</w:t>
      </w:r>
      <w:hyperlink r:id="rId10" w:tgtFrame="_blank" w:history="1">
        <w:r w:rsidRPr="007E10EB">
          <w:rPr>
            <w:rFonts w:hint="eastAsia"/>
            <w:sz w:val="28"/>
          </w:rPr>
          <w:t>散文</w:t>
        </w:r>
      </w:hyperlink>
      <w:r w:rsidRPr="007748EC">
        <w:rPr>
          <w:rFonts w:hint="eastAsia"/>
          <w:sz w:val="28"/>
        </w:rPr>
        <w:t>集</w:t>
      </w:r>
      <w:r w:rsidRPr="007E10EB">
        <w:rPr>
          <w:rFonts w:hint="eastAsia"/>
          <w:sz w:val="28"/>
        </w:rPr>
        <w:t>《朝花夕拾》</w:t>
      </w:r>
      <w:r w:rsidR="007E10EB" w:rsidRPr="007E10EB">
        <w:rPr>
          <w:rFonts w:hint="eastAsia"/>
          <w:sz w:val="28"/>
        </w:rPr>
        <w:t>，朝花夕拾，字面意思就是</w:t>
      </w:r>
      <w:r w:rsidR="007E10EB" w:rsidRPr="007E10EB">
        <w:rPr>
          <w:rFonts w:hint="eastAsia"/>
          <w:sz w:val="28"/>
        </w:rPr>
        <w:t xml:space="preserve"> </w:t>
      </w:r>
      <w:r w:rsidR="007E10EB" w:rsidRPr="007E10EB">
        <w:rPr>
          <w:rFonts w:hint="eastAsia"/>
          <w:sz w:val="28"/>
        </w:rPr>
        <w:t>早晨采得花（或者开的花），下午夕阳的时候重新拾起来。所以我希望二手书像朝花一样，能被别人夕拾、采摘，发挥它的剩余价值</w:t>
      </w:r>
      <w:r w:rsidR="00E33550">
        <w:rPr>
          <w:rFonts w:hint="eastAsia"/>
          <w:sz w:val="28"/>
        </w:rPr>
        <w:t>。</w:t>
      </w:r>
    </w:p>
    <w:p w:rsidR="00CC059E" w:rsidRPr="00E33550" w:rsidRDefault="00CC059E" w:rsidP="00E33550">
      <w:pPr>
        <w:pStyle w:val="1"/>
        <w:jc w:val="both"/>
        <w:rPr>
          <w:sz w:val="32"/>
        </w:rPr>
      </w:pPr>
      <w:r w:rsidRPr="00E33550">
        <w:rPr>
          <w:sz w:val="32"/>
        </w:rPr>
        <w:t>系统功能简要介绍</w:t>
      </w:r>
    </w:p>
    <w:p w:rsidR="000E44C2" w:rsidRDefault="00CC059E" w:rsidP="00A55D54">
      <w:pPr>
        <w:pStyle w:val="ac"/>
        <w:numPr>
          <w:ilvl w:val="0"/>
          <w:numId w:val="3"/>
        </w:numPr>
        <w:ind w:firstLineChars="0"/>
        <w:jc w:val="both"/>
        <w:rPr>
          <w:sz w:val="28"/>
        </w:rPr>
      </w:pPr>
      <w:r w:rsidRPr="000E44C2">
        <w:rPr>
          <w:rFonts w:hint="eastAsia"/>
          <w:sz w:val="28"/>
        </w:rPr>
        <w:t>搜索功能</w:t>
      </w:r>
    </w:p>
    <w:p w:rsidR="000E44C2" w:rsidRDefault="000E44C2" w:rsidP="00A55D54">
      <w:pPr>
        <w:pStyle w:val="ac"/>
        <w:numPr>
          <w:ilvl w:val="0"/>
          <w:numId w:val="4"/>
        </w:numPr>
        <w:ind w:firstLineChars="0"/>
        <w:jc w:val="both"/>
        <w:rPr>
          <w:sz w:val="28"/>
        </w:rPr>
      </w:pPr>
      <w:r>
        <w:rPr>
          <w:rFonts w:hint="eastAsia"/>
          <w:sz w:val="28"/>
        </w:rPr>
        <w:t>搜索书籍</w:t>
      </w:r>
    </w:p>
    <w:p w:rsidR="000E44C2" w:rsidRPr="000E44C2" w:rsidRDefault="000E44C2" w:rsidP="00A55D54">
      <w:pPr>
        <w:pStyle w:val="ac"/>
        <w:numPr>
          <w:ilvl w:val="0"/>
          <w:numId w:val="4"/>
        </w:numPr>
        <w:ind w:firstLineChars="0"/>
        <w:jc w:val="both"/>
        <w:rPr>
          <w:sz w:val="28"/>
        </w:rPr>
      </w:pPr>
      <w:r>
        <w:rPr>
          <w:sz w:val="28"/>
        </w:rPr>
        <w:t>搜索订单（包括交换，买赠订单）</w:t>
      </w:r>
    </w:p>
    <w:p w:rsidR="00CC059E" w:rsidRDefault="000E44C2" w:rsidP="00A55D54">
      <w:pPr>
        <w:pStyle w:val="ac"/>
        <w:numPr>
          <w:ilvl w:val="0"/>
          <w:numId w:val="3"/>
        </w:numPr>
        <w:ind w:firstLineChars="0"/>
        <w:jc w:val="both"/>
        <w:rPr>
          <w:sz w:val="28"/>
        </w:rPr>
      </w:pPr>
      <w:r w:rsidRPr="000E44C2">
        <w:rPr>
          <w:rFonts w:hint="eastAsia"/>
          <w:sz w:val="28"/>
        </w:rPr>
        <w:t>收藏功能</w:t>
      </w:r>
    </w:p>
    <w:p w:rsidR="000E44C2" w:rsidRDefault="000E44C2" w:rsidP="00A55D54">
      <w:pPr>
        <w:pStyle w:val="ac"/>
        <w:numPr>
          <w:ilvl w:val="0"/>
          <w:numId w:val="5"/>
        </w:numPr>
        <w:ind w:firstLineChars="0"/>
        <w:jc w:val="both"/>
        <w:rPr>
          <w:sz w:val="28"/>
        </w:rPr>
      </w:pPr>
      <w:r>
        <w:rPr>
          <w:rFonts w:hint="eastAsia"/>
          <w:sz w:val="28"/>
        </w:rPr>
        <w:t>收藏最喜欢的书籍</w:t>
      </w:r>
      <w:r w:rsidR="00E33550">
        <w:rPr>
          <w:rFonts w:hint="eastAsia"/>
          <w:sz w:val="28"/>
        </w:rPr>
        <w:t>（可撤销收藏）</w:t>
      </w:r>
    </w:p>
    <w:p w:rsidR="000E44C2" w:rsidRPr="000E44C2" w:rsidRDefault="000E44C2" w:rsidP="00A55D54">
      <w:pPr>
        <w:pStyle w:val="ac"/>
        <w:numPr>
          <w:ilvl w:val="0"/>
          <w:numId w:val="5"/>
        </w:numPr>
        <w:ind w:firstLineChars="0"/>
        <w:jc w:val="both"/>
        <w:rPr>
          <w:sz w:val="28"/>
        </w:rPr>
      </w:pPr>
      <w:r>
        <w:rPr>
          <w:sz w:val="28"/>
        </w:rPr>
        <w:t>把订单加入购物车收藏</w:t>
      </w:r>
      <w:r w:rsidR="00E33550">
        <w:rPr>
          <w:sz w:val="28"/>
        </w:rPr>
        <w:t>（</w:t>
      </w:r>
      <w:r w:rsidR="00E33550">
        <w:rPr>
          <w:rFonts w:hint="eastAsia"/>
          <w:sz w:val="28"/>
        </w:rPr>
        <w:t>可撤销收藏</w:t>
      </w:r>
      <w:r w:rsidR="00E33550">
        <w:rPr>
          <w:sz w:val="28"/>
        </w:rPr>
        <w:t>）</w:t>
      </w:r>
    </w:p>
    <w:p w:rsidR="000E44C2" w:rsidRDefault="000E44C2" w:rsidP="00A55D54">
      <w:pPr>
        <w:pStyle w:val="ac"/>
        <w:numPr>
          <w:ilvl w:val="0"/>
          <w:numId w:val="3"/>
        </w:numPr>
        <w:ind w:firstLineChars="0"/>
        <w:jc w:val="both"/>
        <w:rPr>
          <w:sz w:val="28"/>
        </w:rPr>
      </w:pPr>
      <w:r w:rsidRPr="000E44C2">
        <w:rPr>
          <w:rFonts w:hint="eastAsia"/>
          <w:sz w:val="28"/>
        </w:rPr>
        <w:t>买卖功能</w:t>
      </w:r>
    </w:p>
    <w:p w:rsidR="000E44C2" w:rsidRDefault="000E44C2" w:rsidP="00A55D54">
      <w:pPr>
        <w:pStyle w:val="ac"/>
        <w:numPr>
          <w:ilvl w:val="0"/>
          <w:numId w:val="6"/>
        </w:numPr>
        <w:ind w:firstLineChars="0"/>
        <w:jc w:val="both"/>
        <w:rPr>
          <w:sz w:val="28"/>
        </w:rPr>
      </w:pPr>
      <w:r>
        <w:rPr>
          <w:rFonts w:hint="eastAsia"/>
          <w:sz w:val="28"/>
        </w:rPr>
        <w:t>根据搜索出的订单或在购物车的订单买入书籍</w:t>
      </w:r>
    </w:p>
    <w:p w:rsidR="000E44C2" w:rsidRPr="000E44C2" w:rsidRDefault="000E44C2" w:rsidP="00A55D54">
      <w:pPr>
        <w:pStyle w:val="ac"/>
        <w:numPr>
          <w:ilvl w:val="0"/>
          <w:numId w:val="6"/>
        </w:numPr>
        <w:ind w:firstLineChars="0"/>
        <w:jc w:val="both"/>
        <w:rPr>
          <w:sz w:val="28"/>
        </w:rPr>
      </w:pPr>
      <w:r>
        <w:rPr>
          <w:sz w:val="28"/>
        </w:rPr>
        <w:t>使用添加订单添加卖订单</w:t>
      </w:r>
    </w:p>
    <w:p w:rsidR="000E44C2" w:rsidRDefault="000E44C2" w:rsidP="00A55D54">
      <w:pPr>
        <w:pStyle w:val="ac"/>
        <w:numPr>
          <w:ilvl w:val="0"/>
          <w:numId w:val="3"/>
        </w:numPr>
        <w:ind w:firstLineChars="0"/>
        <w:jc w:val="both"/>
        <w:rPr>
          <w:sz w:val="28"/>
        </w:rPr>
      </w:pPr>
      <w:r w:rsidRPr="000E44C2">
        <w:rPr>
          <w:sz w:val="28"/>
        </w:rPr>
        <w:t>转赠功能</w:t>
      </w:r>
    </w:p>
    <w:p w:rsidR="000E44C2" w:rsidRDefault="000E44C2" w:rsidP="00A55D54">
      <w:pPr>
        <w:pStyle w:val="ac"/>
        <w:numPr>
          <w:ilvl w:val="0"/>
          <w:numId w:val="7"/>
        </w:numPr>
        <w:ind w:firstLineChars="0"/>
        <w:jc w:val="both"/>
        <w:rPr>
          <w:sz w:val="28"/>
        </w:rPr>
      </w:pPr>
      <w:r>
        <w:rPr>
          <w:rFonts w:hint="eastAsia"/>
          <w:sz w:val="28"/>
        </w:rPr>
        <w:t>根据搜索出的订单或在购物车的订单夕拾书籍</w:t>
      </w:r>
    </w:p>
    <w:p w:rsidR="000E44C2" w:rsidRPr="000E44C2" w:rsidRDefault="000E44C2" w:rsidP="00A55D54">
      <w:pPr>
        <w:pStyle w:val="ac"/>
        <w:numPr>
          <w:ilvl w:val="0"/>
          <w:numId w:val="7"/>
        </w:numPr>
        <w:ind w:firstLineChars="0"/>
        <w:jc w:val="both"/>
        <w:rPr>
          <w:sz w:val="28"/>
        </w:rPr>
      </w:pPr>
      <w:r>
        <w:rPr>
          <w:sz w:val="28"/>
        </w:rPr>
        <w:t>用添加订单添加转赠订单</w:t>
      </w:r>
    </w:p>
    <w:p w:rsidR="000E44C2" w:rsidRPr="000E44C2" w:rsidRDefault="000E44C2" w:rsidP="00A55D54">
      <w:pPr>
        <w:pStyle w:val="ac"/>
        <w:numPr>
          <w:ilvl w:val="0"/>
          <w:numId w:val="3"/>
        </w:numPr>
        <w:ind w:firstLineChars="0"/>
        <w:jc w:val="both"/>
      </w:pPr>
      <w:r w:rsidRPr="000E44C2">
        <w:rPr>
          <w:sz w:val="28"/>
        </w:rPr>
        <w:lastRenderedPageBreak/>
        <w:t>交换功能</w:t>
      </w:r>
    </w:p>
    <w:p w:rsidR="000E44C2" w:rsidRPr="000E44C2" w:rsidRDefault="000E44C2" w:rsidP="00A55D54">
      <w:pPr>
        <w:pStyle w:val="ac"/>
        <w:numPr>
          <w:ilvl w:val="0"/>
          <w:numId w:val="8"/>
        </w:numPr>
        <w:ind w:firstLineChars="0"/>
        <w:jc w:val="both"/>
      </w:pPr>
      <w:r>
        <w:rPr>
          <w:rFonts w:hint="eastAsia"/>
          <w:sz w:val="28"/>
        </w:rPr>
        <w:t>根据搜索出的订单或在购物车的订单交换书籍</w:t>
      </w:r>
    </w:p>
    <w:p w:rsidR="007748EC" w:rsidRPr="007748EC" w:rsidRDefault="000E44C2" w:rsidP="00A55D54">
      <w:pPr>
        <w:pStyle w:val="ac"/>
        <w:numPr>
          <w:ilvl w:val="0"/>
          <w:numId w:val="8"/>
        </w:numPr>
        <w:ind w:firstLineChars="0"/>
        <w:jc w:val="both"/>
      </w:pPr>
      <w:r>
        <w:rPr>
          <w:sz w:val="28"/>
        </w:rPr>
        <w:t>用添加订单添加交换订单（一个用户只允许添加</w:t>
      </w:r>
      <w:r w:rsidR="007748EC">
        <w:rPr>
          <w:sz w:val="28"/>
        </w:rPr>
        <w:t>一个待交换订单</w:t>
      </w:r>
      <w:r>
        <w:rPr>
          <w:sz w:val="28"/>
        </w:rPr>
        <w:t>）</w:t>
      </w:r>
    </w:p>
    <w:p w:rsidR="007748EC" w:rsidRDefault="007748EC" w:rsidP="00A55D54">
      <w:pPr>
        <w:pStyle w:val="ac"/>
        <w:numPr>
          <w:ilvl w:val="0"/>
          <w:numId w:val="3"/>
        </w:numPr>
        <w:ind w:firstLineChars="0"/>
        <w:jc w:val="both"/>
        <w:rPr>
          <w:sz w:val="28"/>
        </w:rPr>
      </w:pPr>
      <w:r w:rsidRPr="007748EC">
        <w:rPr>
          <w:rFonts w:hint="eastAsia"/>
          <w:sz w:val="28"/>
        </w:rPr>
        <w:t>查看功能</w:t>
      </w:r>
    </w:p>
    <w:p w:rsidR="007748EC" w:rsidRDefault="007748EC" w:rsidP="00A55D54">
      <w:pPr>
        <w:pStyle w:val="ac"/>
        <w:numPr>
          <w:ilvl w:val="0"/>
          <w:numId w:val="9"/>
        </w:numPr>
        <w:ind w:firstLineChars="0"/>
        <w:jc w:val="both"/>
        <w:rPr>
          <w:sz w:val="28"/>
        </w:rPr>
      </w:pPr>
      <w:r>
        <w:rPr>
          <w:rFonts w:hint="eastAsia"/>
          <w:sz w:val="28"/>
        </w:rPr>
        <w:t>查看买入订单（包括买入书籍和接受转赠）</w:t>
      </w:r>
    </w:p>
    <w:p w:rsidR="007748EC" w:rsidRDefault="007748EC" w:rsidP="00A55D54">
      <w:pPr>
        <w:pStyle w:val="ac"/>
        <w:numPr>
          <w:ilvl w:val="0"/>
          <w:numId w:val="9"/>
        </w:numPr>
        <w:ind w:firstLineChars="0"/>
        <w:jc w:val="both"/>
        <w:rPr>
          <w:sz w:val="28"/>
        </w:rPr>
      </w:pPr>
      <w:r>
        <w:rPr>
          <w:sz w:val="28"/>
        </w:rPr>
        <w:t>查看卖出订单（包括已转赠和已卖）</w:t>
      </w:r>
    </w:p>
    <w:p w:rsidR="007748EC" w:rsidRDefault="007748EC" w:rsidP="00A55D54">
      <w:pPr>
        <w:pStyle w:val="ac"/>
        <w:numPr>
          <w:ilvl w:val="0"/>
          <w:numId w:val="9"/>
        </w:numPr>
        <w:ind w:firstLineChars="0"/>
        <w:jc w:val="both"/>
        <w:rPr>
          <w:sz w:val="28"/>
        </w:rPr>
      </w:pPr>
      <w:r>
        <w:rPr>
          <w:sz w:val="28"/>
        </w:rPr>
        <w:t>查看已交换订单</w:t>
      </w:r>
    </w:p>
    <w:p w:rsidR="007748EC" w:rsidRDefault="007748EC" w:rsidP="00A55D54">
      <w:pPr>
        <w:pStyle w:val="ac"/>
        <w:numPr>
          <w:ilvl w:val="0"/>
          <w:numId w:val="9"/>
        </w:numPr>
        <w:ind w:firstLineChars="0"/>
        <w:jc w:val="both"/>
        <w:rPr>
          <w:sz w:val="28"/>
        </w:rPr>
      </w:pPr>
      <w:r>
        <w:rPr>
          <w:sz w:val="28"/>
        </w:rPr>
        <w:t>查看发布订单（包括待售，待赠，待交换订单）</w:t>
      </w:r>
    </w:p>
    <w:p w:rsidR="007748EC" w:rsidRDefault="007748EC" w:rsidP="00A55D54">
      <w:pPr>
        <w:pStyle w:val="ac"/>
        <w:numPr>
          <w:ilvl w:val="0"/>
          <w:numId w:val="9"/>
        </w:numPr>
        <w:ind w:firstLineChars="0"/>
        <w:jc w:val="both"/>
        <w:rPr>
          <w:sz w:val="28"/>
        </w:rPr>
      </w:pPr>
      <w:r>
        <w:rPr>
          <w:sz w:val="28"/>
        </w:rPr>
        <w:t>查看交易人信息</w:t>
      </w:r>
    </w:p>
    <w:p w:rsidR="007748EC" w:rsidRDefault="007748EC" w:rsidP="00A55D54">
      <w:pPr>
        <w:pStyle w:val="ac"/>
        <w:numPr>
          <w:ilvl w:val="0"/>
          <w:numId w:val="9"/>
        </w:numPr>
        <w:ind w:firstLineChars="0"/>
        <w:jc w:val="both"/>
        <w:rPr>
          <w:sz w:val="28"/>
        </w:rPr>
      </w:pPr>
      <w:r>
        <w:rPr>
          <w:sz w:val="28"/>
        </w:rPr>
        <w:t>查看书籍信息</w:t>
      </w:r>
    </w:p>
    <w:p w:rsidR="007748EC" w:rsidRDefault="007748EC" w:rsidP="00A55D54">
      <w:pPr>
        <w:pStyle w:val="ac"/>
        <w:numPr>
          <w:ilvl w:val="0"/>
          <w:numId w:val="9"/>
        </w:numPr>
        <w:ind w:firstLineChars="0"/>
        <w:jc w:val="both"/>
        <w:rPr>
          <w:sz w:val="28"/>
        </w:rPr>
      </w:pPr>
      <w:r>
        <w:rPr>
          <w:sz w:val="28"/>
        </w:rPr>
        <w:t>查看选定书籍的夕拾书单</w:t>
      </w:r>
    </w:p>
    <w:p w:rsidR="007748EC" w:rsidRDefault="007748EC" w:rsidP="00A55D54">
      <w:pPr>
        <w:pStyle w:val="ac"/>
        <w:numPr>
          <w:ilvl w:val="0"/>
          <w:numId w:val="3"/>
        </w:numPr>
        <w:ind w:firstLineChars="0"/>
        <w:jc w:val="both"/>
        <w:rPr>
          <w:sz w:val="28"/>
        </w:rPr>
      </w:pPr>
      <w:r>
        <w:rPr>
          <w:rFonts w:hint="eastAsia"/>
          <w:sz w:val="28"/>
        </w:rPr>
        <w:t>登录注册功能</w:t>
      </w:r>
    </w:p>
    <w:p w:rsidR="007748EC" w:rsidRDefault="007748EC" w:rsidP="00A55D54">
      <w:pPr>
        <w:pStyle w:val="ac"/>
        <w:numPr>
          <w:ilvl w:val="0"/>
          <w:numId w:val="3"/>
        </w:numPr>
        <w:ind w:firstLineChars="0"/>
        <w:jc w:val="both"/>
        <w:rPr>
          <w:sz w:val="28"/>
        </w:rPr>
      </w:pPr>
      <w:r>
        <w:rPr>
          <w:sz w:val="28"/>
        </w:rPr>
        <w:t>个人信息修改功能</w:t>
      </w:r>
    </w:p>
    <w:p w:rsidR="00E33550" w:rsidRDefault="00E33550" w:rsidP="00A55D54">
      <w:pPr>
        <w:pStyle w:val="ac"/>
        <w:numPr>
          <w:ilvl w:val="0"/>
          <w:numId w:val="3"/>
        </w:numPr>
        <w:ind w:firstLineChars="0"/>
        <w:jc w:val="both"/>
        <w:rPr>
          <w:sz w:val="28"/>
        </w:rPr>
      </w:pPr>
      <w:r>
        <w:rPr>
          <w:rFonts w:hint="eastAsia"/>
          <w:sz w:val="28"/>
        </w:rPr>
        <w:t>删除功能</w:t>
      </w:r>
    </w:p>
    <w:p w:rsidR="00E33550" w:rsidRDefault="00E33550" w:rsidP="00A55D54">
      <w:pPr>
        <w:pStyle w:val="ac"/>
        <w:numPr>
          <w:ilvl w:val="0"/>
          <w:numId w:val="10"/>
        </w:numPr>
        <w:ind w:firstLineChars="0"/>
        <w:jc w:val="both"/>
        <w:rPr>
          <w:sz w:val="28"/>
        </w:rPr>
      </w:pPr>
      <w:r>
        <w:rPr>
          <w:rFonts w:hint="eastAsia"/>
          <w:sz w:val="28"/>
        </w:rPr>
        <w:t>删除发布的订单</w:t>
      </w:r>
    </w:p>
    <w:p w:rsidR="00E33550" w:rsidRDefault="00E33550" w:rsidP="00A55D54">
      <w:pPr>
        <w:pStyle w:val="ac"/>
        <w:numPr>
          <w:ilvl w:val="0"/>
          <w:numId w:val="10"/>
        </w:numPr>
        <w:ind w:firstLineChars="0"/>
        <w:jc w:val="both"/>
        <w:rPr>
          <w:sz w:val="28"/>
        </w:rPr>
      </w:pPr>
      <w:r>
        <w:rPr>
          <w:sz w:val="28"/>
        </w:rPr>
        <w:t>从书架删除喜爱的书</w:t>
      </w:r>
    </w:p>
    <w:p w:rsidR="00CC059E" w:rsidRPr="008809F9" w:rsidRDefault="00E33550" w:rsidP="00A55D54">
      <w:pPr>
        <w:pStyle w:val="ac"/>
        <w:numPr>
          <w:ilvl w:val="0"/>
          <w:numId w:val="10"/>
        </w:numPr>
        <w:ind w:firstLineChars="0"/>
        <w:jc w:val="both"/>
        <w:rPr>
          <w:sz w:val="28"/>
        </w:rPr>
      </w:pPr>
      <w:r>
        <w:rPr>
          <w:sz w:val="28"/>
        </w:rPr>
        <w:t>从购物车删除收藏的订单</w:t>
      </w:r>
    </w:p>
    <w:sdt>
      <w:sdtPr>
        <w:rPr>
          <w:rFonts w:ascii="微软雅黑" w:eastAsia="微软雅黑" w:hAnsi="微软雅黑" w:cstheme="minorBidi" w:hint="eastAsia"/>
          <w:b w:val="0"/>
          <w:bCs w:val="0"/>
          <w:caps/>
          <w:color w:val="69917B" w:themeColor="text2" w:themeTint="BF"/>
          <w:sz w:val="24"/>
          <w:szCs w:val="24"/>
        </w:rPr>
        <w:id w:val="-1568100847"/>
        <w:docPartObj>
          <w:docPartGallery w:val="Table of Contents"/>
          <w:docPartUnique/>
        </w:docPartObj>
      </w:sdtPr>
      <w:sdtEndPr>
        <w:rPr>
          <w:caps w:val="0"/>
          <w:noProof/>
          <w:color w:val="auto"/>
          <w:sz w:val="22"/>
          <w:szCs w:val="22"/>
        </w:rPr>
      </w:sdtEndPr>
      <w:sdtContent>
        <w:p w:rsidR="00C5022C" w:rsidRPr="00C5022C" w:rsidRDefault="00C5022C" w:rsidP="00C5022C">
          <w:pPr>
            <w:pStyle w:val="1"/>
            <w:jc w:val="both"/>
            <w:rPr>
              <w:rFonts w:ascii="微软雅黑" w:eastAsia="微软雅黑" w:hAnsi="微软雅黑"/>
              <w:caps/>
              <w:noProof/>
              <w:lang w:val="zh-CN" w:bidi="zh-CN"/>
            </w:rPr>
          </w:pPr>
          <w:r w:rsidRPr="00C5022C">
            <w:rPr>
              <w:rFonts w:ascii="微软雅黑" w:eastAsia="微软雅黑" w:hAnsi="微软雅黑" w:hint="eastAsia"/>
              <w:caps/>
              <w:noProof/>
              <w:lang w:val="zh-CN" w:bidi="zh-CN"/>
            </w:rPr>
            <w:t>目录</w:t>
          </w:r>
        </w:p>
        <w:p w:rsidR="00985A81" w:rsidRDefault="00C5022C" w:rsidP="00C5022C">
          <w:pPr>
            <w:pStyle w:val="TOC"/>
            <w:rPr>
              <w:rFonts w:ascii="微软雅黑" w:eastAsia="微软雅黑" w:hAnsi="微软雅黑"/>
              <w:b w:val="0"/>
              <w:bCs w:val="0"/>
              <w:caps/>
              <w:noProof/>
              <w:color w:val="auto"/>
              <w:kern w:val="2"/>
              <w:sz w:val="21"/>
            </w:rPr>
          </w:pPr>
          <w:r>
            <w:rPr>
              <w:rFonts w:ascii="微软雅黑" w:eastAsia="微软雅黑" w:hAnsi="微软雅黑" w:hint="eastAsia"/>
              <w:caps/>
              <w:noProof/>
              <w:lang w:val="zh-CN" w:bidi="zh-CN"/>
            </w:rPr>
            <w:t>主页介绍------------------------------------------------------------</w:t>
          </w:r>
          <w:r w:rsidR="008723BC">
            <w:rPr>
              <w:rFonts w:ascii="微软雅黑" w:eastAsia="微软雅黑" w:hAnsi="微软雅黑"/>
              <w:caps/>
              <w:noProof/>
              <w:lang w:val="zh-CN" w:bidi="zh-CN"/>
            </w:rPr>
            <w:t>6</w:t>
          </w:r>
          <w:r w:rsidR="00A95A8F" w:rsidRPr="008C153F">
            <w:rPr>
              <w:rFonts w:ascii="微软雅黑" w:eastAsia="微软雅黑" w:hAnsi="微软雅黑" w:hint="eastAsia"/>
              <w:caps/>
              <w:noProof/>
              <w:lang w:val="zh-CN" w:bidi="zh-CN"/>
            </w:rPr>
            <w:fldChar w:fldCharType="begin"/>
          </w:r>
          <w:r w:rsidR="00A95A8F" w:rsidRPr="008C153F">
            <w:rPr>
              <w:rFonts w:ascii="微软雅黑" w:eastAsia="微软雅黑" w:hAnsi="微软雅黑" w:hint="eastAsia"/>
              <w:lang w:val="zh-CN" w:bidi="zh-CN"/>
            </w:rPr>
            <w:instrText xml:space="preserve"> TOC \o "1-3" \u </w:instrText>
          </w:r>
          <w:r w:rsidR="00A95A8F" w:rsidRPr="008C153F">
            <w:rPr>
              <w:rFonts w:ascii="微软雅黑" w:eastAsia="微软雅黑" w:hAnsi="微软雅黑" w:hint="eastAsia"/>
              <w:caps/>
              <w:noProof/>
              <w:lang w:val="zh-CN" w:bidi="zh-CN"/>
            </w:rPr>
            <w:fldChar w:fldCharType="separate"/>
          </w:r>
        </w:p>
        <w:p w:rsidR="00985A81" w:rsidRPr="00731ADD" w:rsidRDefault="00985A81" w:rsidP="00985A81">
          <w:pPr>
            <w:pStyle w:val="11"/>
            <w:rPr>
              <w:rFonts w:ascii="微软雅黑" w:eastAsia="微软雅黑" w:hAnsi="微软雅黑"/>
              <w:b w:val="0"/>
              <w:bCs w:val="0"/>
              <w:caps w:val="0"/>
              <w:noProof/>
              <w:color w:val="auto"/>
              <w:kern w:val="2"/>
              <w:sz w:val="21"/>
            </w:rPr>
          </w:pPr>
          <w:r w:rsidRPr="00731ADD">
            <w:rPr>
              <w:rFonts w:ascii="微软雅黑" w:eastAsia="微软雅黑" w:hAnsi="微软雅黑" w:hint="eastAsia"/>
              <w:noProof/>
              <w:lang w:val="zh-CN" w:bidi="zh-CN"/>
            </w:rPr>
            <w:t>登录与注册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hyperlink w:anchor="_登录与注册" w:history="1">
            <w:r w:rsidR="008723BC">
              <w:rPr>
                <w:rStyle w:val="aff2"/>
                <w:rFonts w:ascii="微软雅黑" w:eastAsia="微软雅黑" w:hAnsi="微软雅黑"/>
                <w:noProof/>
              </w:rPr>
              <w:t>6</w:t>
            </w:r>
          </w:hyperlink>
        </w:p>
        <w:p w:rsidR="00985A81" w:rsidRPr="00731ADD" w:rsidRDefault="00731ADD" w:rsidP="00985A81">
          <w:pPr>
            <w:pStyle w:val="21"/>
            <w:rPr>
              <w:rFonts w:ascii="微软雅黑" w:eastAsia="微软雅黑" w:hAnsi="微软雅黑"/>
              <w:bCs w:val="0"/>
              <w:noProof/>
              <w:kern w:val="2"/>
              <w:sz w:val="21"/>
              <w:szCs w:val="22"/>
            </w:rPr>
          </w:pPr>
          <w:r w:rsidRPr="00731ADD">
            <w:rPr>
              <w:rFonts w:ascii="微软雅黑" w:eastAsia="微软雅黑" w:hAnsi="微软雅黑" w:hint="eastAsia"/>
              <w:noProof/>
              <w:lang w:val="zh-CN" w:bidi="zh-CN"/>
            </w:rPr>
            <w:t>注册</w:t>
          </w:r>
          <w:r w:rsidR="00985A81" w:rsidRPr="00731ADD">
            <w:rPr>
              <w:rFonts w:ascii="微软雅黑" w:eastAsia="微软雅黑" w:hAnsi="微软雅黑" w:hint="eastAsia"/>
              <w:noProof/>
            </w:rPr>
            <w:tab/>
          </w:r>
          <w:hyperlink w:anchor="_注册" w:history="1">
            <w:r w:rsidR="008723BC">
              <w:rPr>
                <w:rStyle w:val="aff2"/>
                <w:rFonts w:ascii="微软雅黑" w:eastAsia="微软雅黑" w:hAnsi="微软雅黑"/>
                <w:noProof/>
              </w:rPr>
              <w:t>7</w:t>
            </w:r>
          </w:hyperlink>
        </w:p>
        <w:p w:rsidR="00985A81" w:rsidRPr="00731ADD" w:rsidRDefault="00731ADD" w:rsidP="00985A81">
          <w:pPr>
            <w:pStyle w:val="21"/>
            <w:rPr>
              <w:rFonts w:ascii="微软雅黑" w:eastAsia="微软雅黑" w:hAnsi="微软雅黑"/>
              <w:noProof/>
            </w:rPr>
          </w:pPr>
          <w:r w:rsidRPr="00731ADD">
            <w:rPr>
              <w:rFonts w:ascii="微软雅黑" w:eastAsia="微软雅黑" w:hAnsi="微软雅黑" w:hint="eastAsia"/>
              <w:noProof/>
              <w:lang w:val="zh-CN" w:bidi="zh-CN"/>
            </w:rPr>
            <w:t>登录</w:t>
          </w:r>
          <w:r w:rsidR="00985A81" w:rsidRPr="00731ADD">
            <w:rPr>
              <w:rFonts w:ascii="微软雅黑" w:eastAsia="微软雅黑" w:hAnsi="微软雅黑" w:hint="eastAsia"/>
              <w:noProof/>
            </w:rPr>
            <w:tab/>
          </w:r>
          <w:r w:rsidR="008723BC">
            <w:rPr>
              <w:rFonts w:ascii="微软雅黑" w:eastAsia="微软雅黑" w:hAnsi="微软雅黑"/>
              <w:noProof/>
            </w:rPr>
            <w:t>11</w:t>
          </w:r>
        </w:p>
        <w:p w:rsidR="003C729E" w:rsidRPr="00731ADD" w:rsidRDefault="008809F9" w:rsidP="003C729E">
          <w:pPr>
            <w:pStyle w:val="11"/>
            <w:rPr>
              <w:rFonts w:ascii="微软雅黑" w:eastAsia="微软雅黑" w:hAnsi="微软雅黑"/>
              <w:b w:val="0"/>
              <w:bCs w:val="0"/>
              <w:caps w:val="0"/>
              <w:noProof/>
              <w:color w:val="auto"/>
              <w:kern w:val="2"/>
              <w:sz w:val="21"/>
            </w:rPr>
          </w:pPr>
          <w:r>
            <w:rPr>
              <w:rFonts w:ascii="微软雅黑" w:eastAsia="微软雅黑" w:hAnsi="微软雅黑" w:hint="eastAsia"/>
              <w:noProof/>
            </w:rPr>
            <w:t>搜索，购买，转赠，交换功能</w:t>
          </w:r>
          <w:r w:rsidR="003C729E" w:rsidRPr="00731ADD">
            <w:rPr>
              <w:rFonts w:ascii="微软雅黑" w:eastAsia="微软雅黑" w:hAnsi="微软雅黑" w:hint="eastAsia"/>
              <w:noProof/>
            </w:rPr>
            <w:tab/>
          </w:r>
          <w:r w:rsidR="008723BC">
            <w:rPr>
              <w:rFonts w:ascii="微软雅黑" w:eastAsia="微软雅黑" w:hAnsi="微软雅黑"/>
              <w:noProof/>
            </w:rPr>
            <w:t>11</w:t>
          </w:r>
        </w:p>
        <w:p w:rsidR="003C729E" w:rsidRDefault="008809F9" w:rsidP="003C729E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</w:rPr>
            <w:t>搜索订单</w:t>
          </w:r>
          <w:r w:rsidR="003C729E" w:rsidRPr="00731ADD">
            <w:rPr>
              <w:rFonts w:ascii="微软雅黑" w:eastAsia="微软雅黑" w:hAnsi="微软雅黑" w:hint="eastAsia"/>
              <w:noProof/>
            </w:rPr>
            <w:tab/>
          </w:r>
          <w:r w:rsidR="00CC0A3E">
            <w:rPr>
              <w:rFonts w:ascii="微软雅黑" w:eastAsia="微软雅黑" w:hAnsi="微软雅黑"/>
              <w:noProof/>
            </w:rPr>
            <w:t>11</w:t>
          </w:r>
        </w:p>
        <w:p w:rsidR="003D52C4" w:rsidRPr="003D52C4" w:rsidRDefault="003D52C4" w:rsidP="003D52C4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  <w:lang w:val="zh-CN" w:bidi="zh-CN"/>
            </w:rPr>
            <w:t>购买书籍，转赠书籍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r w:rsidR="008723BC">
            <w:rPr>
              <w:rFonts w:ascii="微软雅黑" w:eastAsia="微软雅黑" w:hAnsi="微软雅黑"/>
              <w:noProof/>
            </w:rPr>
            <w:t>11</w:t>
          </w:r>
        </w:p>
        <w:p w:rsidR="003C729E" w:rsidRDefault="003D52C4" w:rsidP="003C729E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  <w:lang w:val="zh-CN" w:bidi="zh-CN"/>
            </w:rPr>
            <w:t>交换书籍</w:t>
          </w:r>
          <w:r w:rsidR="003C729E" w:rsidRPr="00731ADD">
            <w:rPr>
              <w:rFonts w:ascii="微软雅黑" w:eastAsia="微软雅黑" w:hAnsi="微软雅黑" w:hint="eastAsia"/>
              <w:noProof/>
            </w:rPr>
            <w:tab/>
          </w:r>
          <w:r w:rsidR="008723BC">
            <w:rPr>
              <w:rFonts w:ascii="微软雅黑" w:eastAsia="微软雅黑" w:hAnsi="微软雅黑"/>
              <w:noProof/>
            </w:rPr>
            <w:t>13</w:t>
          </w:r>
        </w:p>
        <w:p w:rsidR="001E19CB" w:rsidRPr="001E19CB" w:rsidRDefault="003D52C4" w:rsidP="001E19CB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  <w:lang w:val="zh-CN" w:bidi="zh-CN"/>
            </w:rPr>
            <w:t>搜索书籍</w:t>
          </w:r>
          <w:r w:rsidR="001E19CB" w:rsidRPr="00731ADD">
            <w:rPr>
              <w:rFonts w:ascii="微软雅黑" w:eastAsia="微软雅黑" w:hAnsi="微软雅黑" w:hint="eastAsia"/>
              <w:noProof/>
            </w:rPr>
            <w:tab/>
          </w:r>
          <w:hyperlink w:anchor="_登录" w:history="1">
            <w:r w:rsidR="008723BC">
              <w:rPr>
                <w:rStyle w:val="aff2"/>
                <w:rFonts w:ascii="微软雅黑" w:eastAsia="微软雅黑" w:hAnsi="微软雅黑"/>
                <w:noProof/>
              </w:rPr>
              <w:t>15</w:t>
            </w:r>
          </w:hyperlink>
        </w:p>
        <w:p w:rsidR="008809F9" w:rsidRPr="00731ADD" w:rsidRDefault="008809F9" w:rsidP="008809F9">
          <w:pPr>
            <w:pStyle w:val="11"/>
            <w:rPr>
              <w:rFonts w:ascii="微软雅黑" w:eastAsia="微软雅黑" w:hAnsi="微软雅黑"/>
              <w:b w:val="0"/>
              <w:bCs w:val="0"/>
              <w:caps w:val="0"/>
              <w:noProof/>
              <w:color w:val="auto"/>
              <w:kern w:val="2"/>
              <w:sz w:val="21"/>
            </w:rPr>
          </w:pPr>
          <w:r>
            <w:rPr>
              <w:rFonts w:ascii="微软雅黑" w:eastAsia="微软雅黑" w:hAnsi="微软雅黑" w:hint="eastAsia"/>
              <w:noProof/>
            </w:rPr>
            <w:t>发布（添加订单）功能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hyperlink w:anchor="注册与登录" w:history="1">
            <w:r w:rsidR="008723BC">
              <w:rPr>
                <w:rStyle w:val="aff2"/>
                <w:rFonts w:ascii="微软雅黑" w:eastAsia="微软雅黑" w:hAnsi="微软雅黑"/>
                <w:noProof/>
              </w:rPr>
              <w:t>16</w:t>
            </w:r>
          </w:hyperlink>
        </w:p>
        <w:p w:rsidR="008809F9" w:rsidRPr="00731ADD" w:rsidRDefault="008809F9" w:rsidP="008809F9">
          <w:pPr>
            <w:pStyle w:val="21"/>
            <w:rPr>
              <w:rFonts w:ascii="微软雅黑" w:eastAsia="微软雅黑" w:hAnsi="微软雅黑"/>
              <w:bCs w:val="0"/>
              <w:noProof/>
              <w:kern w:val="2"/>
              <w:sz w:val="21"/>
              <w:szCs w:val="22"/>
            </w:rPr>
          </w:pPr>
          <w:r>
            <w:rPr>
              <w:rFonts w:ascii="微软雅黑" w:eastAsia="微软雅黑" w:hAnsi="微软雅黑" w:hint="eastAsia"/>
              <w:noProof/>
            </w:rPr>
            <w:t>添加订单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hyperlink w:anchor="_登录与注册" w:history="1">
            <w:r w:rsidR="008723BC">
              <w:rPr>
                <w:rStyle w:val="aff2"/>
                <w:rFonts w:ascii="微软雅黑" w:eastAsia="微软雅黑" w:hAnsi="微软雅黑"/>
                <w:noProof/>
              </w:rPr>
              <w:t>16</w:t>
            </w:r>
          </w:hyperlink>
        </w:p>
        <w:p w:rsidR="008809F9" w:rsidRPr="00731ADD" w:rsidRDefault="008809F9" w:rsidP="008809F9">
          <w:pPr>
            <w:pStyle w:val="11"/>
            <w:rPr>
              <w:rFonts w:ascii="微软雅黑" w:eastAsia="微软雅黑" w:hAnsi="微软雅黑"/>
              <w:b w:val="0"/>
              <w:bCs w:val="0"/>
              <w:caps w:val="0"/>
              <w:noProof/>
              <w:color w:val="auto"/>
              <w:kern w:val="2"/>
              <w:sz w:val="21"/>
            </w:rPr>
          </w:pPr>
          <w:r>
            <w:rPr>
              <w:rFonts w:ascii="微软雅黑" w:eastAsia="微软雅黑" w:hAnsi="微软雅黑" w:hint="eastAsia"/>
              <w:noProof/>
            </w:rPr>
            <w:t>查看</w:t>
          </w:r>
          <w:r w:rsidR="001E19CB">
            <w:rPr>
              <w:rFonts w:ascii="微软雅黑" w:eastAsia="微软雅黑" w:hAnsi="微软雅黑" w:hint="eastAsia"/>
              <w:noProof/>
            </w:rPr>
            <w:t>功能（包括</w:t>
          </w:r>
          <w:r w:rsidR="00883E5B">
            <w:rPr>
              <w:rFonts w:ascii="微软雅黑" w:eastAsia="微软雅黑" w:hAnsi="微软雅黑" w:hint="eastAsia"/>
              <w:noProof/>
            </w:rPr>
            <w:t>各页面操作</w:t>
          </w:r>
          <w:r w:rsidR="001E19CB">
            <w:rPr>
              <w:rFonts w:ascii="微软雅黑" w:eastAsia="微软雅黑" w:hAnsi="微软雅黑" w:hint="eastAsia"/>
              <w:noProof/>
            </w:rPr>
            <w:t>）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hyperlink w:anchor="注册与登录" w:history="1">
            <w:r w:rsidR="008723BC">
              <w:rPr>
                <w:rStyle w:val="aff2"/>
                <w:rFonts w:ascii="微软雅黑" w:eastAsia="微软雅黑" w:hAnsi="微软雅黑"/>
                <w:noProof/>
              </w:rPr>
              <w:t>20</w:t>
            </w:r>
          </w:hyperlink>
        </w:p>
        <w:p w:rsidR="008809F9" w:rsidRPr="00731ADD" w:rsidRDefault="008809F9" w:rsidP="008809F9">
          <w:pPr>
            <w:pStyle w:val="21"/>
            <w:rPr>
              <w:rFonts w:ascii="微软雅黑" w:eastAsia="微软雅黑" w:hAnsi="微软雅黑"/>
              <w:bCs w:val="0"/>
              <w:noProof/>
              <w:kern w:val="2"/>
              <w:sz w:val="21"/>
              <w:szCs w:val="22"/>
            </w:rPr>
          </w:pPr>
          <w:r>
            <w:rPr>
              <w:rFonts w:ascii="微软雅黑" w:eastAsia="微软雅黑" w:hAnsi="微软雅黑" w:hint="eastAsia"/>
              <w:noProof/>
            </w:rPr>
            <w:t>查看图书信息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r w:rsidR="008723BC">
            <w:rPr>
              <w:rFonts w:ascii="微软雅黑" w:eastAsia="微软雅黑" w:hAnsi="微软雅黑"/>
              <w:noProof/>
            </w:rPr>
            <w:t>20</w:t>
          </w:r>
        </w:p>
        <w:p w:rsidR="008809F9" w:rsidRDefault="008809F9" w:rsidP="008809F9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</w:rPr>
            <w:t>查看个人信息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hyperlink w:anchor="_登录" w:history="1">
            <w:r w:rsidR="008723BC">
              <w:rPr>
                <w:rStyle w:val="aff2"/>
                <w:rFonts w:ascii="微软雅黑" w:eastAsia="微软雅黑" w:hAnsi="微软雅黑"/>
                <w:noProof/>
              </w:rPr>
              <w:t>21</w:t>
            </w:r>
          </w:hyperlink>
        </w:p>
        <w:p w:rsidR="008809F9" w:rsidRDefault="008809F9" w:rsidP="008809F9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</w:rPr>
            <w:t>查看购物车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hyperlink w:anchor="_登录" w:history="1">
            <w:r w:rsidR="008723BC">
              <w:rPr>
                <w:rStyle w:val="aff2"/>
                <w:rFonts w:ascii="微软雅黑" w:eastAsia="微软雅黑" w:hAnsi="微软雅黑"/>
                <w:noProof/>
              </w:rPr>
              <w:t>22</w:t>
            </w:r>
          </w:hyperlink>
        </w:p>
        <w:p w:rsidR="008809F9" w:rsidRDefault="008809F9" w:rsidP="008809F9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</w:rPr>
            <w:t>查看收藏的书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hyperlink w:anchor="_登录" w:history="1">
            <w:r w:rsidR="008723BC">
              <w:rPr>
                <w:rStyle w:val="aff2"/>
                <w:rFonts w:ascii="微软雅黑" w:eastAsia="微软雅黑" w:hAnsi="微软雅黑"/>
                <w:noProof/>
              </w:rPr>
              <w:t>24</w:t>
            </w:r>
          </w:hyperlink>
        </w:p>
        <w:p w:rsidR="008809F9" w:rsidRDefault="008809F9" w:rsidP="008809F9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</w:rPr>
            <w:t>查看已发布的订单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r w:rsidR="008723BC">
            <w:rPr>
              <w:rFonts w:ascii="微软雅黑" w:eastAsia="微软雅黑" w:hAnsi="微软雅黑"/>
              <w:noProof/>
            </w:rPr>
            <w:t>25</w:t>
          </w:r>
        </w:p>
        <w:p w:rsidR="008809F9" w:rsidRDefault="008809F9" w:rsidP="008809F9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</w:rPr>
            <w:lastRenderedPageBreak/>
            <w:t>查看已买入的订单（包含买入和转赠）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hyperlink w:anchor="_登录" w:history="1">
            <w:r w:rsidR="008723BC">
              <w:rPr>
                <w:rStyle w:val="aff2"/>
                <w:rFonts w:ascii="微软雅黑" w:eastAsia="微软雅黑" w:hAnsi="微软雅黑"/>
                <w:noProof/>
              </w:rPr>
              <w:t>26</w:t>
            </w:r>
          </w:hyperlink>
        </w:p>
        <w:p w:rsidR="008809F9" w:rsidRDefault="008809F9" w:rsidP="008809F9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</w:rPr>
            <w:t>查看已卖出的订单</w:t>
          </w:r>
          <w:r w:rsidR="001E19CB">
            <w:rPr>
              <w:rFonts w:ascii="微软雅黑" w:eastAsia="微软雅黑" w:hAnsi="微软雅黑" w:hint="eastAsia"/>
              <w:noProof/>
            </w:rPr>
            <w:t>（包含卖出和转赠）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hyperlink w:anchor="_登录" w:history="1">
            <w:r w:rsidR="008723BC">
              <w:rPr>
                <w:rStyle w:val="aff2"/>
                <w:rFonts w:ascii="微软雅黑" w:eastAsia="微软雅黑" w:hAnsi="微软雅黑"/>
                <w:noProof/>
              </w:rPr>
              <w:t>28</w:t>
            </w:r>
          </w:hyperlink>
        </w:p>
        <w:p w:rsidR="008809F9" w:rsidRPr="001E19CB" w:rsidRDefault="008809F9" w:rsidP="001E19CB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</w:rPr>
            <w:t>查看已交换的订单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hyperlink w:anchor="_登录" w:history="1">
            <w:r w:rsidR="008723BC">
              <w:rPr>
                <w:rStyle w:val="aff2"/>
                <w:rFonts w:ascii="微软雅黑" w:eastAsia="微软雅黑" w:hAnsi="微软雅黑"/>
                <w:noProof/>
              </w:rPr>
              <w:t>29</w:t>
            </w:r>
          </w:hyperlink>
        </w:p>
        <w:p w:rsidR="001E19CB" w:rsidRPr="00731ADD" w:rsidRDefault="001E19CB" w:rsidP="001E19CB">
          <w:pPr>
            <w:pStyle w:val="11"/>
            <w:rPr>
              <w:rFonts w:ascii="微软雅黑" w:eastAsia="微软雅黑" w:hAnsi="微软雅黑"/>
              <w:b w:val="0"/>
              <w:bCs w:val="0"/>
              <w:caps w:val="0"/>
              <w:noProof/>
              <w:color w:val="auto"/>
              <w:kern w:val="2"/>
              <w:sz w:val="21"/>
            </w:rPr>
          </w:pPr>
          <w:r>
            <w:rPr>
              <w:rFonts w:ascii="微软雅黑" w:eastAsia="微软雅黑" w:hAnsi="微软雅黑" w:hint="eastAsia"/>
              <w:noProof/>
            </w:rPr>
            <w:t>收藏功能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hyperlink w:anchor="注册与登录" w:history="1">
            <w:r w:rsidR="008723BC">
              <w:rPr>
                <w:rStyle w:val="aff2"/>
                <w:rFonts w:ascii="微软雅黑" w:eastAsia="微软雅黑" w:hAnsi="微软雅黑"/>
                <w:noProof/>
              </w:rPr>
              <w:t>30</w:t>
            </w:r>
          </w:hyperlink>
        </w:p>
        <w:p w:rsidR="001E19CB" w:rsidRPr="001E19CB" w:rsidRDefault="001E19CB" w:rsidP="001E19CB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  <w:lang w:val="zh-CN" w:bidi="zh-CN"/>
            </w:rPr>
            <w:t>订单加入购物车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hyperlink w:anchor="_登录" w:history="1">
            <w:r w:rsidR="008723BC">
              <w:rPr>
                <w:rStyle w:val="aff2"/>
                <w:rFonts w:ascii="微软雅黑" w:eastAsia="微软雅黑" w:hAnsi="微软雅黑"/>
                <w:noProof/>
              </w:rPr>
              <w:t>30</w:t>
            </w:r>
          </w:hyperlink>
        </w:p>
        <w:p w:rsidR="008809F9" w:rsidRPr="001E19CB" w:rsidRDefault="001E19CB" w:rsidP="001E19CB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</w:rPr>
            <w:t>收藏书籍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hyperlink w:anchor="_登录" w:history="1">
            <w:r w:rsidR="008723BC">
              <w:rPr>
                <w:rStyle w:val="aff2"/>
                <w:rFonts w:ascii="微软雅黑" w:eastAsia="微软雅黑" w:hAnsi="微软雅黑"/>
                <w:noProof/>
              </w:rPr>
              <w:t>31</w:t>
            </w:r>
          </w:hyperlink>
        </w:p>
        <w:p w:rsidR="001E19CB" w:rsidRPr="00731ADD" w:rsidRDefault="001E19CB" w:rsidP="001E19CB">
          <w:pPr>
            <w:pStyle w:val="11"/>
            <w:rPr>
              <w:rFonts w:ascii="微软雅黑" w:eastAsia="微软雅黑" w:hAnsi="微软雅黑"/>
              <w:b w:val="0"/>
              <w:bCs w:val="0"/>
              <w:caps w:val="0"/>
              <w:noProof/>
              <w:color w:val="auto"/>
              <w:kern w:val="2"/>
              <w:sz w:val="21"/>
            </w:rPr>
          </w:pPr>
          <w:r>
            <w:rPr>
              <w:rFonts w:ascii="微软雅黑" w:eastAsia="微软雅黑" w:hAnsi="微软雅黑" w:hint="eastAsia"/>
              <w:noProof/>
            </w:rPr>
            <w:t>其他功能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hyperlink w:anchor="注册与登录" w:history="1">
            <w:r w:rsidR="008723BC">
              <w:rPr>
                <w:rStyle w:val="aff2"/>
                <w:rFonts w:ascii="微软雅黑" w:eastAsia="微软雅黑" w:hAnsi="微软雅黑"/>
                <w:noProof/>
              </w:rPr>
              <w:t>31</w:t>
            </w:r>
          </w:hyperlink>
        </w:p>
        <w:p w:rsidR="001E19CB" w:rsidRDefault="001E19CB" w:rsidP="001E19CB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</w:rPr>
            <w:t>修改本人信息/查看本人信息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hyperlink w:anchor="_登录" w:history="1">
            <w:r w:rsidR="008723BC">
              <w:rPr>
                <w:rStyle w:val="aff2"/>
                <w:rFonts w:ascii="微软雅黑" w:eastAsia="微软雅黑" w:hAnsi="微软雅黑"/>
                <w:noProof/>
              </w:rPr>
              <w:t>31</w:t>
            </w:r>
          </w:hyperlink>
        </w:p>
        <w:p w:rsidR="00961A29" w:rsidRPr="00961A29" w:rsidRDefault="00961A29" w:rsidP="00961A29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</w:rPr>
            <w:t>页面刷新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r w:rsidR="008723BC">
            <w:rPr>
              <w:rFonts w:ascii="微软雅黑" w:eastAsia="微软雅黑" w:hAnsi="微软雅黑"/>
              <w:noProof/>
            </w:rPr>
            <w:t>32</w:t>
          </w:r>
        </w:p>
        <w:p w:rsidR="001E19CB" w:rsidRDefault="001E19CB" w:rsidP="001E19CB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</w:rPr>
            <w:t>退出登录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r w:rsidR="008723BC">
            <w:rPr>
              <w:rFonts w:ascii="微软雅黑" w:eastAsia="微软雅黑" w:hAnsi="微软雅黑"/>
              <w:noProof/>
            </w:rPr>
            <w:t>32</w:t>
          </w:r>
        </w:p>
        <w:p w:rsidR="001E19CB" w:rsidRPr="006027F2" w:rsidRDefault="001E19CB" w:rsidP="006027F2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</w:rPr>
            <w:t>关于夕拾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hyperlink w:anchor="_登录" w:history="1">
            <w:r w:rsidR="008723BC">
              <w:rPr>
                <w:rStyle w:val="aff2"/>
                <w:rFonts w:ascii="微软雅黑" w:eastAsia="微软雅黑" w:hAnsi="微软雅黑"/>
                <w:noProof/>
              </w:rPr>
              <w:t>32</w:t>
            </w:r>
          </w:hyperlink>
        </w:p>
        <w:p w:rsidR="006027F2" w:rsidRPr="00731ADD" w:rsidRDefault="00A55D54" w:rsidP="006027F2">
          <w:pPr>
            <w:pStyle w:val="11"/>
            <w:rPr>
              <w:rFonts w:ascii="微软雅黑" w:eastAsia="微软雅黑" w:hAnsi="微软雅黑"/>
              <w:b w:val="0"/>
              <w:bCs w:val="0"/>
              <w:caps w:val="0"/>
              <w:noProof/>
              <w:color w:val="auto"/>
              <w:kern w:val="2"/>
              <w:sz w:val="21"/>
            </w:rPr>
          </w:pPr>
          <w:r>
            <w:rPr>
              <w:rFonts w:ascii="微软雅黑" w:eastAsia="微软雅黑" w:hAnsi="微软雅黑" w:hint="eastAsia"/>
              <w:noProof/>
            </w:rPr>
            <w:t>系统详解</w:t>
          </w:r>
          <w:r w:rsidR="006027F2" w:rsidRPr="00731ADD">
            <w:rPr>
              <w:rFonts w:ascii="微软雅黑" w:eastAsia="微软雅黑" w:hAnsi="微软雅黑" w:hint="eastAsia"/>
              <w:noProof/>
            </w:rPr>
            <w:tab/>
          </w:r>
          <w:r w:rsidR="008723BC">
            <w:rPr>
              <w:rFonts w:ascii="微软雅黑" w:eastAsia="微软雅黑" w:hAnsi="微软雅黑"/>
              <w:noProof/>
            </w:rPr>
            <w:t>33</w:t>
          </w:r>
        </w:p>
        <w:p w:rsidR="006027F2" w:rsidRDefault="006027F2" w:rsidP="006027F2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</w:rPr>
            <w:t>环境需求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r w:rsidR="008723BC">
            <w:rPr>
              <w:rFonts w:ascii="微软雅黑" w:eastAsia="微软雅黑" w:hAnsi="微软雅黑"/>
              <w:noProof/>
            </w:rPr>
            <w:t>33</w:t>
          </w:r>
        </w:p>
        <w:p w:rsidR="00B86AF2" w:rsidRPr="00B86AF2" w:rsidRDefault="00B86AF2" w:rsidP="00B86AF2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</w:rPr>
            <w:t>设计与实现程度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r w:rsidR="008723BC">
            <w:rPr>
              <w:rFonts w:ascii="微软雅黑" w:eastAsia="微软雅黑" w:hAnsi="微软雅黑"/>
              <w:noProof/>
            </w:rPr>
            <w:t>33</w:t>
          </w:r>
        </w:p>
        <w:p w:rsidR="006027F2" w:rsidRDefault="004F44F0" w:rsidP="006027F2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</w:rPr>
            <w:t>项目展示</w:t>
          </w:r>
          <w:r w:rsidR="006027F2" w:rsidRPr="00731ADD">
            <w:rPr>
              <w:rFonts w:ascii="微软雅黑" w:eastAsia="微软雅黑" w:hAnsi="微软雅黑" w:hint="eastAsia"/>
              <w:noProof/>
            </w:rPr>
            <w:tab/>
          </w:r>
          <w:r>
            <w:rPr>
              <w:rFonts w:ascii="微软雅黑" w:eastAsia="微软雅黑" w:hAnsi="微软雅黑"/>
              <w:noProof/>
            </w:rPr>
            <w:t>3</w:t>
          </w:r>
          <w:hyperlink w:anchor="_登录" w:history="1">
            <w:r w:rsidR="008723BC">
              <w:rPr>
                <w:rStyle w:val="aff2"/>
                <w:rFonts w:ascii="微软雅黑" w:eastAsia="微软雅黑" w:hAnsi="微软雅黑"/>
                <w:noProof/>
              </w:rPr>
              <w:t>4</w:t>
            </w:r>
          </w:hyperlink>
        </w:p>
        <w:p w:rsidR="0080419B" w:rsidRDefault="0080419B" w:rsidP="0080419B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</w:rPr>
            <w:t>实现过程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r w:rsidR="004F44F0">
            <w:rPr>
              <w:rFonts w:ascii="微软雅黑" w:eastAsia="微软雅黑" w:hAnsi="微软雅黑"/>
              <w:noProof/>
            </w:rPr>
            <w:t>3</w:t>
          </w:r>
          <w:hyperlink w:anchor="_登录" w:history="1">
            <w:r w:rsidR="008723BC">
              <w:rPr>
                <w:rStyle w:val="aff2"/>
                <w:rFonts w:ascii="微软雅黑" w:eastAsia="微软雅黑" w:hAnsi="微软雅黑"/>
                <w:noProof/>
              </w:rPr>
              <w:t>7</w:t>
            </w:r>
          </w:hyperlink>
        </w:p>
        <w:p w:rsidR="0080419B" w:rsidRDefault="004F44F0" w:rsidP="0080419B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</w:rPr>
            <w:t>总结与收获</w:t>
          </w:r>
          <w:r w:rsidR="0080419B" w:rsidRPr="00731ADD">
            <w:rPr>
              <w:rFonts w:ascii="微软雅黑" w:eastAsia="微软雅黑" w:hAnsi="微软雅黑" w:hint="eastAsia"/>
              <w:noProof/>
            </w:rPr>
            <w:tab/>
          </w:r>
          <w:r w:rsidR="008723BC">
            <w:rPr>
              <w:rFonts w:ascii="微软雅黑" w:eastAsia="微软雅黑" w:hAnsi="微软雅黑"/>
              <w:noProof/>
            </w:rPr>
            <w:t>37</w:t>
          </w:r>
        </w:p>
        <w:p w:rsidR="00B86AF2" w:rsidRDefault="00B86AF2" w:rsidP="00B86AF2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</w:rPr>
            <w:t>参考资料</w:t>
          </w:r>
          <w:r w:rsidRPr="00731ADD">
            <w:rPr>
              <w:rFonts w:ascii="微软雅黑" w:eastAsia="微软雅黑" w:hAnsi="微软雅黑" w:hint="eastAsia"/>
              <w:noProof/>
            </w:rPr>
            <w:tab/>
          </w:r>
          <w:r w:rsidR="008723BC">
            <w:rPr>
              <w:rFonts w:ascii="微软雅黑" w:eastAsia="微软雅黑" w:hAnsi="微软雅黑"/>
              <w:noProof/>
            </w:rPr>
            <w:t>37</w:t>
          </w:r>
        </w:p>
        <w:p w:rsidR="00A55D54" w:rsidRDefault="005B239E" w:rsidP="00A55D54">
          <w:pPr>
            <w:pStyle w:val="21"/>
            <w:rPr>
              <w:rFonts w:ascii="微软雅黑" w:eastAsia="微软雅黑" w:hAnsi="微软雅黑"/>
              <w:noProof/>
            </w:rPr>
          </w:pPr>
          <w:r>
            <w:rPr>
              <w:rFonts w:ascii="微软雅黑" w:eastAsia="微软雅黑" w:hAnsi="微软雅黑" w:hint="eastAsia"/>
              <w:noProof/>
            </w:rPr>
            <w:t>数据库设计</w:t>
          </w:r>
          <w:r w:rsidR="00A55D54" w:rsidRPr="00731ADD">
            <w:rPr>
              <w:rFonts w:ascii="微软雅黑" w:eastAsia="微软雅黑" w:hAnsi="微软雅黑" w:hint="eastAsia"/>
              <w:noProof/>
            </w:rPr>
            <w:tab/>
          </w:r>
          <w:r w:rsidR="00A55D54">
            <w:rPr>
              <w:rFonts w:ascii="微软雅黑" w:eastAsia="微软雅黑" w:hAnsi="微软雅黑"/>
              <w:noProof/>
            </w:rPr>
            <w:t>3</w:t>
          </w:r>
          <w:r>
            <w:rPr>
              <w:rFonts w:ascii="微软雅黑" w:eastAsia="微软雅黑" w:hAnsi="微软雅黑"/>
              <w:noProof/>
            </w:rPr>
            <w:t>8</w:t>
          </w:r>
        </w:p>
        <w:p w:rsidR="006027F2" w:rsidRPr="001E19CB" w:rsidRDefault="006027F2" w:rsidP="001E19CB">
          <w:pPr>
            <w:rPr>
              <w:rFonts w:hint="eastAsia"/>
            </w:rPr>
          </w:pPr>
          <w:bookmarkStart w:id="0" w:name="_GoBack"/>
          <w:bookmarkEnd w:id="0"/>
        </w:p>
        <w:p w:rsidR="00F169D9" w:rsidRPr="004F44F0" w:rsidRDefault="00A95A8F" w:rsidP="002F1AEB">
          <w:pPr>
            <w:rPr>
              <w:rFonts w:ascii="微软雅黑" w:eastAsia="微软雅黑" w:hAnsi="微软雅黑"/>
            </w:rPr>
          </w:pPr>
          <w:r w:rsidRPr="008C153F">
            <w:rPr>
              <w:rFonts w:ascii="微软雅黑" w:eastAsia="微软雅黑" w:hAnsi="微软雅黑" w:hint="eastAsia"/>
              <w:b/>
              <w:color w:val="455F51" w:themeColor="text2"/>
              <w:sz w:val="28"/>
              <w:lang w:val="zh-CN" w:bidi="zh-CN"/>
            </w:rPr>
            <w:fldChar w:fldCharType="end"/>
          </w:r>
        </w:p>
      </w:sdtContent>
    </w:sdt>
    <w:p w:rsidR="00985A81" w:rsidRDefault="00985A81" w:rsidP="00BE082E">
      <w:pPr>
        <w:pStyle w:val="2"/>
        <w:rPr>
          <w:rFonts w:asciiTheme="minorHAnsi" w:eastAsiaTheme="minorEastAsia" w:hAnsiTheme="minorHAnsi" w:cstheme="minorBidi"/>
          <w:bCs w:val="0"/>
          <w:color w:val="FF0000"/>
          <w:sz w:val="32"/>
        </w:rPr>
      </w:pPr>
      <w:bookmarkStart w:id="1" w:name="主页"/>
      <w:r w:rsidRPr="002F1AEB">
        <w:rPr>
          <w:rFonts w:asciiTheme="minorHAnsi" w:eastAsiaTheme="minorEastAsia" w:hAnsiTheme="minorHAnsi" w:cstheme="minorBidi" w:hint="eastAsia"/>
          <w:bCs w:val="0"/>
          <w:color w:val="FF0000"/>
          <w:sz w:val="32"/>
        </w:rPr>
        <w:lastRenderedPageBreak/>
        <w:t>主页</w:t>
      </w:r>
    </w:p>
    <w:p w:rsidR="00AB7EC0" w:rsidRDefault="00AB7EC0" w:rsidP="00AB7EC0">
      <w:r>
        <w:rPr>
          <w:rFonts w:hint="eastAsia"/>
          <w:bCs/>
          <w:noProof/>
          <w:color w:val="FF0000"/>
          <w:sz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3DCF5EC" wp14:editId="6ED3179A">
                <wp:simplePos x="0" y="0"/>
                <wp:positionH relativeFrom="column">
                  <wp:posOffset>643255</wp:posOffset>
                </wp:positionH>
                <wp:positionV relativeFrom="paragraph">
                  <wp:posOffset>292735</wp:posOffset>
                </wp:positionV>
                <wp:extent cx="809625" cy="742950"/>
                <wp:effectExtent l="0" t="76200" r="0" b="19050"/>
                <wp:wrapNone/>
                <wp:docPr id="30" name="肘形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9625" cy="7429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A59488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0" o:spid="_x0000_s1026" type="#_x0000_t34" style="position:absolute;left:0;text-align:left;margin-left:50.65pt;margin-top:23.05pt;width:63.75pt;height:58.5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" strokecolor="#99cb38 [3204]" strokeweight=".5pt">
                <v:stroke endarrow="block"/>
              </v:shape>
            </w:pict>
          </mc:Fallback>
        </mc:AlternateContent>
      </w:r>
      <w:r>
        <w:rPr>
          <w:rFonts w:hint="eastAsia"/>
          <w:bCs/>
          <w:noProof/>
          <w:color w:val="FF0000"/>
          <w:sz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33D69FB" wp14:editId="56177F8D">
                <wp:simplePos x="0" y="0"/>
                <wp:positionH relativeFrom="column">
                  <wp:posOffset>1452880</wp:posOffset>
                </wp:positionH>
                <wp:positionV relativeFrom="paragraph">
                  <wp:posOffset>178435</wp:posOffset>
                </wp:positionV>
                <wp:extent cx="1123950" cy="314325"/>
                <wp:effectExtent l="0" t="0" r="19050" b="28575"/>
                <wp:wrapNone/>
                <wp:docPr id="192" name="文本框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090A2F">
                            <w:r>
                              <w:rPr>
                                <w:rFonts w:hint="eastAsia"/>
                              </w:rPr>
                              <w:t>夕拾</w:t>
                            </w:r>
                            <w:r>
                              <w:t>市场图标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3D69FB" id="_x0000_t202" coordsize="21600,21600" o:spt="202" path="m,l,21600r21600,l21600,xe">
                <v:stroke joinstyle="miter"/>
                <v:path gradientshapeok="t" o:connecttype="rect"/>
              </v:shapetype>
              <v:shape id="文本框 192" o:spid="_x0000_s1026" type="#_x0000_t202" style="position:absolute;margin-left:114.4pt;margin-top:14.05pt;width:88.5pt;height:24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" fillcolor="white [3201]" strokeweight=".5pt">
                <v:textbox>
                  <w:txbxContent>
                    <w:p w:rsidR="00B40525" w:rsidRDefault="00B40525" w:rsidP="00090A2F">
                      <w:r>
                        <w:rPr>
                          <w:rFonts w:hint="eastAsia"/>
                        </w:rPr>
                        <w:t>夕拾</w:t>
                      </w:r>
                      <w:r>
                        <w:t>市场图标</w:t>
                      </w:r>
                    </w:p>
                  </w:txbxContent>
                </v:textbox>
              </v:shape>
            </w:pict>
          </mc:Fallback>
        </mc:AlternateContent>
      </w:r>
    </w:p>
    <w:p w:rsidR="00AB7EC0" w:rsidRPr="00AB7EC0" w:rsidRDefault="00AB7EC0" w:rsidP="00AB7EC0">
      <w:r>
        <w:rPr>
          <w:rFonts w:hint="eastAsia"/>
          <w:bCs/>
          <w:noProof/>
          <w:color w:val="FF0000"/>
          <w:sz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8514FE" wp14:editId="32834D22">
                <wp:simplePos x="0" y="0"/>
                <wp:positionH relativeFrom="column">
                  <wp:posOffset>3509645</wp:posOffset>
                </wp:positionH>
                <wp:positionV relativeFrom="paragraph">
                  <wp:posOffset>8255</wp:posOffset>
                </wp:positionV>
                <wp:extent cx="885825" cy="314325"/>
                <wp:effectExtent l="0" t="0" r="28575" b="28575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>
                            <w:hyperlink w:anchor="_搜索功能" w:history="1">
                              <w:r w:rsidRPr="00090A2F">
                                <w:rPr>
                                  <w:rStyle w:val="aff2"/>
                                  <w:rFonts w:hint="eastAsia"/>
                                </w:rPr>
                                <w:t>书籍</w:t>
                              </w:r>
                              <w:r w:rsidRPr="00090A2F">
                                <w:rPr>
                                  <w:rStyle w:val="aff2"/>
                                </w:rPr>
                                <w:t>搜索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14FE" id="文本框 23" o:spid="_x0000_s1027" type="#_x0000_t202" style="position:absolute;margin-left:276.35pt;margin-top:.65pt;width:69.75pt;height:24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" fillcolor="white [3201]" strokeweight=".5pt">
                <v:textbox>
                  <w:txbxContent>
                    <w:p w:rsidR="00B40525" w:rsidRDefault="00B40525">
                      <w:hyperlink w:anchor="_搜索功能" w:history="1">
                        <w:r w:rsidRPr="00090A2F">
                          <w:rPr>
                            <w:rStyle w:val="aff2"/>
                            <w:rFonts w:hint="eastAsia"/>
                          </w:rPr>
                          <w:t>书籍</w:t>
                        </w:r>
                        <w:r w:rsidRPr="00090A2F">
                          <w:rPr>
                            <w:rStyle w:val="aff2"/>
                          </w:rPr>
                          <w:t>搜索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Cs/>
          <w:noProof/>
          <w:color w:val="FF0000"/>
          <w:sz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32EAAA" wp14:editId="26616961">
                <wp:simplePos x="0" y="0"/>
                <wp:positionH relativeFrom="column">
                  <wp:posOffset>2881630</wp:posOffset>
                </wp:positionH>
                <wp:positionV relativeFrom="paragraph">
                  <wp:posOffset>170180</wp:posOffset>
                </wp:positionV>
                <wp:extent cx="571500" cy="533400"/>
                <wp:effectExtent l="0" t="76200" r="0" b="19050"/>
                <wp:wrapNone/>
                <wp:docPr id="22" name="肘形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0" cy="5334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2347E" id="肘形连接符 22" o:spid="_x0000_s1026" type="#_x0000_t34" style="position:absolute;left:0;text-align:left;margin-left:226.9pt;margin-top:13.4pt;width:45pt;height:42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" strokecolor="#99cb38 [3204]" strokeweight=".5pt">
                <v:stroke endarrow="block"/>
              </v:shape>
            </w:pict>
          </mc:Fallback>
        </mc:AlternateContent>
      </w:r>
    </w:p>
    <w:bookmarkEnd w:id="1"/>
    <w:p w:rsidR="00C36963" w:rsidRDefault="00090A2F">
      <w:pPr>
        <w:rPr>
          <w:rFonts w:ascii="微软雅黑" w:eastAsia="微软雅黑" w:hAnsi="微软雅黑"/>
        </w:rPr>
      </w:pPr>
      <w:r w:rsidRPr="00090A2F">
        <w:rPr>
          <w:rFonts w:hint="eastAsia"/>
          <w:noProof/>
          <w:color w:val="FF0000"/>
          <w:sz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2147E31" wp14:editId="6739CA02">
                <wp:simplePos x="0" y="0"/>
                <wp:positionH relativeFrom="column">
                  <wp:posOffset>5586730</wp:posOffset>
                </wp:positionH>
                <wp:positionV relativeFrom="paragraph">
                  <wp:posOffset>1759585</wp:posOffset>
                </wp:positionV>
                <wp:extent cx="781050" cy="628650"/>
                <wp:effectExtent l="0" t="0" r="19050" b="19050"/>
                <wp:wrapNone/>
                <wp:docPr id="212" name="文本框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628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090A2F">
                            <w:hyperlink w:anchor="_查看书籍" w:history="1">
                              <w:r w:rsidRPr="00090A2F">
                                <w:rPr>
                                  <w:rStyle w:val="aff2"/>
                                  <w:rFonts w:hint="eastAsia"/>
                                </w:rPr>
                                <w:t>图书信息</w:t>
                              </w:r>
                              <w:r w:rsidRPr="00090A2F">
                                <w:rPr>
                                  <w:rStyle w:val="aff2"/>
                                </w:rPr>
                                <w:t>查看</w:t>
                              </w:r>
                            </w:hyperlink>
                          </w:p>
                          <w:p w:rsidR="00B40525" w:rsidRDefault="00B40525" w:rsidP="00090A2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47E31" id="文本框 212" o:spid="_x0000_s1028" type="#_x0000_t202" style="position:absolute;margin-left:439.9pt;margin-top:138.55pt;width:61.5pt;height:4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" fillcolor="white [3201]" strokeweight=".5pt">
                <v:textbox>
                  <w:txbxContent>
                    <w:p w:rsidR="00B40525" w:rsidRDefault="00B40525" w:rsidP="00090A2F">
                      <w:hyperlink w:anchor="_查看书籍" w:history="1">
                        <w:r w:rsidRPr="00090A2F">
                          <w:rPr>
                            <w:rStyle w:val="aff2"/>
                            <w:rFonts w:hint="eastAsia"/>
                          </w:rPr>
                          <w:t>图书信息</w:t>
                        </w:r>
                        <w:r w:rsidRPr="00090A2F">
                          <w:rPr>
                            <w:rStyle w:val="aff2"/>
                          </w:rPr>
                          <w:t>查看</w:t>
                        </w:r>
                      </w:hyperlink>
                    </w:p>
                    <w:p w:rsidR="00B40525" w:rsidRDefault="00B40525" w:rsidP="00090A2F"/>
                  </w:txbxContent>
                </v:textbox>
              </v:shape>
            </w:pict>
          </mc:Fallback>
        </mc:AlternateContent>
      </w:r>
      <w:r w:rsidRPr="00090A2F">
        <w:rPr>
          <w:rFonts w:hint="eastAsia"/>
          <w:noProof/>
          <w:color w:val="FF0000"/>
          <w:sz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F078F03" wp14:editId="5006403A">
                <wp:simplePos x="0" y="0"/>
                <wp:positionH relativeFrom="column">
                  <wp:posOffset>5024755</wp:posOffset>
                </wp:positionH>
                <wp:positionV relativeFrom="paragraph">
                  <wp:posOffset>1931035</wp:posOffset>
                </wp:positionV>
                <wp:extent cx="1343025" cy="857250"/>
                <wp:effectExtent l="0" t="76200" r="0" b="19050"/>
                <wp:wrapNone/>
                <wp:docPr id="211" name="肘形连接符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43025" cy="8572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BFADD" id="肘形连接符 211" o:spid="_x0000_s1026" type="#_x0000_t34" style="position:absolute;left:0;text-align:left;margin-left:395.65pt;margin-top:152.05pt;width:105.75pt;height:67.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" strokecolor="#99cb38 [3204]" strokeweight=".5pt">
                <v:stroke endarrow="block"/>
              </v:shape>
            </w:pict>
          </mc:Fallback>
        </mc:AlternateContent>
      </w:r>
      <w:r w:rsidRPr="00090A2F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ADADE9E" wp14:editId="599B1C4D">
                <wp:simplePos x="0" y="0"/>
                <wp:positionH relativeFrom="column">
                  <wp:posOffset>643255</wp:posOffset>
                </wp:positionH>
                <wp:positionV relativeFrom="paragraph">
                  <wp:posOffset>3559810</wp:posOffset>
                </wp:positionV>
                <wp:extent cx="781050" cy="314325"/>
                <wp:effectExtent l="0" t="0" r="19050" b="28575"/>
                <wp:wrapNone/>
                <wp:docPr id="210" name="文本框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090A2F">
                            <w:hyperlink w:anchor="_退出登录" w:history="1">
                              <w:r w:rsidRPr="00996F45">
                                <w:rPr>
                                  <w:rStyle w:val="aff2"/>
                                  <w:rFonts w:hint="eastAsia"/>
                                </w:rPr>
                                <w:t>退出登录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ADE9E" id="文本框 210" o:spid="_x0000_s1029" type="#_x0000_t202" style="position:absolute;margin-left:50.65pt;margin-top:280.3pt;width:61.5pt;height:24.7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" fillcolor="white [3201]" strokeweight=".5pt">
                <v:textbox>
                  <w:txbxContent>
                    <w:p w:rsidR="00B40525" w:rsidRDefault="00B40525" w:rsidP="00090A2F">
                      <w:hyperlink w:anchor="_退出登录" w:history="1">
                        <w:r w:rsidRPr="00996F45">
                          <w:rPr>
                            <w:rStyle w:val="aff2"/>
                            <w:rFonts w:hint="eastAsia"/>
                          </w:rPr>
                          <w:t>退出登录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090A2F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E99AC10" wp14:editId="586A9F7A">
                <wp:simplePos x="0" y="0"/>
                <wp:positionH relativeFrom="column">
                  <wp:posOffset>814705</wp:posOffset>
                </wp:positionH>
                <wp:positionV relativeFrom="paragraph">
                  <wp:posOffset>3007360</wp:posOffset>
                </wp:positionV>
                <wp:extent cx="609600" cy="723900"/>
                <wp:effectExtent l="0" t="0" r="57150" b="95250"/>
                <wp:wrapNone/>
                <wp:docPr id="209" name="肘形连接符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7239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CAC7" id="肘形连接符 209" o:spid="_x0000_s1026" type="#_x0000_t34" style="position:absolute;left:0;text-align:left;margin-left:64.15pt;margin-top:236.8pt;width:48pt;height:5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" strokecolor="#99cb38 [3204]" strokeweight=".5pt">
                <v:stroke endarrow="block"/>
              </v:shape>
            </w:pict>
          </mc:Fallback>
        </mc:AlternateContent>
      </w:r>
      <w:r w:rsidRPr="00090A2F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D74F7F8" wp14:editId="5B59A71B">
                <wp:simplePos x="0" y="0"/>
                <wp:positionH relativeFrom="column">
                  <wp:posOffset>1910080</wp:posOffset>
                </wp:positionH>
                <wp:positionV relativeFrom="paragraph">
                  <wp:posOffset>3550285</wp:posOffset>
                </wp:positionV>
                <wp:extent cx="781050" cy="314325"/>
                <wp:effectExtent l="0" t="0" r="19050" b="28575"/>
                <wp:wrapNone/>
                <wp:docPr id="208" name="文本框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090A2F">
                            <w:hyperlink w:anchor="_关于夕拾" w:history="1">
                              <w:r w:rsidRPr="00996F45">
                                <w:rPr>
                                  <w:rStyle w:val="aff2"/>
                                  <w:rFonts w:hint="eastAsia"/>
                                </w:rPr>
                                <w:t>关于</w:t>
                              </w:r>
                              <w:r w:rsidRPr="00996F45">
                                <w:rPr>
                                  <w:rStyle w:val="aff2"/>
                                </w:rPr>
                                <w:t>夕拾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4F7F8" id="文本框 208" o:spid="_x0000_s1030" type="#_x0000_t202" style="position:absolute;margin-left:150.4pt;margin-top:279.55pt;width:61.5pt;height:24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" fillcolor="white [3201]" strokeweight=".5pt">
                <v:textbox>
                  <w:txbxContent>
                    <w:p w:rsidR="00B40525" w:rsidRDefault="00B40525" w:rsidP="00090A2F">
                      <w:hyperlink w:anchor="_关于夕拾" w:history="1">
                        <w:r w:rsidRPr="00996F45">
                          <w:rPr>
                            <w:rStyle w:val="aff2"/>
                            <w:rFonts w:hint="eastAsia"/>
                          </w:rPr>
                          <w:t>关于</w:t>
                        </w:r>
                        <w:r w:rsidRPr="00996F45">
                          <w:rPr>
                            <w:rStyle w:val="aff2"/>
                          </w:rPr>
                          <w:t>夕拾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090A2F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96C91A0" wp14:editId="751B604B">
                <wp:simplePos x="0" y="0"/>
                <wp:positionH relativeFrom="column">
                  <wp:posOffset>814705</wp:posOffset>
                </wp:positionH>
                <wp:positionV relativeFrom="paragraph">
                  <wp:posOffset>3178810</wp:posOffset>
                </wp:positionV>
                <wp:extent cx="1428750" cy="609600"/>
                <wp:effectExtent l="0" t="0" r="57150" b="95250"/>
                <wp:wrapNone/>
                <wp:docPr id="207" name="肘形连接符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50" cy="6096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8CB0" id="肘形连接符 207" o:spid="_x0000_s1026" type="#_x0000_t34" style="position:absolute;left:0;text-align:left;margin-left:64.15pt;margin-top:250.3pt;width:112.5pt;height:4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" strokecolor="#99cb38 [3204]" strokeweight=".5pt">
                <v:stroke endarrow="block"/>
              </v:shape>
            </w:pict>
          </mc:Fallback>
        </mc:AlternateContent>
      </w:r>
      <w:r w:rsidRPr="00090A2F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64A0DCA" wp14:editId="51FFD1A1">
                <wp:simplePos x="0" y="0"/>
                <wp:positionH relativeFrom="column">
                  <wp:posOffset>319404</wp:posOffset>
                </wp:positionH>
                <wp:positionV relativeFrom="paragraph">
                  <wp:posOffset>2788284</wp:posOffset>
                </wp:positionV>
                <wp:extent cx="152400" cy="942975"/>
                <wp:effectExtent l="38100" t="0" r="19050" b="85725"/>
                <wp:wrapNone/>
                <wp:docPr id="205" name="肘形连接符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" cy="9429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AC2A" id="肘形连接符 205" o:spid="_x0000_s1026" type="#_x0000_t34" style="position:absolute;left:0;text-align:left;margin-left:25.15pt;margin-top:219.55pt;width:12pt;height:74.2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" strokecolor="#99cb38 [3204]" strokeweight=".5pt">
                <v:stroke endarrow="block"/>
              </v:shape>
            </w:pict>
          </mc:Fallback>
        </mc:AlternateContent>
      </w:r>
      <w:r w:rsidRPr="00090A2F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E19DFC2" wp14:editId="21AA0040">
                <wp:simplePos x="0" y="0"/>
                <wp:positionH relativeFrom="column">
                  <wp:posOffset>-461645</wp:posOffset>
                </wp:positionH>
                <wp:positionV relativeFrom="paragraph">
                  <wp:posOffset>3559810</wp:posOffset>
                </wp:positionV>
                <wp:extent cx="781050" cy="314325"/>
                <wp:effectExtent l="0" t="0" r="19050" b="28575"/>
                <wp:wrapNone/>
                <wp:docPr id="206" name="文本框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090A2F">
                            <w:hyperlink w:anchor="_查看或修改个人信息" w:history="1">
                              <w:r w:rsidRPr="00996F45">
                                <w:rPr>
                                  <w:rStyle w:val="aff2"/>
                                  <w:rFonts w:hint="eastAsia"/>
                                </w:rPr>
                                <w:t>个人信息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9DFC2" id="文本框 206" o:spid="_x0000_s1031" type="#_x0000_t202" style="position:absolute;margin-left:-36.35pt;margin-top:280.3pt;width:61.5pt;height:24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" fillcolor="white [3201]" strokeweight=".5pt">
                <v:textbox>
                  <w:txbxContent>
                    <w:p w:rsidR="00B40525" w:rsidRDefault="00B40525" w:rsidP="00090A2F">
                      <w:hyperlink w:anchor="_查看或修改个人信息" w:history="1">
                        <w:r w:rsidRPr="00996F45">
                          <w:rPr>
                            <w:rStyle w:val="aff2"/>
                            <w:rFonts w:hint="eastAsia"/>
                          </w:rPr>
                          <w:t>个人信息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090A2F">
        <w:rPr>
          <w:rFonts w:hint="eastAsia"/>
          <w:noProof/>
          <w:color w:val="FF0000"/>
          <w:sz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1D86AE0" wp14:editId="3688BBC3">
                <wp:simplePos x="0" y="0"/>
                <wp:positionH relativeFrom="column">
                  <wp:posOffset>-928370</wp:posOffset>
                </wp:positionH>
                <wp:positionV relativeFrom="paragraph">
                  <wp:posOffset>2473960</wp:posOffset>
                </wp:positionV>
                <wp:extent cx="781050" cy="314325"/>
                <wp:effectExtent l="0" t="0" r="19050" b="28575"/>
                <wp:wrapNone/>
                <wp:docPr id="202" name="文本框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090A2F">
                            <w:hyperlink w:anchor="_查看已买入的订单（包含买入与转赠）" w:history="1">
                              <w:r w:rsidRPr="00996F45">
                                <w:rPr>
                                  <w:rStyle w:val="aff2"/>
                                  <w:rFonts w:hint="eastAsia"/>
                                </w:rPr>
                                <w:t>我的</w:t>
                              </w:r>
                              <w:r w:rsidRPr="00996F45">
                                <w:rPr>
                                  <w:rStyle w:val="aff2"/>
                                </w:rPr>
                                <w:t>买入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6AE0" id="文本框 202" o:spid="_x0000_s1032" type="#_x0000_t202" style="position:absolute;margin-left:-73.1pt;margin-top:194.8pt;width:61.5pt;height:24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" fillcolor="white [3201]" strokeweight=".5pt">
                <v:textbox>
                  <w:txbxContent>
                    <w:p w:rsidR="00B40525" w:rsidRDefault="00B40525" w:rsidP="00090A2F">
                      <w:hyperlink w:anchor="_查看已买入的订单（包含买入与转赠）" w:history="1">
                        <w:r w:rsidRPr="00996F45">
                          <w:rPr>
                            <w:rStyle w:val="aff2"/>
                            <w:rFonts w:hint="eastAsia"/>
                          </w:rPr>
                          <w:t>我的</w:t>
                        </w:r>
                        <w:r w:rsidRPr="00996F45">
                          <w:rPr>
                            <w:rStyle w:val="aff2"/>
                          </w:rPr>
                          <w:t>买入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090A2F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697FE02" wp14:editId="7FF86837">
                <wp:simplePos x="0" y="0"/>
                <wp:positionH relativeFrom="column">
                  <wp:posOffset>-966470</wp:posOffset>
                </wp:positionH>
                <wp:positionV relativeFrom="paragraph">
                  <wp:posOffset>2016760</wp:posOffset>
                </wp:positionV>
                <wp:extent cx="781050" cy="314325"/>
                <wp:effectExtent l="0" t="0" r="19050" b="28575"/>
                <wp:wrapNone/>
                <wp:docPr id="200" name="文本框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090A2F">
                            <w:hyperlink w:anchor="_查看已卖出的订单（包含卖出与转赠）" w:history="1">
                              <w:r w:rsidRPr="00996F45">
                                <w:rPr>
                                  <w:rStyle w:val="aff2"/>
                                  <w:rFonts w:hint="eastAsia"/>
                                </w:rPr>
                                <w:t>我的</w:t>
                              </w:r>
                              <w:r w:rsidRPr="00996F45">
                                <w:rPr>
                                  <w:rStyle w:val="aff2"/>
                                </w:rPr>
                                <w:t>卖出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7FE02" id="文本框 200" o:spid="_x0000_s1033" type="#_x0000_t202" style="position:absolute;margin-left:-76.1pt;margin-top:158.8pt;width:61.5pt;height:24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" fillcolor="white [3201]" strokeweight=".5pt">
                <v:textbox>
                  <w:txbxContent>
                    <w:p w:rsidR="00B40525" w:rsidRDefault="00B40525" w:rsidP="00090A2F">
                      <w:hyperlink w:anchor="_查看已卖出的订单（包含卖出与转赠）" w:history="1">
                        <w:r w:rsidRPr="00996F45">
                          <w:rPr>
                            <w:rStyle w:val="aff2"/>
                            <w:rFonts w:hint="eastAsia"/>
                          </w:rPr>
                          <w:t>我的</w:t>
                        </w:r>
                        <w:r w:rsidRPr="00996F45">
                          <w:rPr>
                            <w:rStyle w:val="aff2"/>
                          </w:rPr>
                          <w:t>卖出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090A2F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7C30FD8" wp14:editId="1143DA11">
                <wp:simplePos x="0" y="0"/>
                <wp:positionH relativeFrom="column">
                  <wp:posOffset>-147320</wp:posOffset>
                </wp:positionH>
                <wp:positionV relativeFrom="paragraph">
                  <wp:posOffset>2473961</wp:posOffset>
                </wp:positionV>
                <wp:extent cx="619125" cy="704850"/>
                <wp:effectExtent l="38100" t="0" r="9525" b="95250"/>
                <wp:wrapNone/>
                <wp:docPr id="203" name="肘形连接符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9125" cy="7048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A6133" id="肘形连接符 203" o:spid="_x0000_s1026" type="#_x0000_t34" style="position:absolute;left:0;text-align:left;margin-left:-11.6pt;margin-top:194.8pt;width:48.75pt;height:55.5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" strokecolor="#99cb38 [3204]" strokeweight=".5pt">
                <v:stroke endarrow="block"/>
              </v:shape>
            </w:pict>
          </mc:Fallback>
        </mc:AlternateContent>
      </w:r>
      <w:r w:rsidRPr="00090A2F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1176BE" wp14:editId="00055C8D">
                <wp:simplePos x="0" y="0"/>
                <wp:positionH relativeFrom="column">
                  <wp:posOffset>-928370</wp:posOffset>
                </wp:positionH>
                <wp:positionV relativeFrom="paragraph">
                  <wp:posOffset>3007360</wp:posOffset>
                </wp:positionV>
                <wp:extent cx="781050" cy="314325"/>
                <wp:effectExtent l="0" t="0" r="19050" b="28575"/>
                <wp:wrapNone/>
                <wp:docPr id="204" name="文本框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090A2F">
                            <w:hyperlink w:anchor="_查看已交换的订单" w:history="1">
                              <w:r w:rsidRPr="00996F45">
                                <w:rPr>
                                  <w:rStyle w:val="aff2"/>
                                  <w:rFonts w:hint="eastAsia"/>
                                </w:rPr>
                                <w:t>我的交换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76BE" id="文本框 204" o:spid="_x0000_s1034" type="#_x0000_t202" style="position:absolute;margin-left:-73.1pt;margin-top:236.8pt;width:61.5pt;height:24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" fillcolor="white [3201]" strokeweight=".5pt">
                <v:textbox>
                  <w:txbxContent>
                    <w:p w:rsidR="00B40525" w:rsidRDefault="00B40525" w:rsidP="00090A2F">
                      <w:hyperlink w:anchor="_查看已交换的订单" w:history="1">
                        <w:r w:rsidRPr="00996F45">
                          <w:rPr>
                            <w:rStyle w:val="aff2"/>
                            <w:rFonts w:hint="eastAsia"/>
                          </w:rPr>
                          <w:t>我的交换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090A2F">
        <w:rPr>
          <w:rFonts w:hint="eastAsia"/>
          <w:noProof/>
          <w:color w:val="FF0000"/>
          <w:sz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8BC34B5" wp14:editId="173EF965">
                <wp:simplePos x="0" y="0"/>
                <wp:positionH relativeFrom="column">
                  <wp:posOffset>-213996</wp:posOffset>
                </wp:positionH>
                <wp:positionV relativeFrom="paragraph">
                  <wp:posOffset>2273934</wp:posOffset>
                </wp:positionV>
                <wp:extent cx="685800" cy="371475"/>
                <wp:effectExtent l="38100" t="0" r="19050" b="85725"/>
                <wp:wrapNone/>
                <wp:docPr id="201" name="肘形连接符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3714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0CAB8" id="肘形连接符 201" o:spid="_x0000_s1026" type="#_x0000_t34" style="position:absolute;left:0;text-align:left;margin-left:-16.85pt;margin-top:179.05pt;width:54pt;height:29.2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" strokecolor="#99cb38 [3204]" strokeweight=".5pt">
                <v:stroke endarrow="block"/>
              </v:shape>
            </w:pict>
          </mc:Fallback>
        </mc:AlternateContent>
      </w:r>
      <w:r w:rsidRPr="00090A2F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5F25FC5" wp14:editId="1E50FEBB">
                <wp:simplePos x="0" y="0"/>
                <wp:positionH relativeFrom="column">
                  <wp:posOffset>-242571</wp:posOffset>
                </wp:positionH>
                <wp:positionV relativeFrom="paragraph">
                  <wp:posOffset>2085340</wp:posOffset>
                </wp:positionV>
                <wp:extent cx="685800" cy="45719"/>
                <wp:effectExtent l="38100" t="38100" r="19050" b="88265"/>
                <wp:wrapNone/>
                <wp:docPr id="199" name="肘形连接符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45719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54E91" id="肘形连接符 199" o:spid="_x0000_s1026" type="#_x0000_t34" style="position:absolute;left:0;text-align:left;margin-left:-19.1pt;margin-top:164.2pt;width:54pt;height:3.6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" strokecolor="#99cb38 [3204]" strokeweight=".5pt">
                <v:stroke endarrow="block"/>
              </v:shape>
            </w:pict>
          </mc:Fallback>
        </mc:AlternateContent>
      </w:r>
      <w:r w:rsidRPr="00090A2F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4491092" wp14:editId="220D7334">
                <wp:simplePos x="0" y="0"/>
                <wp:positionH relativeFrom="column">
                  <wp:posOffset>-147321</wp:posOffset>
                </wp:positionH>
                <wp:positionV relativeFrom="paragraph">
                  <wp:posOffset>1759584</wp:posOffset>
                </wp:positionV>
                <wp:extent cx="619125" cy="66675"/>
                <wp:effectExtent l="19050" t="76200" r="9525" b="28575"/>
                <wp:wrapNone/>
                <wp:docPr id="197" name="肘形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9125" cy="666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B710D" id="肘形连接符 197" o:spid="_x0000_s1026" type="#_x0000_t34" style="position:absolute;left:0;text-align:left;margin-left:-11.6pt;margin-top:138.55pt;width:48.75pt;height:5.25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" strokecolor="#99cb38 [3204]" strokeweight=".5pt">
                <v:stroke endarrow="block"/>
              </v:shape>
            </w:pict>
          </mc:Fallback>
        </mc:AlternateContent>
      </w:r>
      <w:r w:rsidRPr="00090A2F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9095446" wp14:editId="75F2FF15">
                <wp:simplePos x="0" y="0"/>
                <wp:positionH relativeFrom="column">
                  <wp:posOffset>-966470</wp:posOffset>
                </wp:positionH>
                <wp:positionV relativeFrom="paragraph">
                  <wp:posOffset>1588135</wp:posOffset>
                </wp:positionV>
                <wp:extent cx="781050" cy="314325"/>
                <wp:effectExtent l="0" t="0" r="19050" b="28575"/>
                <wp:wrapNone/>
                <wp:docPr id="198" name="文本框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090A2F">
                            <w:hyperlink w:anchor="_查看已发布订单" w:history="1">
                              <w:r w:rsidRPr="00996F45">
                                <w:rPr>
                                  <w:rStyle w:val="aff2"/>
                                  <w:rFonts w:hint="eastAsia"/>
                                </w:rPr>
                                <w:t>我的</w:t>
                              </w:r>
                              <w:r w:rsidRPr="00996F45">
                                <w:rPr>
                                  <w:rStyle w:val="aff2"/>
                                </w:rPr>
                                <w:t>发布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95446" id="文本框 198" o:spid="_x0000_s1035" type="#_x0000_t202" style="position:absolute;margin-left:-76.1pt;margin-top:125.05pt;width:61.5pt;height:24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" fillcolor="white [3201]" strokeweight=".5pt">
                <v:textbox>
                  <w:txbxContent>
                    <w:p w:rsidR="00B40525" w:rsidRDefault="00B40525" w:rsidP="00090A2F">
                      <w:hyperlink w:anchor="_查看已发布订单" w:history="1">
                        <w:r w:rsidRPr="00996F45">
                          <w:rPr>
                            <w:rStyle w:val="aff2"/>
                            <w:rFonts w:hint="eastAsia"/>
                          </w:rPr>
                          <w:t>我的</w:t>
                        </w:r>
                        <w:r w:rsidRPr="00996F45">
                          <w:rPr>
                            <w:rStyle w:val="aff2"/>
                          </w:rPr>
                          <w:t>发布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630BA00" wp14:editId="165C3EBC">
                <wp:simplePos x="0" y="0"/>
                <wp:positionH relativeFrom="column">
                  <wp:posOffset>-242571</wp:posOffset>
                </wp:positionH>
                <wp:positionV relativeFrom="paragraph">
                  <wp:posOffset>1311909</wp:posOffset>
                </wp:positionV>
                <wp:extent cx="714375" cy="273685"/>
                <wp:effectExtent l="0" t="76200" r="9525" b="31115"/>
                <wp:wrapNone/>
                <wp:docPr id="195" name="肘形连接符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4375" cy="27368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35BD6" id="肘形连接符 195" o:spid="_x0000_s1026" type="#_x0000_t34" style="position:absolute;left:0;text-align:left;margin-left:-19.1pt;margin-top:103.3pt;width:56.25pt;height:21.5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" strokecolor="#99cb38 [3204]" strokeweight=".5pt">
                <v:stroke endarrow="block"/>
              </v:shape>
            </w:pict>
          </mc:Fallback>
        </mc:AlternateContent>
      </w:r>
      <w:r w:rsidRPr="00090A2F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BDF76A1" wp14:editId="76D6F180">
                <wp:simplePos x="0" y="0"/>
                <wp:positionH relativeFrom="column">
                  <wp:posOffset>-966470</wp:posOffset>
                </wp:positionH>
                <wp:positionV relativeFrom="paragraph">
                  <wp:posOffset>1130935</wp:posOffset>
                </wp:positionV>
                <wp:extent cx="781050" cy="314325"/>
                <wp:effectExtent l="0" t="0" r="19050" b="28575"/>
                <wp:wrapNone/>
                <wp:docPr id="196" name="文本框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090A2F">
                            <w:hyperlink w:anchor="_添加订单" w:history="1">
                              <w:r w:rsidRPr="00090A2F">
                                <w:rPr>
                                  <w:rStyle w:val="aff2"/>
                                  <w:rFonts w:hint="eastAsia"/>
                                </w:rPr>
                                <w:t>添加订单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F76A1" id="文本框 196" o:spid="_x0000_s1036" type="#_x0000_t202" style="position:absolute;margin-left:-76.1pt;margin-top:89.05pt;width:61.5pt;height:24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" fillcolor="white [3201]" strokeweight=".5pt">
                <v:textbox>
                  <w:txbxContent>
                    <w:p w:rsidR="00B40525" w:rsidRDefault="00B40525" w:rsidP="00090A2F">
                      <w:hyperlink w:anchor="_添加订单" w:history="1">
                        <w:r w:rsidRPr="00090A2F">
                          <w:rPr>
                            <w:rStyle w:val="aff2"/>
                            <w:rFonts w:hint="eastAsia"/>
                          </w:rPr>
                          <w:t>添加订单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090A2F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EFBB4CF" wp14:editId="0954460A">
                <wp:simplePos x="0" y="0"/>
                <wp:positionH relativeFrom="column">
                  <wp:posOffset>-109221</wp:posOffset>
                </wp:positionH>
                <wp:positionV relativeFrom="paragraph">
                  <wp:posOffset>816610</wp:posOffset>
                </wp:positionV>
                <wp:extent cx="581025" cy="314325"/>
                <wp:effectExtent l="38100" t="76200" r="9525" b="28575"/>
                <wp:wrapNone/>
                <wp:docPr id="193" name="肘形连接符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1025" cy="314325"/>
                        </a:xfrm>
                        <a:prstGeom prst="bentConnector3">
                          <a:avLst>
                            <a:gd name="adj1" fmla="val 5000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AA835" id="肘形连接符 193" o:spid="_x0000_s1026" type="#_x0000_t34" style="position:absolute;left:0;text-align:left;margin-left:-8.6pt;margin-top:64.3pt;width:45.75pt;height:24.75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" strokecolor="#99cb38 [3204]" strokeweight=".5pt">
                <v:stroke endarrow="block"/>
              </v:shape>
            </w:pict>
          </mc:Fallback>
        </mc:AlternateContent>
      </w:r>
      <w:r w:rsidRPr="00090A2F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10FA323" wp14:editId="4FF21D5A">
                <wp:simplePos x="0" y="0"/>
                <wp:positionH relativeFrom="column">
                  <wp:posOffset>-889635</wp:posOffset>
                </wp:positionH>
                <wp:positionV relativeFrom="paragraph">
                  <wp:posOffset>635635</wp:posOffset>
                </wp:positionV>
                <wp:extent cx="781050" cy="314325"/>
                <wp:effectExtent l="0" t="0" r="19050" b="28575"/>
                <wp:wrapNone/>
                <wp:docPr id="194" name="文本框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090A2F">
                            <w:hyperlink w:anchor="_查看收藏的书" w:history="1">
                              <w:r w:rsidRPr="00996F45">
                                <w:rPr>
                                  <w:rStyle w:val="aff2"/>
                                  <w:rFonts w:hint="eastAsia"/>
                                </w:rPr>
                                <w:t>收藏的书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FA323" id="文本框 194" o:spid="_x0000_s1037" type="#_x0000_t202" style="position:absolute;margin-left:-70.05pt;margin-top:50.05pt;width:61.5pt;height:24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" fillcolor="white [3201]" strokeweight=".5pt">
                <v:textbox>
                  <w:txbxContent>
                    <w:p w:rsidR="00B40525" w:rsidRDefault="00B40525" w:rsidP="00090A2F">
                      <w:hyperlink w:anchor="_查看收藏的书" w:history="1">
                        <w:r w:rsidRPr="00996F45">
                          <w:rPr>
                            <w:rStyle w:val="aff2"/>
                            <w:rFonts w:hint="eastAsia"/>
                          </w:rPr>
                          <w:t>收藏的书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Cs/>
          <w:noProof/>
          <w:color w:val="FF0000"/>
          <w:sz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65CE2E9" wp14:editId="0479C217">
                <wp:simplePos x="0" y="0"/>
                <wp:positionH relativeFrom="column">
                  <wp:posOffset>-4446</wp:posOffset>
                </wp:positionH>
                <wp:positionV relativeFrom="paragraph">
                  <wp:posOffset>426085</wp:posOffset>
                </wp:positionV>
                <wp:extent cx="476250" cy="514350"/>
                <wp:effectExtent l="38100" t="76200" r="19050" b="19050"/>
                <wp:wrapNone/>
                <wp:docPr id="28" name="肘形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0" cy="514350"/>
                        </a:xfrm>
                        <a:prstGeom prst="bentConnector3">
                          <a:avLst>
                            <a:gd name="adj1" fmla="val 5000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A7C3" id="肘形连接符 28" o:spid="_x0000_s1026" type="#_x0000_t34" style="position:absolute;left:0;text-align:left;margin-left:-.35pt;margin-top:33.55pt;width:37.5pt;height:40.5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" strokecolor="#99cb38 [3204]" strokeweight=".5pt">
                <v:stroke endarrow="block"/>
              </v:shape>
            </w:pict>
          </mc:Fallback>
        </mc:AlternateContent>
      </w:r>
      <w:r w:rsidR="0060109B">
        <w:rPr>
          <w:rFonts w:hint="eastAsia"/>
          <w:bCs/>
          <w:noProof/>
          <w:color w:val="FF0000"/>
          <w:sz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E179DBC" wp14:editId="7B0B03AB">
                <wp:simplePos x="0" y="0"/>
                <wp:positionH relativeFrom="column">
                  <wp:posOffset>-966470</wp:posOffset>
                </wp:positionH>
                <wp:positionV relativeFrom="paragraph">
                  <wp:posOffset>140335</wp:posOffset>
                </wp:positionV>
                <wp:extent cx="962025" cy="314325"/>
                <wp:effectExtent l="0" t="0" r="28575" b="28575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202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60109B">
                            <w:hyperlink w:anchor="_查看购物车" w:history="1">
                              <w:r w:rsidRPr="00996F45">
                                <w:rPr>
                                  <w:rStyle w:val="aff2"/>
                                  <w:rFonts w:hint="eastAsia"/>
                                </w:rPr>
                                <w:t>收藏的</w:t>
                              </w:r>
                              <w:r w:rsidRPr="00996F45">
                                <w:rPr>
                                  <w:rStyle w:val="aff2"/>
                                </w:rPr>
                                <w:t>订</w:t>
                              </w:r>
                              <w:r w:rsidRPr="00996F45">
                                <w:rPr>
                                  <w:rStyle w:val="aff2"/>
                                  <w:rFonts w:hint="eastAsia"/>
                                </w:rPr>
                                <w:t>单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79DBC" id="文本框 29" o:spid="_x0000_s1038" type="#_x0000_t202" style="position:absolute;margin-left:-76.1pt;margin-top:11.05pt;width:75.75pt;height:24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" fillcolor="white [3201]" strokeweight=".5pt">
                <v:textbox>
                  <w:txbxContent>
                    <w:p w:rsidR="00B40525" w:rsidRDefault="00B40525" w:rsidP="0060109B">
                      <w:hyperlink w:anchor="_查看购物车" w:history="1">
                        <w:r w:rsidRPr="00996F45">
                          <w:rPr>
                            <w:rStyle w:val="aff2"/>
                            <w:rFonts w:hint="eastAsia"/>
                          </w:rPr>
                          <w:t>收藏的</w:t>
                        </w:r>
                        <w:r w:rsidRPr="00996F45">
                          <w:rPr>
                            <w:rStyle w:val="aff2"/>
                          </w:rPr>
                          <w:t>订</w:t>
                        </w:r>
                        <w:r w:rsidRPr="00996F45">
                          <w:rPr>
                            <w:rStyle w:val="aff2"/>
                            <w:rFonts w:hint="eastAsia"/>
                          </w:rPr>
                          <w:t>单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60109B">
        <w:rPr>
          <w:rFonts w:hint="eastAsia"/>
          <w:bCs/>
          <w:noProof/>
          <w:color w:val="FF0000"/>
          <w:sz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098B72C" wp14:editId="2DB7FD29">
                <wp:simplePos x="0" y="0"/>
                <wp:positionH relativeFrom="column">
                  <wp:posOffset>1852931</wp:posOffset>
                </wp:positionH>
                <wp:positionV relativeFrom="paragraph">
                  <wp:posOffset>2388235</wp:posOffset>
                </wp:positionV>
                <wp:extent cx="2647950" cy="1304925"/>
                <wp:effectExtent l="0" t="0" r="76200" b="85725"/>
                <wp:wrapNone/>
                <wp:docPr id="26" name="肘形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47950" cy="130492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95FF" id="肘形连接符 26" o:spid="_x0000_s1026" type="#_x0000_t34" style="position:absolute;left:0;text-align:left;margin-left:145.9pt;margin-top:188.05pt;width:208.5pt;height:102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" strokecolor="#99cb38 [3204]" strokeweight=".5pt">
                <v:stroke endarrow="block"/>
              </v:shape>
            </w:pict>
          </mc:Fallback>
        </mc:AlternateContent>
      </w:r>
      <w:r w:rsidR="0060109B">
        <w:rPr>
          <w:rFonts w:hint="eastAsia"/>
          <w:bCs/>
          <w:noProof/>
          <w:color w:val="FF0000"/>
          <w:sz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677D036" wp14:editId="3D7B5194">
                <wp:simplePos x="0" y="0"/>
                <wp:positionH relativeFrom="column">
                  <wp:posOffset>5653406</wp:posOffset>
                </wp:positionH>
                <wp:positionV relativeFrom="paragraph">
                  <wp:posOffset>140335</wp:posOffset>
                </wp:positionV>
                <wp:extent cx="762000" cy="314325"/>
                <wp:effectExtent l="0" t="0" r="19050" b="28575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60109B">
                            <w:hyperlink w:anchor="_登录与注册" w:history="1">
                              <w:r w:rsidRPr="00090A2F">
                                <w:rPr>
                                  <w:rStyle w:val="aff2"/>
                                  <w:rFonts w:hint="eastAsia"/>
                                </w:rPr>
                                <w:t>登录</w:t>
                              </w:r>
                              <w:r w:rsidRPr="00090A2F">
                                <w:rPr>
                                  <w:rStyle w:val="aff2"/>
                                </w:rPr>
                                <w:t>注册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7D036" id="文本框 25" o:spid="_x0000_s1039" type="#_x0000_t202" style="position:absolute;margin-left:445.15pt;margin-top:11.05pt;width:60pt;height:24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" fillcolor="white [3201]" strokeweight=".5pt">
                <v:textbox>
                  <w:txbxContent>
                    <w:p w:rsidR="00B40525" w:rsidRDefault="00B40525" w:rsidP="0060109B">
                      <w:hyperlink w:anchor="_登录与注册" w:history="1">
                        <w:r w:rsidRPr="00090A2F">
                          <w:rPr>
                            <w:rStyle w:val="aff2"/>
                            <w:rFonts w:hint="eastAsia"/>
                          </w:rPr>
                          <w:t>登录</w:t>
                        </w:r>
                        <w:r w:rsidRPr="00090A2F">
                          <w:rPr>
                            <w:rStyle w:val="aff2"/>
                          </w:rPr>
                          <w:t>注册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60109B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EF569D1" wp14:editId="67E9429A">
                <wp:simplePos x="0" y="0"/>
                <wp:positionH relativeFrom="column">
                  <wp:posOffset>4824730</wp:posOffset>
                </wp:positionH>
                <wp:positionV relativeFrom="paragraph">
                  <wp:posOffset>292735</wp:posOffset>
                </wp:positionV>
                <wp:extent cx="828675" cy="133350"/>
                <wp:effectExtent l="0" t="76200" r="0" b="19050"/>
                <wp:wrapNone/>
                <wp:docPr id="24" name="肘形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8675" cy="1333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BD4560" id="肘形连接符 24" o:spid="_x0000_s1026" type="#_x0000_t34" style="position:absolute;left:0;text-align:left;margin-left:379.9pt;margin-top:23.05pt;width:65.25pt;height:10.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" strokecolor="#99cb38 [3204]" strokeweight=".5pt">
                <v:stroke endarrow="block"/>
              </v:shape>
            </w:pict>
          </mc:Fallback>
        </mc:AlternateContent>
      </w:r>
      <w:r w:rsidR="00985A81">
        <w:rPr>
          <w:noProof/>
        </w:rPr>
        <w:drawing>
          <wp:inline distT="0" distB="0" distL="0" distR="0" wp14:anchorId="7AACF950" wp14:editId="58E57D6E">
            <wp:extent cx="5494020" cy="3401060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785672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EC0" w:rsidRDefault="00AB7EC0">
      <w:pPr>
        <w:rPr>
          <w:rFonts w:ascii="微软雅黑" w:eastAsia="微软雅黑" w:hAnsi="微软雅黑"/>
        </w:rPr>
      </w:pPr>
      <w:r>
        <w:rPr>
          <w:rFonts w:hint="eastAsia"/>
          <w:bCs/>
          <w:noProof/>
          <w:color w:val="FF0000"/>
          <w:sz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709B91A" wp14:editId="4B0F19F9">
                <wp:simplePos x="0" y="0"/>
                <wp:positionH relativeFrom="column">
                  <wp:posOffset>4500245</wp:posOffset>
                </wp:positionH>
                <wp:positionV relativeFrom="paragraph">
                  <wp:posOffset>40640</wp:posOffset>
                </wp:positionV>
                <wp:extent cx="1228725" cy="314325"/>
                <wp:effectExtent l="0" t="0" r="28575" b="28575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72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60109B">
                            <w:r>
                              <w:rPr>
                                <w:rFonts w:hint="eastAsia"/>
                              </w:rPr>
                              <w:t>热门收藏</w:t>
                            </w:r>
                            <w:r>
                              <w:rPr>
                                <w:rFonts w:hint="eastAsia"/>
                              </w:rPr>
                              <w:t>Top</w:t>
                            </w: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9B91A" id="文本框 27" o:spid="_x0000_s1040" type="#_x0000_t202" style="position:absolute;margin-left:354.35pt;margin-top:3.2pt;width:96.75pt;height:24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" fillcolor="white [3201]" strokeweight=".5pt">
                <v:textbox>
                  <w:txbxContent>
                    <w:p w:rsidR="00B40525" w:rsidRDefault="00B40525" w:rsidP="0060109B">
                      <w:r>
                        <w:rPr>
                          <w:rFonts w:hint="eastAsia"/>
                        </w:rPr>
                        <w:t>热门收藏</w:t>
                      </w:r>
                      <w:r>
                        <w:rPr>
                          <w:rFonts w:hint="eastAsia"/>
                        </w:rPr>
                        <w:t>Top</w:t>
                      </w: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:rsidR="00AB7EC0" w:rsidRDefault="00AB7EC0">
      <w:pPr>
        <w:rPr>
          <w:rFonts w:ascii="微软雅黑" w:eastAsia="微软雅黑" w:hAnsi="微软雅黑"/>
        </w:rPr>
      </w:pPr>
    </w:p>
    <w:p w:rsidR="00985A81" w:rsidRDefault="00985A81">
      <w:pPr>
        <w:rPr>
          <w:rFonts w:ascii="微软雅黑" w:eastAsia="微软雅黑" w:hAnsi="微软雅黑"/>
        </w:rPr>
      </w:pPr>
    </w:p>
    <w:p w:rsidR="00985A81" w:rsidRPr="002F1AEB" w:rsidRDefault="00985A81" w:rsidP="00BE082E">
      <w:pPr>
        <w:pStyle w:val="2"/>
        <w:rPr>
          <w:rFonts w:asciiTheme="minorHAnsi" w:eastAsiaTheme="minorEastAsia" w:hAnsiTheme="minorHAnsi" w:cstheme="minorBidi"/>
          <w:bCs w:val="0"/>
          <w:color w:val="FF0000"/>
          <w:sz w:val="32"/>
        </w:rPr>
      </w:pPr>
      <w:bookmarkStart w:id="2" w:name="_登录与注册"/>
      <w:bookmarkStart w:id="3" w:name="注册与登录"/>
      <w:bookmarkEnd w:id="2"/>
      <w:r w:rsidRPr="002F1AEB">
        <w:rPr>
          <w:rFonts w:asciiTheme="minorHAnsi" w:eastAsiaTheme="minorEastAsia" w:hAnsiTheme="minorHAnsi" w:cstheme="minorBidi" w:hint="eastAsia"/>
          <w:bCs w:val="0"/>
          <w:color w:val="FF0000"/>
          <w:sz w:val="32"/>
        </w:rPr>
        <w:t>登录与注册</w:t>
      </w:r>
    </w:p>
    <w:bookmarkEnd w:id="3"/>
    <w:p w:rsidR="00985A81" w:rsidRPr="00F23E83" w:rsidRDefault="00DD2D66" w:rsidP="00BE082E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1</w:t>
      </w:r>
      <w:r>
        <w:rPr>
          <w:b/>
          <w:sz w:val="28"/>
          <w:szCs w:val="28"/>
        </w:rPr>
        <w:t>.</w:t>
      </w:r>
      <w:r w:rsidRPr="00DD2D66">
        <w:rPr>
          <w:rFonts w:hint="eastAsia"/>
          <w:b/>
          <w:sz w:val="28"/>
          <w:szCs w:val="28"/>
        </w:rPr>
        <w:t>点击主页上的此按钮</w:t>
      </w:r>
      <w:r w:rsidR="00F23E83" w:rsidRPr="00DD2D66">
        <w:rPr>
          <w:rFonts w:hint="eastAsia"/>
          <w:b/>
          <w:noProof/>
          <w:color w:val="FF0000"/>
          <w:sz w:val="28"/>
          <w:szCs w:val="28"/>
        </w:rPr>
        <w:drawing>
          <wp:inline distT="0" distB="0" distL="0" distR="0" wp14:anchorId="1D64454B" wp14:editId="2AC30DF0">
            <wp:extent cx="1228725" cy="5048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785C0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D66" w:rsidRPr="00DD2D66" w:rsidRDefault="00DD2D66" w:rsidP="00BE082E">
      <w:pPr>
        <w:rPr>
          <w:b/>
          <w:sz w:val="28"/>
          <w:szCs w:val="28"/>
        </w:rPr>
      </w:pPr>
      <w:r w:rsidRPr="00DD2D66">
        <w:rPr>
          <w:rFonts w:hint="eastAsia"/>
          <w:b/>
          <w:sz w:val="28"/>
          <w:szCs w:val="28"/>
        </w:rPr>
        <w:t>2</w:t>
      </w:r>
      <w:r w:rsidRPr="00DD2D66">
        <w:rPr>
          <w:rFonts w:hint="eastAsia"/>
          <w:b/>
          <w:sz w:val="28"/>
          <w:szCs w:val="28"/>
        </w:rPr>
        <w:t>．弹出登录与注册选择界面</w:t>
      </w:r>
      <w:r>
        <w:rPr>
          <w:rFonts w:hint="eastAsia"/>
          <w:b/>
          <w:sz w:val="28"/>
          <w:szCs w:val="28"/>
        </w:rPr>
        <w:t>，如下图</w:t>
      </w:r>
      <w:r>
        <w:rPr>
          <w:rFonts w:hint="eastAsia"/>
          <w:b/>
          <w:sz w:val="28"/>
          <w:szCs w:val="28"/>
        </w:rPr>
        <w:t>1.1</w:t>
      </w:r>
    </w:p>
    <w:p w:rsidR="00DD2D66" w:rsidRDefault="00DD2D66" w:rsidP="00BE082E">
      <w:pPr>
        <w:rPr>
          <w:b/>
          <w:color w:val="FF0000"/>
          <w:sz w:val="32"/>
          <w:szCs w:val="32"/>
        </w:rPr>
      </w:pPr>
      <w:r w:rsidRPr="00DD2D66">
        <w:rPr>
          <w:b/>
          <w:noProof/>
          <w:color w:val="FF0000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7FA72CD" wp14:editId="7E12E84D">
                <wp:simplePos x="0" y="0"/>
                <wp:positionH relativeFrom="column">
                  <wp:posOffset>605155</wp:posOffset>
                </wp:positionH>
                <wp:positionV relativeFrom="paragraph">
                  <wp:posOffset>4856480</wp:posOffset>
                </wp:positionV>
                <wp:extent cx="2360930" cy="295275"/>
                <wp:effectExtent l="0" t="0" r="0" b="9525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40525" w:rsidRDefault="00B40525" w:rsidP="00DD2D6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1.1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FA72CD" id="文本框 2" o:spid="_x0000_s1041" type="#_x0000_t202" style="position:absolute;margin-left:47.65pt;margin-top:382.4pt;width:185.9pt;height:23.25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" filled="f" stroked="f">
                <v:textbox>
                  <w:txbxContent>
                    <w:p w:rsidR="00B40525" w:rsidRDefault="00B40525" w:rsidP="00DD2D6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1.1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  <w:color w:val="FF0000"/>
          <w:sz w:val="32"/>
          <w:szCs w:val="32"/>
        </w:rPr>
        <w:drawing>
          <wp:inline distT="0" distB="0" distL="0" distR="0" wp14:anchorId="3666DD44" wp14:editId="234346F5">
            <wp:extent cx="3524742" cy="485842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78E9B8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D66" w:rsidRDefault="00DD2D66" w:rsidP="00BE082E">
      <w:pPr>
        <w:rPr>
          <w:b/>
          <w:color w:val="FF0000"/>
          <w:sz w:val="32"/>
          <w:szCs w:val="32"/>
        </w:rPr>
      </w:pPr>
    </w:p>
    <w:p w:rsidR="00DD2D66" w:rsidRDefault="00DD2D66" w:rsidP="00BE082E">
      <w:pPr>
        <w:rPr>
          <w:b/>
          <w:sz w:val="28"/>
          <w:szCs w:val="28"/>
        </w:rPr>
      </w:pPr>
      <w:r w:rsidRPr="00DD2D66">
        <w:rPr>
          <w:rFonts w:hint="eastAsia"/>
          <w:b/>
          <w:sz w:val="28"/>
          <w:szCs w:val="28"/>
        </w:rPr>
        <w:t>3.</w:t>
      </w:r>
      <w:r w:rsidRPr="00DD2D66">
        <w:rPr>
          <w:rFonts w:hint="eastAsia"/>
          <w:b/>
          <w:sz w:val="28"/>
          <w:szCs w:val="28"/>
        </w:rPr>
        <w:t>选择登录或注册</w:t>
      </w:r>
    </w:p>
    <w:p w:rsidR="00DC3D8D" w:rsidRDefault="00DC3D8D" w:rsidP="00BE082E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bookmarkStart w:id="4" w:name="_注册"/>
      <w:bookmarkEnd w:id="4"/>
      <w:r w:rsidRPr="00321507">
        <w:rPr>
          <w:rFonts w:asciiTheme="minorHAnsi" w:eastAsiaTheme="minorEastAsia" w:hAnsiTheme="minorHAnsi" w:cstheme="minorBidi"/>
          <w:bCs w:val="0"/>
          <w:noProof/>
          <w:color w:val="2D8CA7" w:themeColor="accent5" w:themeShade="BF"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04687869" wp14:editId="36E006DF">
            <wp:simplePos x="0" y="0"/>
            <wp:positionH relativeFrom="column">
              <wp:posOffset>-4445</wp:posOffset>
            </wp:positionH>
            <wp:positionV relativeFrom="paragraph">
              <wp:posOffset>601980</wp:posOffset>
            </wp:positionV>
            <wp:extent cx="1952625" cy="600075"/>
            <wp:effectExtent l="0" t="0" r="9525" b="9525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78CED6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1507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注册</w:t>
      </w:r>
    </w:p>
    <w:p w:rsidR="00321507" w:rsidRPr="00321507" w:rsidRDefault="00321507" w:rsidP="00321507"/>
    <w:p w:rsidR="00587ACC" w:rsidRDefault="00DD2D66" w:rsidP="00BE082E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3.1</w:t>
      </w:r>
      <w:r w:rsidR="00587ACC">
        <w:rPr>
          <w:rFonts w:hint="eastAsia"/>
          <w:b/>
          <w:sz w:val="28"/>
          <w:szCs w:val="28"/>
        </w:rPr>
        <w:t>.1</w:t>
      </w:r>
      <w:r>
        <w:rPr>
          <w:rFonts w:hint="eastAsia"/>
          <w:b/>
          <w:sz w:val="28"/>
          <w:szCs w:val="28"/>
        </w:rPr>
        <w:t>选择注册</w:t>
      </w:r>
      <w:r w:rsidR="00587ACC">
        <w:rPr>
          <w:rFonts w:hint="eastAsia"/>
          <w:b/>
          <w:sz w:val="28"/>
          <w:szCs w:val="28"/>
        </w:rPr>
        <w:t>,</w:t>
      </w:r>
      <w:r w:rsidR="00587ACC">
        <w:rPr>
          <w:rFonts w:hint="eastAsia"/>
          <w:b/>
          <w:sz w:val="28"/>
          <w:szCs w:val="28"/>
        </w:rPr>
        <w:t>点击注册按钮</w:t>
      </w:r>
    </w:p>
    <w:p w:rsidR="00587ACC" w:rsidRDefault="00587ACC" w:rsidP="00BE082E">
      <w:pPr>
        <w:rPr>
          <w:b/>
          <w:sz w:val="28"/>
          <w:szCs w:val="28"/>
        </w:rPr>
      </w:pPr>
    </w:p>
    <w:p w:rsidR="00DD2D66" w:rsidRPr="00DD2D66" w:rsidRDefault="00587ACC" w:rsidP="00BE082E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注册页面</w:t>
      </w:r>
      <w:r w:rsidR="00DD2D66">
        <w:rPr>
          <w:rFonts w:hint="eastAsia"/>
          <w:b/>
          <w:sz w:val="28"/>
          <w:szCs w:val="28"/>
        </w:rPr>
        <w:t>如下图</w:t>
      </w:r>
      <w:r w:rsidR="00DD2D66">
        <w:rPr>
          <w:rFonts w:hint="eastAsia"/>
          <w:b/>
          <w:sz w:val="28"/>
          <w:szCs w:val="28"/>
        </w:rPr>
        <w:t>1.2</w:t>
      </w:r>
    </w:p>
    <w:p w:rsidR="00DD2D66" w:rsidRPr="00DD2D66" w:rsidRDefault="00DD2D66" w:rsidP="00BE082E">
      <w:pPr>
        <w:rPr>
          <w:b/>
          <w:sz w:val="28"/>
          <w:szCs w:val="28"/>
        </w:rPr>
      </w:pPr>
    </w:p>
    <w:p w:rsidR="00DD2D66" w:rsidRDefault="00DD2D66" w:rsidP="00BE082E">
      <w:pPr>
        <w:rPr>
          <w:b/>
          <w:sz w:val="28"/>
          <w:szCs w:val="28"/>
        </w:rPr>
      </w:pPr>
    </w:p>
    <w:p w:rsidR="00DD2D66" w:rsidRDefault="00DD2D66" w:rsidP="00BE082E">
      <w:pPr>
        <w:rPr>
          <w:b/>
          <w:sz w:val="28"/>
          <w:szCs w:val="28"/>
        </w:rPr>
      </w:pPr>
      <w:r w:rsidRPr="00DD2D66">
        <w:rPr>
          <w:b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79498AA2" wp14:editId="15586F0D">
                <wp:simplePos x="0" y="0"/>
                <wp:positionH relativeFrom="column">
                  <wp:posOffset>390525</wp:posOffset>
                </wp:positionH>
                <wp:positionV relativeFrom="paragraph">
                  <wp:posOffset>4856480</wp:posOffset>
                </wp:positionV>
                <wp:extent cx="2360930" cy="295275"/>
                <wp:effectExtent l="0" t="0" r="0" b="9525"/>
                <wp:wrapNone/>
                <wp:docPr id="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40525" w:rsidRDefault="00B40525" w:rsidP="00DD2D6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1.2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498AA2" id="_x0000_s1042" type="#_x0000_t202" style="position:absolute;margin-left:30.75pt;margin-top:382.4pt;width:185.9pt;height:23.25pt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" filled="f" stroked="f">
                <v:textbox>
                  <w:txbxContent>
                    <w:p w:rsidR="00B40525" w:rsidRDefault="00B40525" w:rsidP="00DD2D6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1.2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7CA9057C" wp14:editId="7B4455FD">
            <wp:extent cx="3524742" cy="485842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78E1E1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D66" w:rsidRDefault="00DD2D66" w:rsidP="00BE082E">
      <w:pPr>
        <w:rPr>
          <w:b/>
          <w:sz w:val="28"/>
          <w:szCs w:val="28"/>
        </w:rPr>
      </w:pPr>
    </w:p>
    <w:p w:rsidR="00DD2D66" w:rsidRDefault="00DD2D66" w:rsidP="00BE082E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3.1.1</w:t>
      </w:r>
      <w:r>
        <w:rPr>
          <w:rFonts w:hint="eastAsia"/>
          <w:b/>
          <w:sz w:val="28"/>
          <w:szCs w:val="28"/>
        </w:rPr>
        <w:t>输入注册昵称与密码</w:t>
      </w:r>
      <w:r w:rsidR="00A93623">
        <w:rPr>
          <w:rFonts w:hint="eastAsia"/>
          <w:b/>
          <w:sz w:val="28"/>
          <w:szCs w:val="28"/>
        </w:rPr>
        <w:t>（这里以</w:t>
      </w:r>
      <w:r w:rsidR="00A93623">
        <w:rPr>
          <w:rFonts w:hint="eastAsia"/>
          <w:b/>
          <w:sz w:val="28"/>
          <w:szCs w:val="28"/>
        </w:rPr>
        <w:t>12</w:t>
      </w:r>
      <w:r w:rsidR="00A93623">
        <w:rPr>
          <w:b/>
          <w:sz w:val="28"/>
          <w:szCs w:val="28"/>
        </w:rPr>
        <w:t>3456</w:t>
      </w:r>
      <w:r w:rsidR="00A93623">
        <w:rPr>
          <w:rFonts w:hint="eastAsia"/>
          <w:b/>
          <w:sz w:val="28"/>
          <w:szCs w:val="28"/>
        </w:rPr>
        <w:t>为例）</w:t>
      </w:r>
    </w:p>
    <w:p w:rsidR="00A93623" w:rsidRPr="00A93623" w:rsidRDefault="00A93623" w:rsidP="00BE082E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07A3B324" wp14:editId="2E1C12AB">
            <wp:extent cx="3524742" cy="485842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84F0A1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D8D" w:rsidRDefault="00DD2D66" w:rsidP="00BE082E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3.1.2</w:t>
      </w:r>
      <w:r>
        <w:rPr>
          <w:b/>
          <w:sz w:val="28"/>
          <w:szCs w:val="28"/>
        </w:rPr>
        <w:t xml:space="preserve">  </w:t>
      </w:r>
      <w:r>
        <w:rPr>
          <w:rFonts w:hint="eastAsia"/>
          <w:b/>
          <w:sz w:val="28"/>
          <w:szCs w:val="28"/>
        </w:rPr>
        <w:t>点击注册按钮</w:t>
      </w:r>
    </w:p>
    <w:p w:rsidR="00F23E83" w:rsidRDefault="00A93623" w:rsidP="00BE082E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 </w:t>
      </w:r>
      <w:r w:rsidR="00DC3D8D">
        <w:rPr>
          <w:b/>
          <w:noProof/>
          <w:sz w:val="28"/>
          <w:szCs w:val="28"/>
        </w:rPr>
        <w:drawing>
          <wp:inline distT="0" distB="0" distL="0" distR="0" wp14:anchorId="0604F281" wp14:editId="06D8042D">
            <wp:extent cx="1571625" cy="5334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848B3D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623" w:rsidRDefault="00A93623" w:rsidP="00BE082E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3.1.3   </w:t>
      </w:r>
      <w:r>
        <w:rPr>
          <w:rFonts w:hint="eastAsia"/>
          <w:b/>
          <w:sz w:val="28"/>
          <w:szCs w:val="28"/>
        </w:rPr>
        <w:t>跳转填写个人信息，如图</w:t>
      </w:r>
      <w:r>
        <w:rPr>
          <w:rFonts w:hint="eastAsia"/>
          <w:b/>
          <w:sz w:val="28"/>
          <w:szCs w:val="28"/>
        </w:rPr>
        <w:t>1.3</w:t>
      </w:r>
      <w:r>
        <w:rPr>
          <w:rFonts w:hint="eastAsia"/>
          <w:b/>
          <w:sz w:val="28"/>
          <w:szCs w:val="28"/>
        </w:rPr>
        <w:t>所示</w:t>
      </w:r>
    </w:p>
    <w:p w:rsidR="00C5022C" w:rsidRDefault="00A93623" w:rsidP="00BE082E">
      <w:pPr>
        <w:rPr>
          <w:b/>
          <w:sz w:val="28"/>
          <w:szCs w:val="28"/>
        </w:rPr>
      </w:pPr>
      <w:r w:rsidRPr="00DD2D66">
        <w:rPr>
          <w:b/>
          <w:noProof/>
          <w:color w:val="FF0000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2824E680" wp14:editId="2AAB8029">
                <wp:simplePos x="0" y="0"/>
                <wp:positionH relativeFrom="column">
                  <wp:posOffset>1219200</wp:posOffset>
                </wp:positionH>
                <wp:positionV relativeFrom="paragraph">
                  <wp:posOffset>3398520</wp:posOffset>
                </wp:positionV>
                <wp:extent cx="2360930" cy="295275"/>
                <wp:effectExtent l="0" t="0" r="0" b="9525"/>
                <wp:wrapNone/>
                <wp:docPr id="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40525" w:rsidRDefault="00B40525" w:rsidP="00A9362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1.3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24E680" id="_x0000_s1043" type="#_x0000_t202" style="position:absolute;margin-left:96pt;margin-top:267.6pt;width:185.9pt;height:23.2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" filled="f" stroked="f">
                <v:textbox>
                  <w:txbxContent>
                    <w:p w:rsidR="00B40525" w:rsidRDefault="00B40525" w:rsidP="00A9362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1.3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10607F90" wp14:editId="610A628B">
            <wp:extent cx="5494020" cy="3401060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844DE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E83" w:rsidRDefault="00A93623" w:rsidP="00BE082E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3.1.</w:t>
      </w:r>
      <w:r>
        <w:rPr>
          <w:b/>
          <w:sz w:val="28"/>
          <w:szCs w:val="28"/>
        </w:rPr>
        <w:t xml:space="preserve">4   </w:t>
      </w:r>
      <w:r>
        <w:rPr>
          <w:rFonts w:hint="eastAsia"/>
          <w:b/>
          <w:sz w:val="28"/>
          <w:szCs w:val="28"/>
        </w:rPr>
        <w:t>填写个人信息</w:t>
      </w:r>
    </w:p>
    <w:p w:rsidR="00DC3D8D" w:rsidRDefault="00A93623" w:rsidP="00BE082E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 xml:space="preserve">3.1.5 </w:t>
      </w:r>
      <w:r>
        <w:rPr>
          <w:rFonts w:hint="eastAsia"/>
          <w:b/>
          <w:noProof/>
          <w:sz w:val="28"/>
          <w:szCs w:val="28"/>
        </w:rPr>
        <w:t>填写完成后（手机号必填），点击保存按钮</w:t>
      </w:r>
    </w:p>
    <w:p w:rsidR="00A93623" w:rsidRDefault="005733EA" w:rsidP="00BE082E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66736747" wp14:editId="744E0780">
            <wp:extent cx="1247775" cy="4381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8443CE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22C" w:rsidRDefault="00DC3D8D" w:rsidP="00BE082E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7082AB3D" wp14:editId="5FF0392C">
            <wp:simplePos x="0" y="0"/>
            <wp:positionH relativeFrom="column">
              <wp:posOffset>-80645</wp:posOffset>
            </wp:positionH>
            <wp:positionV relativeFrom="paragraph">
              <wp:posOffset>342900</wp:posOffset>
            </wp:positionV>
            <wp:extent cx="1485900" cy="1285875"/>
            <wp:effectExtent l="0" t="0" r="0" b="952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846BE6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3623">
        <w:rPr>
          <w:rFonts w:hint="eastAsia"/>
          <w:b/>
          <w:sz w:val="28"/>
          <w:szCs w:val="28"/>
        </w:rPr>
        <w:t>弹出保存成功对话框</w:t>
      </w:r>
      <w:r w:rsidR="00C5022C">
        <w:rPr>
          <w:rFonts w:hint="eastAsia"/>
          <w:b/>
          <w:sz w:val="28"/>
          <w:szCs w:val="28"/>
        </w:rPr>
        <w:t>，即为保存成功</w:t>
      </w:r>
    </w:p>
    <w:p w:rsidR="00DC3D8D" w:rsidRDefault="00C5022C" w:rsidP="00BE082E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若需再次修改请单击修改按钮</w:t>
      </w:r>
    </w:p>
    <w:p w:rsidR="00C5022C" w:rsidRDefault="005733EA" w:rsidP="00BE082E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1DCE2A1F" wp14:editId="0932B8A3">
            <wp:extent cx="1152525" cy="4191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845C7C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22C" w:rsidRPr="00DC3D8D" w:rsidRDefault="00C5022C" w:rsidP="00BE082E">
      <w:pPr>
        <w:rPr>
          <w:b/>
          <w:noProof/>
          <w:sz w:val="28"/>
          <w:szCs w:val="28"/>
        </w:rPr>
      </w:pPr>
      <w:r w:rsidRPr="00DC3D8D">
        <w:rPr>
          <w:rFonts w:hint="eastAsia"/>
          <w:b/>
          <w:noProof/>
          <w:sz w:val="28"/>
          <w:szCs w:val="28"/>
        </w:rPr>
        <w:t>关闭此页面返回主页</w:t>
      </w:r>
    </w:p>
    <w:p w:rsidR="00C5022C" w:rsidRPr="00DD2D66" w:rsidRDefault="00C5022C" w:rsidP="00BE082E">
      <w:pPr>
        <w:rPr>
          <w:b/>
          <w:sz w:val="28"/>
          <w:szCs w:val="28"/>
        </w:rPr>
        <w:sectPr w:rsidR="00C5022C" w:rsidRPr="00DD2D66" w:rsidSect="00062594">
          <w:footerReference w:type="default" r:id="rId22"/>
          <w:pgSz w:w="11906" w:h="16838" w:code="9"/>
          <w:pgMar w:top="2268" w:right="1627" w:bottom="1729" w:left="1627" w:header="720" w:footer="720" w:gutter="0"/>
          <w:pgNumType w:fmt="numberInDash"/>
          <w:cols w:space="720"/>
          <w:titlePg/>
          <w:docGrid w:linePitch="360"/>
        </w:sectPr>
      </w:pPr>
    </w:p>
    <w:p w:rsidR="00C36963" w:rsidRPr="00321507" w:rsidRDefault="00DC3D8D" w:rsidP="00BE082E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bookmarkStart w:id="5" w:name="_登录"/>
      <w:bookmarkStart w:id="6" w:name="登录"/>
      <w:bookmarkEnd w:id="5"/>
      <w:r w:rsidRPr="00321507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lastRenderedPageBreak/>
        <w:t>登录</w:t>
      </w:r>
    </w:p>
    <w:bookmarkEnd w:id="6"/>
    <w:p w:rsidR="00DC3D8D" w:rsidRDefault="00DC3D8D" w:rsidP="00DC3D8D">
      <w:r>
        <w:rPr>
          <w:rFonts w:hint="eastAsia"/>
        </w:rPr>
        <w:t>进入登录界面如同上面的注册，具体请看</w:t>
      </w:r>
      <w:hyperlink w:anchor="_登录与注册" w:history="1">
        <w:r w:rsidR="003D52C4" w:rsidRPr="003D52C4">
          <w:rPr>
            <w:rStyle w:val="aff2"/>
            <w:rFonts w:hint="eastAsia"/>
          </w:rPr>
          <w:t>登录与注册</w:t>
        </w:r>
      </w:hyperlink>
    </w:p>
    <w:p w:rsidR="00DC3D8D" w:rsidRPr="00DC3D8D" w:rsidRDefault="00DC3D8D" w:rsidP="00DC3D8D">
      <w:pPr>
        <w:rPr>
          <w:b/>
          <w:noProof/>
          <w:sz w:val="28"/>
          <w:szCs w:val="28"/>
        </w:rPr>
      </w:pPr>
      <w:r w:rsidRPr="00DC3D8D">
        <w:rPr>
          <w:rFonts w:hint="eastAsia"/>
          <w:b/>
          <w:noProof/>
          <w:sz w:val="28"/>
          <w:szCs w:val="28"/>
        </w:rPr>
        <w:t xml:space="preserve">3.1.1  </w:t>
      </w:r>
      <w:r w:rsidRPr="00DC3D8D">
        <w:rPr>
          <w:rFonts w:hint="eastAsia"/>
          <w:b/>
          <w:noProof/>
          <w:sz w:val="28"/>
          <w:szCs w:val="28"/>
        </w:rPr>
        <w:t>选择登录按钮</w:t>
      </w:r>
    </w:p>
    <w:p w:rsidR="00883E5B" w:rsidRPr="002F1AEB" w:rsidRDefault="00883E5B" w:rsidP="002F1AEB">
      <w:pPr>
        <w:pStyle w:val="2"/>
        <w:rPr>
          <w:rFonts w:asciiTheme="minorHAnsi" w:eastAsiaTheme="minorEastAsia" w:hAnsiTheme="minorHAnsi" w:cstheme="minorBidi"/>
          <w:bCs w:val="0"/>
          <w:color w:val="FF0000"/>
          <w:sz w:val="32"/>
        </w:rPr>
      </w:pPr>
      <w:bookmarkStart w:id="7" w:name="_搜索功能"/>
      <w:bookmarkEnd w:id="7"/>
      <w:r w:rsidRPr="002F1AEB">
        <w:rPr>
          <w:rFonts w:asciiTheme="minorHAnsi" w:eastAsiaTheme="minorEastAsia" w:hAnsiTheme="minorHAnsi" w:cstheme="minorBidi" w:hint="eastAsia"/>
          <w:bCs w:val="0"/>
          <w:color w:val="FF0000"/>
          <w:sz w:val="32"/>
        </w:rPr>
        <w:t>搜索功能</w:t>
      </w:r>
    </w:p>
    <w:p w:rsidR="00883E5B" w:rsidRDefault="00883E5B" w:rsidP="00A55D54">
      <w:pPr>
        <w:pStyle w:val="ac"/>
        <w:numPr>
          <w:ilvl w:val="0"/>
          <w:numId w:val="11"/>
        </w:numPr>
        <w:ind w:firstLineChars="0"/>
        <w:rPr>
          <w:b/>
          <w:noProof/>
          <w:sz w:val="28"/>
          <w:szCs w:val="28"/>
        </w:rPr>
      </w:pPr>
      <w:r w:rsidRPr="00883E5B">
        <w:rPr>
          <w:rFonts w:hint="eastAsia"/>
          <w:b/>
          <w:noProof/>
          <w:sz w:val="28"/>
          <w:szCs w:val="28"/>
        </w:rPr>
        <w:t>在主页上的搜索框内输入书名</w:t>
      </w:r>
      <w:r w:rsidRPr="00883E5B">
        <w:rPr>
          <w:rFonts w:hint="eastAsia"/>
          <w:b/>
          <w:noProof/>
          <w:sz w:val="28"/>
          <w:szCs w:val="28"/>
        </w:rPr>
        <w:t>/</w:t>
      </w:r>
      <w:r w:rsidRPr="00883E5B">
        <w:rPr>
          <w:rFonts w:hint="eastAsia"/>
          <w:b/>
          <w:noProof/>
          <w:sz w:val="28"/>
          <w:szCs w:val="28"/>
        </w:rPr>
        <w:t>作者名</w:t>
      </w:r>
      <w:r w:rsidRPr="00883E5B">
        <w:rPr>
          <w:rFonts w:hint="eastAsia"/>
          <w:b/>
          <w:noProof/>
          <w:sz w:val="28"/>
          <w:szCs w:val="28"/>
        </w:rPr>
        <w:t>/</w:t>
      </w:r>
      <w:r w:rsidRPr="00883E5B">
        <w:rPr>
          <w:rFonts w:hint="eastAsia"/>
          <w:b/>
          <w:noProof/>
          <w:sz w:val="28"/>
          <w:szCs w:val="28"/>
        </w:rPr>
        <w:t>出版社名</w:t>
      </w:r>
      <w:r w:rsidRPr="00883E5B">
        <w:rPr>
          <w:rFonts w:hint="eastAsia"/>
          <w:b/>
          <w:noProof/>
          <w:sz w:val="28"/>
          <w:szCs w:val="28"/>
        </w:rPr>
        <w:t>/</w:t>
      </w:r>
      <w:r w:rsidRPr="00883E5B">
        <w:rPr>
          <w:rFonts w:hint="eastAsia"/>
          <w:b/>
          <w:noProof/>
          <w:sz w:val="28"/>
          <w:szCs w:val="28"/>
        </w:rPr>
        <w:t>书籍标签名</w:t>
      </w:r>
      <w:r w:rsidRPr="00883E5B">
        <w:rPr>
          <w:rFonts w:hint="eastAsia"/>
          <w:b/>
          <w:noProof/>
          <w:sz w:val="28"/>
          <w:szCs w:val="28"/>
        </w:rPr>
        <w:t>/</w:t>
      </w:r>
      <w:r w:rsidRPr="00883E5B">
        <w:rPr>
          <w:rFonts w:hint="eastAsia"/>
          <w:b/>
          <w:noProof/>
          <w:sz w:val="28"/>
          <w:szCs w:val="28"/>
        </w:rPr>
        <w:t>书籍关键字名</w:t>
      </w:r>
      <w:r w:rsidRPr="00883E5B">
        <w:rPr>
          <w:rFonts w:hint="eastAsia"/>
          <w:b/>
          <w:noProof/>
          <w:sz w:val="28"/>
          <w:szCs w:val="28"/>
        </w:rPr>
        <w:t>/</w:t>
      </w:r>
    </w:p>
    <w:p w:rsidR="00AB6DA5" w:rsidRPr="00883E5B" w:rsidRDefault="00AB6DA5" w:rsidP="00AB6DA5">
      <w:pPr>
        <w:pStyle w:val="ac"/>
        <w:ind w:left="360" w:firstLineChars="0" w:firstLine="0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962688" cy="762106"/>
            <wp:effectExtent l="0" t="0" r="952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0842841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E5B" w:rsidRDefault="00883E5B" w:rsidP="00A55D54">
      <w:pPr>
        <w:pStyle w:val="ac"/>
        <w:numPr>
          <w:ilvl w:val="0"/>
          <w:numId w:val="11"/>
        </w:numPr>
        <w:ind w:firstLineChars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点击按钮选择需要进行买赠订单查询</w:t>
      </w:r>
      <w:r>
        <w:rPr>
          <w:rFonts w:hint="eastAsia"/>
          <w:b/>
          <w:noProof/>
          <w:sz w:val="28"/>
          <w:szCs w:val="28"/>
        </w:rPr>
        <w:t>/</w:t>
      </w:r>
      <w:r>
        <w:rPr>
          <w:rFonts w:hint="eastAsia"/>
          <w:b/>
          <w:noProof/>
          <w:sz w:val="28"/>
          <w:szCs w:val="28"/>
        </w:rPr>
        <w:t>交换订单查询</w:t>
      </w:r>
    </w:p>
    <w:p w:rsidR="00AB6DA5" w:rsidRDefault="00AB6DA5" w:rsidP="00AB6DA5">
      <w:pPr>
        <w:pStyle w:val="ac"/>
        <w:ind w:left="36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2000250" cy="314325"/>
            <wp:effectExtent l="0" t="0" r="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084B1C6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36" cy="3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3D" w:rsidRPr="00321507" w:rsidRDefault="00EB303D" w:rsidP="002F1AEB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r w:rsidRPr="00321507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搜索买赠</w:t>
      </w:r>
    </w:p>
    <w:p w:rsidR="00EB303D" w:rsidRDefault="00EB303D" w:rsidP="00A55D54">
      <w:pPr>
        <w:pStyle w:val="ac"/>
        <w:numPr>
          <w:ilvl w:val="0"/>
          <w:numId w:val="11"/>
        </w:numPr>
        <w:ind w:firstLineChars="0"/>
        <w:rPr>
          <w:b/>
          <w:noProof/>
          <w:sz w:val="28"/>
          <w:szCs w:val="28"/>
        </w:rPr>
      </w:pPr>
      <w:r w:rsidRPr="00EB303D">
        <w:rPr>
          <w:rFonts w:hint="eastAsia"/>
          <w:b/>
          <w:noProof/>
          <w:sz w:val="28"/>
          <w:szCs w:val="28"/>
        </w:rPr>
        <w:t>1</w:t>
      </w:r>
      <w:r w:rsidRPr="00EB303D">
        <w:rPr>
          <w:rFonts w:hint="eastAsia"/>
          <w:b/>
          <w:noProof/>
          <w:sz w:val="28"/>
          <w:szCs w:val="28"/>
        </w:rPr>
        <w:t>选择买赠</w:t>
      </w:r>
    </w:p>
    <w:p w:rsidR="00AB6DA5" w:rsidRPr="00EB303D" w:rsidRDefault="00AB6DA5" w:rsidP="00AB6DA5">
      <w:pPr>
        <w:pStyle w:val="ac"/>
        <w:ind w:left="36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695422" cy="257211"/>
            <wp:effectExtent l="0" t="0" r="9525" b="952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0842522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42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E5B" w:rsidRDefault="00EB303D" w:rsidP="002F1AEB">
      <w:pPr>
        <w:rPr>
          <w:b/>
          <w:noProof/>
          <w:color w:val="FF0000"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</w:t>
      </w:r>
      <w:r w:rsidR="003D52C4">
        <w:rPr>
          <w:b/>
          <w:noProof/>
          <w:sz w:val="28"/>
          <w:szCs w:val="28"/>
        </w:rPr>
        <w:t>.1.1</w:t>
      </w:r>
      <w:r w:rsidR="00883E5B" w:rsidRPr="00EB303D">
        <w:rPr>
          <w:rFonts w:hint="eastAsia"/>
          <w:b/>
          <w:noProof/>
          <w:sz w:val="28"/>
          <w:szCs w:val="28"/>
        </w:rPr>
        <w:t>进入搜索页面，</w:t>
      </w:r>
      <w:r w:rsidR="00883E5B" w:rsidRPr="00EB303D">
        <w:rPr>
          <w:rFonts w:hint="eastAsia"/>
          <w:b/>
          <w:noProof/>
          <w:color w:val="FF0000"/>
          <w:sz w:val="28"/>
          <w:szCs w:val="28"/>
        </w:rPr>
        <w:t>默认搜索书名为搜索框输入</w:t>
      </w:r>
      <w:r w:rsidRPr="00EB303D">
        <w:rPr>
          <w:rFonts w:hint="eastAsia"/>
          <w:b/>
          <w:noProof/>
          <w:color w:val="FF0000"/>
          <w:sz w:val="28"/>
          <w:szCs w:val="28"/>
        </w:rPr>
        <w:t>的</w:t>
      </w:r>
      <w:r w:rsidR="00883E5B" w:rsidRPr="00EB303D">
        <w:rPr>
          <w:rFonts w:hint="eastAsia"/>
          <w:b/>
          <w:noProof/>
          <w:color w:val="FF0000"/>
          <w:sz w:val="28"/>
          <w:szCs w:val="28"/>
        </w:rPr>
        <w:t>文本</w:t>
      </w:r>
    </w:p>
    <w:p w:rsidR="00AB6DA5" w:rsidRDefault="002F4D28" w:rsidP="002F1AEB">
      <w:pPr>
        <w:rPr>
          <w:b/>
          <w:noProof/>
          <w:color w:val="FF0000"/>
          <w:sz w:val="28"/>
          <w:szCs w:val="28"/>
        </w:rPr>
      </w:pPr>
      <w:r w:rsidRPr="002F4D28">
        <w:rPr>
          <w:rFonts w:hint="eastAsia"/>
          <w:b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F965E14" wp14:editId="56A4150F">
                <wp:simplePos x="0" y="0"/>
                <wp:positionH relativeFrom="column">
                  <wp:posOffset>3062605</wp:posOffset>
                </wp:positionH>
                <wp:positionV relativeFrom="paragraph">
                  <wp:posOffset>1343660</wp:posOffset>
                </wp:positionV>
                <wp:extent cx="2533650" cy="447675"/>
                <wp:effectExtent l="38100" t="0" r="19050" b="85725"/>
                <wp:wrapNone/>
                <wp:docPr id="226" name="肘形连接符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33650" cy="4476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02301" id="肘形连接符 226" o:spid="_x0000_s1026" type="#_x0000_t34" style="position:absolute;left:0;text-align:left;margin-left:241.15pt;margin-top:105.8pt;width:199.5pt;height:35.2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" strokecolor="#99cb38 [3204]" strokeweight=".5pt">
                <v:stroke endarrow="block"/>
              </v:shape>
            </w:pict>
          </mc:Fallback>
        </mc:AlternateContent>
      </w:r>
      <w:r w:rsidRPr="002F4D28">
        <w:rPr>
          <w:rFonts w:hint="eastAsia"/>
          <w:b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6ED7155" wp14:editId="6E21A451">
                <wp:simplePos x="0" y="0"/>
                <wp:positionH relativeFrom="column">
                  <wp:posOffset>5594350</wp:posOffset>
                </wp:positionH>
                <wp:positionV relativeFrom="paragraph">
                  <wp:posOffset>1162685</wp:posOffset>
                </wp:positionV>
                <wp:extent cx="904875" cy="295275"/>
                <wp:effectExtent l="0" t="0" r="28575" b="28575"/>
                <wp:wrapNone/>
                <wp:docPr id="227" name="文本框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2F4D28">
                            <w:r>
                              <w:rPr>
                                <w:rFonts w:hint="eastAsia"/>
                              </w:rPr>
                              <w:t>单击</w:t>
                            </w:r>
                            <w:r>
                              <w:t>排序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ED7155" id="文本框 227" o:spid="_x0000_s1044" type="#_x0000_t202" style="position:absolute;margin-left:440.5pt;margin-top:91.55pt;width:71.25pt;height:23.2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" fillcolor="white [3201]" strokeweight=".5pt">
                <v:textbox>
                  <w:txbxContent>
                    <w:p w:rsidR="00B40525" w:rsidRDefault="00B40525" w:rsidP="002F4D28">
                      <w:r>
                        <w:rPr>
                          <w:rFonts w:hint="eastAsia"/>
                        </w:rPr>
                        <w:t>单击</w:t>
                      </w:r>
                      <w:r>
                        <w:t>排序</w:t>
                      </w:r>
                    </w:p>
                  </w:txbxContent>
                </v:textbox>
              </v:shape>
            </w:pict>
          </mc:Fallback>
        </mc:AlternateContent>
      </w:r>
      <w:r w:rsidRPr="002F4D28">
        <w:rPr>
          <w:rFonts w:hint="eastAsia"/>
          <w:b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23652ED" wp14:editId="09183E92">
                <wp:simplePos x="0" y="0"/>
                <wp:positionH relativeFrom="column">
                  <wp:posOffset>2586355</wp:posOffset>
                </wp:positionH>
                <wp:positionV relativeFrom="paragraph">
                  <wp:posOffset>-351790</wp:posOffset>
                </wp:positionV>
                <wp:extent cx="1095375" cy="295275"/>
                <wp:effectExtent l="0" t="0" r="28575" b="28575"/>
                <wp:wrapNone/>
                <wp:docPr id="225" name="文本框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2F4D28">
                            <w:r>
                              <w:rPr>
                                <w:rFonts w:hint="eastAsia"/>
                              </w:rPr>
                              <w:t>选择查询</w:t>
                            </w:r>
                            <w:r>
                              <w:t>条件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3652ED" id="文本框 225" o:spid="_x0000_s1045" type="#_x0000_t202" style="position:absolute;margin-left:203.65pt;margin-top:-27.7pt;width:86.25pt;height:23.2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" fillcolor="white [3201]" strokeweight=".5pt">
                <v:textbox>
                  <w:txbxContent>
                    <w:p w:rsidR="00B40525" w:rsidRDefault="00B40525" w:rsidP="002F4D28">
                      <w:r>
                        <w:rPr>
                          <w:rFonts w:hint="eastAsia"/>
                        </w:rPr>
                        <w:t>选择查询</w:t>
                      </w:r>
                      <w:r>
                        <w:t>条件</w:t>
                      </w:r>
                    </w:p>
                  </w:txbxContent>
                </v:textbox>
              </v:shape>
            </w:pict>
          </mc:Fallback>
        </mc:AlternateContent>
      </w:r>
      <w:r w:rsidRPr="002F4D28">
        <w:rPr>
          <w:rFonts w:hint="eastAsia"/>
          <w:b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3012AD0" wp14:editId="2ED42037">
                <wp:simplePos x="0" y="0"/>
                <wp:positionH relativeFrom="column">
                  <wp:posOffset>3681730</wp:posOffset>
                </wp:positionH>
                <wp:positionV relativeFrom="paragraph">
                  <wp:posOffset>-218441</wp:posOffset>
                </wp:positionV>
                <wp:extent cx="409575" cy="1285875"/>
                <wp:effectExtent l="38100" t="76200" r="9525" b="28575"/>
                <wp:wrapNone/>
                <wp:docPr id="224" name="肘形连接符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9575" cy="12858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219A8" id="肘形连接符 224" o:spid="_x0000_s1026" type="#_x0000_t34" style="position:absolute;left:0;text-align:left;margin-left:289.9pt;margin-top:-17.2pt;width:32.25pt;height:101.25pt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" strokecolor="#99cb38 [3204]" strokeweight=".5pt">
                <v:stroke endarrow="block"/>
              </v:shape>
            </w:pict>
          </mc:Fallback>
        </mc:AlternateContent>
      </w:r>
      <w:r w:rsidR="00AB6DA5" w:rsidRPr="00AB6DA5">
        <w:rPr>
          <w:rFonts w:hint="eastAsia"/>
          <w:b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83A1B85" wp14:editId="283E8014">
                <wp:simplePos x="0" y="0"/>
                <wp:positionH relativeFrom="column">
                  <wp:posOffset>-52070</wp:posOffset>
                </wp:positionH>
                <wp:positionV relativeFrom="paragraph">
                  <wp:posOffset>1067435</wp:posOffset>
                </wp:positionV>
                <wp:extent cx="952500" cy="952500"/>
                <wp:effectExtent l="38100" t="76200" r="19050" b="19050"/>
                <wp:wrapNone/>
                <wp:docPr id="222" name="肘形连接符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0" cy="9525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8F39D" id="肘形连接符 222" o:spid="_x0000_s1026" type="#_x0000_t34" style="position:absolute;left:0;text-align:left;margin-left:-4.1pt;margin-top:84.05pt;width:75pt;height:75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" strokecolor="#99cb38 [3204]" strokeweight=".5pt">
                <v:stroke endarrow="block"/>
              </v:shape>
            </w:pict>
          </mc:Fallback>
        </mc:AlternateContent>
      </w:r>
      <w:r w:rsidR="00AB6DA5" w:rsidRPr="00AB6DA5">
        <w:rPr>
          <w:rFonts w:hint="eastAsia"/>
          <w:b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17C5355" wp14:editId="5995B660">
                <wp:simplePos x="0" y="0"/>
                <wp:positionH relativeFrom="column">
                  <wp:posOffset>-909320</wp:posOffset>
                </wp:positionH>
                <wp:positionV relativeFrom="paragraph">
                  <wp:posOffset>800735</wp:posOffset>
                </wp:positionV>
                <wp:extent cx="904875" cy="657225"/>
                <wp:effectExtent l="0" t="0" r="28575" b="28575"/>
                <wp:wrapNone/>
                <wp:docPr id="223" name="文本框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657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AB6DA5">
                            <w:hyperlink w:anchor="_查看书籍" w:history="1">
                              <w:r w:rsidRPr="00AB6DA5">
                                <w:rPr>
                                  <w:rStyle w:val="aff2"/>
                                  <w:rFonts w:hint="eastAsia"/>
                                </w:rPr>
                                <w:t>双击</w:t>
                              </w:r>
                              <w:r w:rsidRPr="00AB6DA5">
                                <w:rPr>
                                  <w:rStyle w:val="aff2"/>
                                </w:rPr>
                                <w:t>查看选中图书信息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C5355" id="文本框 223" o:spid="_x0000_s1046" type="#_x0000_t202" style="position:absolute;margin-left:-71.6pt;margin-top:63.05pt;width:71.25pt;height:51.75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" fillcolor="white [3201]" strokeweight=".5pt">
                <v:textbox>
                  <w:txbxContent>
                    <w:p w:rsidR="00B40525" w:rsidRDefault="00B40525" w:rsidP="00AB6DA5">
                      <w:hyperlink w:anchor="_查看书籍" w:history="1">
                        <w:r w:rsidRPr="00AB6DA5">
                          <w:rPr>
                            <w:rStyle w:val="aff2"/>
                            <w:rFonts w:hint="eastAsia"/>
                          </w:rPr>
                          <w:t>双击</w:t>
                        </w:r>
                        <w:r w:rsidRPr="00AB6DA5">
                          <w:rPr>
                            <w:rStyle w:val="aff2"/>
                          </w:rPr>
                          <w:t>查看选中图书信息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AB6DA5">
        <w:rPr>
          <w:rFonts w:hint="eastAsia"/>
          <w:b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728980</wp:posOffset>
                </wp:positionH>
                <wp:positionV relativeFrom="paragraph">
                  <wp:posOffset>-361315</wp:posOffset>
                </wp:positionV>
                <wp:extent cx="904875" cy="295275"/>
                <wp:effectExtent l="0" t="0" r="28575" b="28575"/>
                <wp:wrapNone/>
                <wp:docPr id="221" name="文本框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>
                            <w:r>
                              <w:rPr>
                                <w:rFonts w:hint="eastAsia"/>
                              </w:rPr>
                              <w:t>默认</w:t>
                            </w:r>
                            <w:r>
                              <w:t>为书名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21" o:spid="_x0000_s1047" type="#_x0000_t202" style="position:absolute;margin-left:57.4pt;margin-top:-28.45pt;width:71.25pt;height:23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" fillcolor="white [3201]" strokeweight=".5pt">
                <v:textbox>
                  <w:txbxContent>
                    <w:p w:rsidR="00B40525" w:rsidRDefault="00B40525">
                      <w:r>
                        <w:rPr>
                          <w:rFonts w:hint="eastAsia"/>
                        </w:rPr>
                        <w:t>默认</w:t>
                      </w:r>
                      <w:r>
                        <w:t>为书名</w:t>
                      </w:r>
                    </w:p>
                  </w:txbxContent>
                </v:textbox>
              </v:shape>
            </w:pict>
          </mc:Fallback>
        </mc:AlternateContent>
      </w:r>
      <w:r w:rsidR="00AB6DA5">
        <w:rPr>
          <w:rFonts w:hint="eastAsia"/>
          <w:b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1633855</wp:posOffset>
                </wp:positionH>
                <wp:positionV relativeFrom="paragraph">
                  <wp:posOffset>-227965</wp:posOffset>
                </wp:positionV>
                <wp:extent cx="571500" cy="1028700"/>
                <wp:effectExtent l="38100" t="76200" r="19050" b="19050"/>
                <wp:wrapNone/>
                <wp:docPr id="220" name="肘形连接符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10287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480F49" id="肘形连接符 220" o:spid="_x0000_s1026" type="#_x0000_t34" style="position:absolute;left:0;text-align:left;margin-left:128.65pt;margin-top:-17.95pt;width:45pt;height:81pt;flip:x 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" strokecolor="#99cb38 [3204]" strokeweight=".5pt">
                <v:stroke endarrow="block"/>
              </v:shape>
            </w:pict>
          </mc:Fallback>
        </mc:AlternateContent>
      </w:r>
      <w:r w:rsidR="00AB6DA5">
        <w:rPr>
          <w:rFonts w:hint="eastAsia"/>
          <w:b/>
          <w:noProof/>
          <w:color w:val="FF0000"/>
          <w:sz w:val="28"/>
          <w:szCs w:val="28"/>
        </w:rPr>
        <w:drawing>
          <wp:inline distT="0" distB="0" distL="0" distR="0">
            <wp:extent cx="5494020" cy="3401060"/>
            <wp:effectExtent l="0" t="0" r="0" b="889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084CE44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C4" w:rsidRDefault="003D52C4" w:rsidP="002F1AEB">
      <w:pPr>
        <w:rPr>
          <w:b/>
          <w:noProof/>
          <w:color w:val="FF0000"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3.1.2</w:t>
      </w:r>
      <w:r w:rsidRPr="003D52C4">
        <w:rPr>
          <w:rFonts w:hint="eastAsia"/>
          <w:b/>
          <w:noProof/>
          <w:sz w:val="28"/>
          <w:szCs w:val="28"/>
        </w:rPr>
        <w:t>若需搜索作者名</w:t>
      </w:r>
      <w:r w:rsidRPr="003D52C4">
        <w:rPr>
          <w:rFonts w:hint="eastAsia"/>
          <w:b/>
          <w:noProof/>
          <w:sz w:val="28"/>
          <w:szCs w:val="28"/>
        </w:rPr>
        <w:t>/</w:t>
      </w:r>
      <w:r w:rsidRPr="003D52C4">
        <w:rPr>
          <w:rFonts w:hint="eastAsia"/>
          <w:b/>
          <w:noProof/>
          <w:sz w:val="28"/>
          <w:szCs w:val="28"/>
        </w:rPr>
        <w:t>出版社名</w:t>
      </w:r>
      <w:r w:rsidRPr="003D52C4">
        <w:rPr>
          <w:rFonts w:hint="eastAsia"/>
          <w:b/>
          <w:noProof/>
          <w:sz w:val="28"/>
          <w:szCs w:val="28"/>
        </w:rPr>
        <w:t>/</w:t>
      </w:r>
      <w:r w:rsidRPr="003D52C4">
        <w:rPr>
          <w:rFonts w:hint="eastAsia"/>
          <w:b/>
          <w:noProof/>
          <w:sz w:val="28"/>
          <w:szCs w:val="28"/>
        </w:rPr>
        <w:t>书籍标签名</w:t>
      </w:r>
      <w:r w:rsidRPr="003D52C4">
        <w:rPr>
          <w:rFonts w:hint="eastAsia"/>
          <w:b/>
          <w:noProof/>
          <w:sz w:val="28"/>
          <w:szCs w:val="28"/>
        </w:rPr>
        <w:t>/</w:t>
      </w:r>
      <w:r w:rsidRPr="003D52C4">
        <w:rPr>
          <w:rFonts w:hint="eastAsia"/>
          <w:b/>
          <w:noProof/>
          <w:sz w:val="28"/>
          <w:szCs w:val="28"/>
        </w:rPr>
        <w:t>书籍关键字名</w:t>
      </w:r>
      <w:r>
        <w:rPr>
          <w:rFonts w:hint="eastAsia"/>
          <w:b/>
          <w:noProof/>
          <w:sz w:val="28"/>
          <w:szCs w:val="28"/>
        </w:rPr>
        <w:t>，请选择搜索项</w:t>
      </w:r>
      <w:r w:rsidR="00BE082E" w:rsidRPr="00BE082E">
        <w:rPr>
          <w:rFonts w:hint="eastAsia"/>
          <w:b/>
          <w:noProof/>
          <w:color w:val="FF0000"/>
          <w:sz w:val="28"/>
          <w:szCs w:val="28"/>
        </w:rPr>
        <w:t>(</w:t>
      </w:r>
      <w:r w:rsidR="00BE082E" w:rsidRPr="00BE082E">
        <w:rPr>
          <w:rFonts w:hint="eastAsia"/>
          <w:b/>
          <w:noProof/>
          <w:color w:val="FF0000"/>
          <w:sz w:val="28"/>
          <w:szCs w:val="28"/>
        </w:rPr>
        <w:t>搜索书名不选</w:t>
      </w:r>
      <w:r w:rsidR="00BE082E" w:rsidRPr="00BE082E">
        <w:rPr>
          <w:rFonts w:hint="eastAsia"/>
          <w:b/>
          <w:noProof/>
          <w:color w:val="FF0000"/>
          <w:sz w:val="28"/>
          <w:szCs w:val="28"/>
        </w:rPr>
        <w:t>)</w:t>
      </w:r>
    </w:p>
    <w:p w:rsidR="0001233A" w:rsidRPr="003D52C4" w:rsidRDefault="0001233A" w:rsidP="002F1AEB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494020" cy="366395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084131A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3D" w:rsidRDefault="00EB303D" w:rsidP="002F1AEB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</w:t>
      </w:r>
      <w:r w:rsidR="003D52C4">
        <w:rPr>
          <w:rFonts w:hint="eastAsia"/>
          <w:b/>
          <w:noProof/>
          <w:sz w:val="28"/>
          <w:szCs w:val="28"/>
        </w:rPr>
        <w:t>.1.3</w:t>
      </w:r>
      <w:r>
        <w:rPr>
          <w:rFonts w:hint="eastAsia"/>
          <w:b/>
          <w:noProof/>
          <w:sz w:val="28"/>
          <w:szCs w:val="28"/>
        </w:rPr>
        <w:t xml:space="preserve"> </w:t>
      </w:r>
      <w:r>
        <w:rPr>
          <w:rFonts w:hint="eastAsia"/>
          <w:b/>
          <w:noProof/>
          <w:sz w:val="28"/>
          <w:szCs w:val="28"/>
        </w:rPr>
        <w:t>查无订单提示</w:t>
      </w:r>
    </w:p>
    <w:p w:rsidR="002F4D28" w:rsidRDefault="0001233A" w:rsidP="002F1AEB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1867161" cy="1619476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084906F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3D" w:rsidRDefault="003D52C4" w:rsidP="002F1AEB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3.1.4</w:t>
      </w:r>
      <w:r w:rsidR="00EB303D">
        <w:rPr>
          <w:rFonts w:hint="eastAsia"/>
          <w:b/>
          <w:noProof/>
          <w:sz w:val="28"/>
          <w:szCs w:val="28"/>
        </w:rPr>
        <w:t xml:space="preserve">  </w:t>
      </w:r>
      <w:r w:rsidR="00EB303D">
        <w:rPr>
          <w:rFonts w:hint="eastAsia"/>
          <w:b/>
          <w:noProof/>
          <w:sz w:val="28"/>
          <w:szCs w:val="28"/>
        </w:rPr>
        <w:t>查到订单后选择操作</w:t>
      </w:r>
    </w:p>
    <w:p w:rsidR="00EB303D" w:rsidRDefault="003D52C4" w:rsidP="002F1AEB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3.1.4</w:t>
      </w:r>
      <w:r w:rsidR="00EB303D">
        <w:rPr>
          <w:b/>
          <w:noProof/>
          <w:sz w:val="28"/>
          <w:szCs w:val="28"/>
        </w:rPr>
        <w:t xml:space="preserve">  </w:t>
      </w:r>
      <w:r w:rsidR="00EB303D">
        <w:rPr>
          <w:rFonts w:hint="eastAsia"/>
          <w:b/>
          <w:noProof/>
          <w:sz w:val="28"/>
          <w:szCs w:val="28"/>
        </w:rPr>
        <w:t>选择操作</w:t>
      </w:r>
      <w:r w:rsidR="00EB303D">
        <w:rPr>
          <w:rFonts w:hint="eastAsia"/>
          <w:b/>
          <w:noProof/>
          <w:sz w:val="28"/>
          <w:szCs w:val="28"/>
        </w:rPr>
        <w:t>1</w:t>
      </w:r>
      <w:r w:rsidR="00EB303D">
        <w:rPr>
          <w:rFonts w:hint="eastAsia"/>
          <w:b/>
          <w:noProof/>
          <w:sz w:val="28"/>
          <w:szCs w:val="28"/>
        </w:rPr>
        <w:t>：</w:t>
      </w:r>
      <w:hyperlink w:anchor="_查看书籍" w:history="1">
        <w:r w:rsidR="00EB303D" w:rsidRPr="00AB6DA5">
          <w:rPr>
            <w:rStyle w:val="aff2"/>
            <w:rFonts w:hint="eastAsia"/>
            <w:b/>
            <w:noProof/>
            <w:sz w:val="28"/>
            <w:szCs w:val="28"/>
          </w:rPr>
          <w:t>查看书信息</w:t>
        </w:r>
      </w:hyperlink>
      <w:r w:rsidR="00AB6DA5">
        <w:rPr>
          <w:rFonts w:hint="eastAsia"/>
          <w:b/>
          <w:noProof/>
          <w:sz w:val="28"/>
          <w:szCs w:val="28"/>
        </w:rPr>
        <w:t>（双击</w:t>
      </w:r>
      <w:r w:rsidR="0001233A">
        <w:rPr>
          <w:rFonts w:hint="eastAsia"/>
          <w:b/>
          <w:noProof/>
          <w:sz w:val="28"/>
          <w:szCs w:val="28"/>
        </w:rPr>
        <w:t>订单</w:t>
      </w:r>
      <w:r w:rsidR="00AB6DA5">
        <w:rPr>
          <w:rFonts w:hint="eastAsia"/>
          <w:b/>
          <w:noProof/>
          <w:sz w:val="28"/>
          <w:szCs w:val="28"/>
        </w:rPr>
        <w:t>查看）</w:t>
      </w:r>
    </w:p>
    <w:p w:rsidR="00EB303D" w:rsidRDefault="003D52C4" w:rsidP="002F1AEB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3.1.4</w:t>
      </w:r>
      <w:r w:rsidR="00EB303D">
        <w:rPr>
          <w:b/>
          <w:noProof/>
          <w:sz w:val="28"/>
          <w:szCs w:val="28"/>
        </w:rPr>
        <w:t xml:space="preserve">  </w:t>
      </w:r>
      <w:r w:rsidR="00EB303D">
        <w:rPr>
          <w:rFonts w:hint="eastAsia"/>
          <w:b/>
          <w:noProof/>
          <w:sz w:val="28"/>
          <w:szCs w:val="28"/>
        </w:rPr>
        <w:t>选择操作</w:t>
      </w:r>
      <w:r w:rsidR="00EB303D">
        <w:rPr>
          <w:b/>
          <w:noProof/>
          <w:sz w:val="28"/>
          <w:szCs w:val="28"/>
        </w:rPr>
        <w:t>2</w:t>
      </w:r>
      <w:r w:rsidR="00EB303D">
        <w:rPr>
          <w:rFonts w:hint="eastAsia"/>
          <w:b/>
          <w:noProof/>
          <w:sz w:val="28"/>
          <w:szCs w:val="28"/>
        </w:rPr>
        <w:t>：</w:t>
      </w:r>
      <w:r w:rsidR="002F4D28">
        <w:rPr>
          <w:rFonts w:hint="eastAsia"/>
          <w:b/>
          <w:noProof/>
          <w:sz w:val="28"/>
          <w:szCs w:val="28"/>
        </w:rPr>
        <w:t>单击标题</w:t>
      </w:r>
      <w:r w:rsidR="00EB303D">
        <w:rPr>
          <w:rFonts w:hint="eastAsia"/>
          <w:b/>
          <w:noProof/>
          <w:sz w:val="28"/>
          <w:szCs w:val="28"/>
        </w:rPr>
        <w:t>对订单排序</w:t>
      </w:r>
    </w:p>
    <w:p w:rsidR="0001233A" w:rsidRPr="00EB303D" w:rsidRDefault="0001233A" w:rsidP="002F1AEB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494020" cy="298450"/>
            <wp:effectExtent l="0" t="0" r="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0849AFA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3D" w:rsidRPr="0001233A" w:rsidRDefault="00EB303D" w:rsidP="00A55D54">
      <w:pPr>
        <w:pStyle w:val="ac"/>
        <w:numPr>
          <w:ilvl w:val="2"/>
          <w:numId w:val="11"/>
        </w:numPr>
        <w:ind w:firstLineChars="0"/>
        <w:rPr>
          <w:b/>
          <w:noProof/>
          <w:sz w:val="28"/>
          <w:szCs w:val="28"/>
        </w:rPr>
      </w:pPr>
      <w:r w:rsidRPr="0001233A">
        <w:rPr>
          <w:rFonts w:hint="eastAsia"/>
          <w:b/>
          <w:noProof/>
          <w:sz w:val="28"/>
          <w:szCs w:val="28"/>
        </w:rPr>
        <w:lastRenderedPageBreak/>
        <w:t>选择操作</w:t>
      </w:r>
      <w:r w:rsidRPr="0001233A">
        <w:rPr>
          <w:b/>
          <w:noProof/>
          <w:sz w:val="28"/>
          <w:szCs w:val="28"/>
        </w:rPr>
        <w:t>3</w:t>
      </w:r>
      <w:r w:rsidRPr="0001233A">
        <w:rPr>
          <w:rFonts w:hint="eastAsia"/>
          <w:b/>
          <w:noProof/>
          <w:sz w:val="28"/>
          <w:szCs w:val="28"/>
        </w:rPr>
        <w:t>：加入购物车</w:t>
      </w:r>
      <w:r w:rsidR="003D52C4" w:rsidRPr="0001233A">
        <w:rPr>
          <w:rFonts w:hint="eastAsia"/>
          <w:b/>
          <w:noProof/>
          <w:sz w:val="28"/>
          <w:szCs w:val="28"/>
        </w:rPr>
        <w:t>（此步需要</w:t>
      </w:r>
      <w:hyperlink w:anchor="_登录" w:history="1">
        <w:r w:rsidR="003D52C4" w:rsidRPr="0001233A">
          <w:rPr>
            <w:rStyle w:val="aff2"/>
            <w:rFonts w:hint="eastAsia"/>
            <w:b/>
            <w:noProof/>
            <w:sz w:val="28"/>
            <w:szCs w:val="28"/>
          </w:rPr>
          <w:t>登录</w:t>
        </w:r>
      </w:hyperlink>
      <w:r w:rsidR="003D52C4" w:rsidRPr="0001233A">
        <w:rPr>
          <w:rFonts w:hint="eastAsia"/>
          <w:b/>
          <w:noProof/>
          <w:sz w:val="28"/>
          <w:szCs w:val="28"/>
        </w:rPr>
        <w:t>）</w:t>
      </w:r>
    </w:p>
    <w:p w:rsidR="0001233A" w:rsidRPr="0001233A" w:rsidRDefault="0001233A" w:rsidP="0001233A">
      <w:pPr>
        <w:pStyle w:val="ac"/>
        <w:ind w:left="108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1362265" cy="485843"/>
            <wp:effectExtent l="0" t="0" r="0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0848BEE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3D" w:rsidRDefault="003D52C4" w:rsidP="002F1AEB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3.1.4</w:t>
      </w:r>
      <w:r w:rsidR="00EB303D">
        <w:rPr>
          <w:b/>
          <w:noProof/>
          <w:sz w:val="28"/>
          <w:szCs w:val="28"/>
        </w:rPr>
        <w:t xml:space="preserve">  </w:t>
      </w:r>
      <w:r w:rsidR="00EB303D">
        <w:rPr>
          <w:rFonts w:hint="eastAsia"/>
          <w:b/>
          <w:noProof/>
          <w:sz w:val="28"/>
          <w:szCs w:val="28"/>
        </w:rPr>
        <w:t>选择操作</w:t>
      </w:r>
      <w:r w:rsidR="00EB303D">
        <w:rPr>
          <w:b/>
          <w:noProof/>
          <w:sz w:val="28"/>
          <w:szCs w:val="28"/>
        </w:rPr>
        <w:t>4</w:t>
      </w:r>
      <w:r w:rsidR="00EB303D">
        <w:rPr>
          <w:rFonts w:hint="eastAsia"/>
          <w:b/>
          <w:noProof/>
          <w:sz w:val="28"/>
          <w:szCs w:val="28"/>
        </w:rPr>
        <w:t>：购买书籍</w:t>
      </w:r>
      <w:r>
        <w:rPr>
          <w:rFonts w:hint="eastAsia"/>
          <w:b/>
          <w:noProof/>
          <w:sz w:val="28"/>
          <w:szCs w:val="28"/>
        </w:rPr>
        <w:t>（此步需要</w:t>
      </w:r>
      <w:hyperlink w:anchor="_登录" w:history="1">
        <w:r w:rsidRPr="003D52C4">
          <w:rPr>
            <w:rStyle w:val="aff2"/>
            <w:rFonts w:hint="eastAsia"/>
            <w:b/>
            <w:noProof/>
            <w:sz w:val="28"/>
            <w:szCs w:val="28"/>
          </w:rPr>
          <w:t>登录</w:t>
        </w:r>
      </w:hyperlink>
      <w:r>
        <w:rPr>
          <w:rFonts w:hint="eastAsia"/>
          <w:b/>
          <w:noProof/>
          <w:sz w:val="28"/>
          <w:szCs w:val="28"/>
        </w:rPr>
        <w:t>）</w:t>
      </w:r>
    </w:p>
    <w:p w:rsidR="0001233A" w:rsidRDefault="0001233A" w:rsidP="002F1AEB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1514686" cy="485843"/>
            <wp:effectExtent l="0" t="0" r="0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084B70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3D" w:rsidRPr="00321507" w:rsidRDefault="00EB303D" w:rsidP="002F1AEB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bookmarkStart w:id="8" w:name="_搜索交换"/>
      <w:bookmarkEnd w:id="8"/>
      <w:r w:rsidRPr="00321507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搜索交换</w:t>
      </w:r>
    </w:p>
    <w:p w:rsidR="00EB303D" w:rsidRPr="00EB303D" w:rsidRDefault="003D52C4" w:rsidP="002F1AEB">
      <w:pPr>
        <w:rPr>
          <w:noProof/>
          <w:sz w:val="28"/>
          <w:szCs w:val="28"/>
        </w:rPr>
      </w:pPr>
      <w:r>
        <w:rPr>
          <w:rFonts w:hint="eastAsia"/>
          <w:noProof/>
          <w:sz w:val="28"/>
          <w:szCs w:val="28"/>
        </w:rPr>
        <w:t>进入</w:t>
      </w:r>
      <w:r w:rsidR="0081295E">
        <w:rPr>
          <w:rFonts w:hint="eastAsia"/>
          <w:noProof/>
          <w:sz w:val="28"/>
          <w:szCs w:val="28"/>
        </w:rPr>
        <w:t>搜索</w:t>
      </w:r>
      <w:r w:rsidR="00EB303D" w:rsidRPr="00EB303D">
        <w:rPr>
          <w:rFonts w:hint="eastAsia"/>
          <w:noProof/>
          <w:sz w:val="28"/>
          <w:szCs w:val="28"/>
        </w:rPr>
        <w:t>交换如前面买赠</w:t>
      </w:r>
      <w:r w:rsidR="00EB303D">
        <w:rPr>
          <w:rFonts w:hint="eastAsia"/>
          <w:noProof/>
          <w:sz w:val="28"/>
          <w:szCs w:val="28"/>
        </w:rPr>
        <w:t>，具体请看</w:t>
      </w:r>
      <w:hyperlink w:anchor="_搜索功能" w:history="1">
        <w:r w:rsidR="00EB303D" w:rsidRPr="00EB303D">
          <w:rPr>
            <w:rStyle w:val="aff2"/>
            <w:rFonts w:hint="eastAsia"/>
            <w:noProof/>
            <w:sz w:val="28"/>
            <w:szCs w:val="28"/>
          </w:rPr>
          <w:t>搜索功能</w:t>
        </w:r>
      </w:hyperlink>
    </w:p>
    <w:p w:rsidR="00EB303D" w:rsidRDefault="003D52C4" w:rsidP="002F1AEB">
      <w:p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3</w:t>
      </w:r>
      <w:r>
        <w:rPr>
          <w:rFonts w:hint="eastAsia"/>
          <w:b/>
          <w:noProof/>
          <w:sz w:val="28"/>
          <w:szCs w:val="28"/>
        </w:rPr>
        <w:t>.2</w:t>
      </w:r>
      <w:r w:rsidR="00EB303D" w:rsidRPr="003D52C4">
        <w:rPr>
          <w:rFonts w:hint="eastAsia"/>
          <w:b/>
          <w:noProof/>
          <w:sz w:val="28"/>
          <w:szCs w:val="28"/>
        </w:rPr>
        <w:t>选择</w:t>
      </w:r>
      <w:r w:rsidRPr="003D52C4">
        <w:rPr>
          <w:rFonts w:hint="eastAsia"/>
          <w:b/>
          <w:noProof/>
          <w:sz w:val="28"/>
          <w:szCs w:val="28"/>
        </w:rPr>
        <w:t>交换</w:t>
      </w:r>
    </w:p>
    <w:p w:rsidR="0001233A" w:rsidRPr="003D52C4" w:rsidRDefault="0001233A" w:rsidP="002F1AEB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819264" cy="323895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0843465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26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3D" w:rsidRDefault="00321507" w:rsidP="002F1AEB">
      <w:pPr>
        <w:rPr>
          <w:b/>
          <w:noProof/>
          <w:color w:val="FF0000"/>
          <w:sz w:val="28"/>
          <w:szCs w:val="28"/>
        </w:rPr>
      </w:pPr>
      <w:r w:rsidRPr="00321507">
        <w:rPr>
          <w:rFonts w:hint="eastAsia"/>
          <w:b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DCA62D6" wp14:editId="583E9B16">
                <wp:simplePos x="0" y="0"/>
                <wp:positionH relativeFrom="column">
                  <wp:posOffset>2605405</wp:posOffset>
                </wp:positionH>
                <wp:positionV relativeFrom="paragraph">
                  <wp:posOffset>441960</wp:posOffset>
                </wp:positionV>
                <wp:extent cx="1095375" cy="295275"/>
                <wp:effectExtent l="0" t="0" r="28575" b="28575"/>
                <wp:wrapNone/>
                <wp:docPr id="246" name="文本框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2952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321507">
                            <w:r>
                              <w:rPr>
                                <w:rFonts w:hint="eastAsia"/>
                              </w:rPr>
                              <w:t>选择查询</w:t>
                            </w:r>
                            <w:r>
                              <w:t>条件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CA62D6" id="文本框 246" o:spid="_x0000_s1048" type="#_x0000_t202" style="position:absolute;margin-left:205.15pt;margin-top:34.8pt;width:86.25pt;height:23.25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" fillcolor="window" strokeweight=".5pt">
                <v:textbox>
                  <w:txbxContent>
                    <w:p w:rsidR="00B40525" w:rsidRDefault="00B40525" w:rsidP="00321507">
                      <w:r>
                        <w:rPr>
                          <w:rFonts w:hint="eastAsia"/>
                        </w:rPr>
                        <w:t>选择查询</w:t>
                      </w:r>
                      <w:r>
                        <w:t>条件</w:t>
                      </w:r>
                    </w:p>
                  </w:txbxContent>
                </v:textbox>
              </v:shape>
            </w:pict>
          </mc:Fallback>
        </mc:AlternateContent>
      </w:r>
      <w:r w:rsidRPr="00321507">
        <w:rPr>
          <w:rFonts w:hint="eastAsia"/>
          <w:b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20BBDC2" wp14:editId="677B6D27">
                <wp:simplePos x="0" y="0"/>
                <wp:positionH relativeFrom="column">
                  <wp:posOffset>748030</wp:posOffset>
                </wp:positionH>
                <wp:positionV relativeFrom="paragraph">
                  <wp:posOffset>441960</wp:posOffset>
                </wp:positionV>
                <wp:extent cx="904875" cy="295275"/>
                <wp:effectExtent l="0" t="0" r="28575" b="28575"/>
                <wp:wrapNone/>
                <wp:docPr id="242" name="文本框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2952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321507">
                            <w:r>
                              <w:rPr>
                                <w:rFonts w:hint="eastAsia"/>
                              </w:rPr>
                              <w:t>默认</w:t>
                            </w:r>
                            <w:r>
                              <w:t>为书名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0BBDC2" id="文本框 242" o:spid="_x0000_s1049" type="#_x0000_t202" style="position:absolute;margin-left:58.9pt;margin-top:34.8pt;width:71.25pt;height:23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" fillcolor="window" strokeweight=".5pt">
                <v:textbox>
                  <w:txbxContent>
                    <w:p w:rsidR="00B40525" w:rsidRDefault="00B40525" w:rsidP="00321507">
                      <w:r>
                        <w:rPr>
                          <w:rFonts w:hint="eastAsia"/>
                        </w:rPr>
                        <w:t>默认</w:t>
                      </w:r>
                      <w:r>
                        <w:t>为书名</w:t>
                      </w:r>
                    </w:p>
                  </w:txbxContent>
                </v:textbox>
              </v:shape>
            </w:pict>
          </mc:Fallback>
        </mc:AlternateContent>
      </w:r>
      <w:r w:rsidRPr="00321507">
        <w:rPr>
          <w:rFonts w:hint="eastAsia"/>
          <w:b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08F4509" wp14:editId="23585B6A">
                <wp:simplePos x="0" y="0"/>
                <wp:positionH relativeFrom="column">
                  <wp:posOffset>-823595</wp:posOffset>
                </wp:positionH>
                <wp:positionV relativeFrom="paragraph">
                  <wp:posOffset>1299210</wp:posOffset>
                </wp:positionV>
                <wp:extent cx="904875" cy="657225"/>
                <wp:effectExtent l="0" t="0" r="28575" b="28575"/>
                <wp:wrapNone/>
                <wp:docPr id="244" name="文本框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6572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321507">
                            <w:hyperlink w:anchor="_查看书籍" w:history="1">
                              <w:r w:rsidRPr="00AB6DA5">
                                <w:rPr>
                                  <w:rStyle w:val="aff2"/>
                                  <w:rFonts w:hint="eastAsia"/>
                                </w:rPr>
                                <w:t>双击</w:t>
                              </w:r>
                              <w:r w:rsidRPr="00AB6DA5">
                                <w:rPr>
                                  <w:rStyle w:val="aff2"/>
                                </w:rPr>
                                <w:t>查看选中图书信息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F4509" id="文本框 244" o:spid="_x0000_s1050" type="#_x0000_t202" style="position:absolute;margin-left:-64.85pt;margin-top:102.3pt;width:71.25pt;height:51.75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" fillcolor="window" strokeweight=".5pt">
                <v:textbox>
                  <w:txbxContent>
                    <w:p w:rsidR="00B40525" w:rsidRDefault="00B40525" w:rsidP="00321507">
                      <w:hyperlink w:anchor="_查看书籍" w:history="1">
                        <w:r w:rsidRPr="00AB6DA5">
                          <w:rPr>
                            <w:rStyle w:val="aff2"/>
                            <w:rFonts w:hint="eastAsia"/>
                          </w:rPr>
                          <w:t>双击</w:t>
                        </w:r>
                        <w:r w:rsidRPr="00AB6DA5">
                          <w:rPr>
                            <w:rStyle w:val="aff2"/>
                          </w:rPr>
                          <w:t>查看选中图书信息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321507">
        <w:rPr>
          <w:rFonts w:hint="eastAsia"/>
          <w:b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FB7AFA0" wp14:editId="14D956DB">
                <wp:simplePos x="0" y="0"/>
                <wp:positionH relativeFrom="column">
                  <wp:posOffset>33655</wp:posOffset>
                </wp:positionH>
                <wp:positionV relativeFrom="paragraph">
                  <wp:posOffset>1565910</wp:posOffset>
                </wp:positionV>
                <wp:extent cx="952500" cy="952500"/>
                <wp:effectExtent l="38100" t="76200" r="19050" b="19050"/>
                <wp:wrapNone/>
                <wp:docPr id="243" name="肘形连接符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0" cy="952500"/>
                        </a:xfrm>
                        <a:prstGeom prst="bentConnector3">
                          <a:avLst/>
                        </a:prstGeom>
                        <a:noFill/>
                        <a:ln w="6350" cap="flat" cmpd="sng" algn="ctr">
                          <a:solidFill>
                            <a:srgbClr val="99CB38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0E993" id="肘形连接符 243" o:spid="_x0000_s1026" type="#_x0000_t34" style="position:absolute;left:0;text-align:left;margin-left:2.65pt;margin-top:123.3pt;width:75pt;height:75pt;flip:x 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" strokecolor="#99cb38" strokeweight=".5pt">
                <v:stroke endarrow="block"/>
              </v:shape>
            </w:pict>
          </mc:Fallback>
        </mc:AlternateContent>
      </w:r>
      <w:r w:rsidR="00EB303D">
        <w:rPr>
          <w:rFonts w:hint="eastAsia"/>
          <w:b/>
          <w:noProof/>
          <w:sz w:val="28"/>
          <w:szCs w:val="28"/>
        </w:rPr>
        <w:t>3</w:t>
      </w:r>
      <w:r w:rsidR="003D52C4">
        <w:rPr>
          <w:b/>
          <w:noProof/>
          <w:sz w:val="28"/>
          <w:szCs w:val="28"/>
        </w:rPr>
        <w:t>.2.1</w:t>
      </w:r>
      <w:r w:rsidR="00EB303D" w:rsidRPr="00EB303D">
        <w:rPr>
          <w:rFonts w:hint="eastAsia"/>
          <w:b/>
          <w:noProof/>
          <w:sz w:val="28"/>
          <w:szCs w:val="28"/>
        </w:rPr>
        <w:t>进入搜索页面，</w:t>
      </w:r>
      <w:r w:rsidR="00EB303D" w:rsidRPr="00EB303D">
        <w:rPr>
          <w:rFonts w:hint="eastAsia"/>
          <w:b/>
          <w:noProof/>
          <w:color w:val="FF0000"/>
          <w:sz w:val="28"/>
          <w:szCs w:val="28"/>
        </w:rPr>
        <w:t>默认搜索书名为搜索框输入的文本</w:t>
      </w:r>
    </w:p>
    <w:p w:rsidR="00321507" w:rsidRDefault="00321507" w:rsidP="002F1AEB">
      <w:pPr>
        <w:rPr>
          <w:b/>
          <w:noProof/>
          <w:color w:val="FF0000"/>
          <w:sz w:val="28"/>
          <w:szCs w:val="28"/>
        </w:rPr>
      </w:pPr>
      <w:r w:rsidRPr="00321507">
        <w:rPr>
          <w:rFonts w:hint="eastAsia"/>
          <w:b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0E5DF34" wp14:editId="3DB0D151">
                <wp:simplePos x="0" y="0"/>
                <wp:positionH relativeFrom="column">
                  <wp:posOffset>3700780</wp:posOffset>
                </wp:positionH>
                <wp:positionV relativeFrom="paragraph">
                  <wp:posOffset>183515</wp:posOffset>
                </wp:positionV>
                <wp:extent cx="409575" cy="1285875"/>
                <wp:effectExtent l="38100" t="76200" r="9525" b="28575"/>
                <wp:wrapNone/>
                <wp:docPr id="245" name="肘形连接符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9575" cy="1285875"/>
                        </a:xfrm>
                        <a:prstGeom prst="bentConnector3">
                          <a:avLst/>
                        </a:prstGeom>
                        <a:noFill/>
                        <a:ln w="6350" cap="flat" cmpd="sng" algn="ctr">
                          <a:solidFill>
                            <a:srgbClr val="99CB38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7EB40" id="肘形连接符 245" o:spid="_x0000_s1026" type="#_x0000_t34" style="position:absolute;left:0;text-align:left;margin-left:291.4pt;margin-top:14.45pt;width:32.25pt;height:101.25pt;flip:x 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" strokecolor="#99cb38" strokeweight=".5pt">
                <v:stroke endarrow="block"/>
              </v:shape>
            </w:pict>
          </mc:Fallback>
        </mc:AlternateContent>
      </w:r>
      <w:r w:rsidRPr="00321507">
        <w:rPr>
          <w:rFonts w:hint="eastAsia"/>
          <w:b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35ADAFB" wp14:editId="0F8F9EC3">
                <wp:simplePos x="0" y="0"/>
                <wp:positionH relativeFrom="column">
                  <wp:posOffset>1719580</wp:posOffset>
                </wp:positionH>
                <wp:positionV relativeFrom="paragraph">
                  <wp:posOffset>259715</wp:posOffset>
                </wp:positionV>
                <wp:extent cx="571500" cy="1028700"/>
                <wp:effectExtent l="38100" t="76200" r="19050" b="19050"/>
                <wp:wrapNone/>
                <wp:docPr id="241" name="肘形连接符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1028700"/>
                        </a:xfrm>
                        <a:prstGeom prst="bentConnector3">
                          <a:avLst/>
                        </a:prstGeom>
                        <a:noFill/>
                        <a:ln w="6350" cap="flat" cmpd="sng" algn="ctr">
                          <a:solidFill>
                            <a:srgbClr val="99CB38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E00292" id="肘形连接符 241" o:spid="_x0000_s1026" type="#_x0000_t34" style="position:absolute;left:0;text-align:left;margin-left:135.4pt;margin-top:20.45pt;width:45pt;height:81pt;flip:x 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" strokecolor="#99cb38" strokeweight=".5pt">
                <v:stroke endarrow="block"/>
              </v:shape>
            </w:pict>
          </mc:Fallback>
        </mc:AlternateContent>
      </w:r>
    </w:p>
    <w:p w:rsidR="0001233A" w:rsidRDefault="008723BC" w:rsidP="002F1AEB">
      <w:pPr>
        <w:rPr>
          <w:b/>
          <w:noProof/>
          <w:color w:val="FF0000"/>
          <w:sz w:val="28"/>
          <w:szCs w:val="28"/>
        </w:rPr>
      </w:pPr>
      <w:r w:rsidRPr="00321507">
        <w:rPr>
          <w:rFonts w:hint="eastAsia"/>
          <w:b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4234CF0" wp14:editId="494B750B">
                <wp:simplePos x="0" y="0"/>
                <wp:positionH relativeFrom="column">
                  <wp:posOffset>3234054</wp:posOffset>
                </wp:positionH>
                <wp:positionV relativeFrom="paragraph">
                  <wp:posOffset>988695</wp:posOffset>
                </wp:positionV>
                <wp:extent cx="2447925" cy="847725"/>
                <wp:effectExtent l="38100" t="0" r="9525" b="85725"/>
                <wp:wrapNone/>
                <wp:docPr id="247" name="肘形连接符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47925" cy="847725"/>
                        </a:xfrm>
                        <a:prstGeom prst="bentConnector3">
                          <a:avLst/>
                        </a:prstGeom>
                        <a:noFill/>
                        <a:ln w="6350" cap="flat" cmpd="sng" algn="ctr">
                          <a:solidFill>
                            <a:srgbClr val="99CB38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1E3CF" id="肘形连接符 247" o:spid="_x0000_s1026" type="#_x0000_t34" style="position:absolute;left:0;text-align:left;margin-left:254.65pt;margin-top:77.85pt;width:192.75pt;height:66.75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" strokecolor="#99cb38" strokeweight=".5pt">
                <v:stroke endarrow="block"/>
              </v:shape>
            </w:pict>
          </mc:Fallback>
        </mc:AlternateContent>
      </w:r>
      <w:r w:rsidR="00321507" w:rsidRPr="00321507">
        <w:rPr>
          <w:rFonts w:hint="eastAsia"/>
          <w:b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FC686D7" wp14:editId="6E2FA92A">
                <wp:simplePos x="0" y="0"/>
                <wp:positionH relativeFrom="column">
                  <wp:posOffset>5575300</wp:posOffset>
                </wp:positionH>
                <wp:positionV relativeFrom="paragraph">
                  <wp:posOffset>807720</wp:posOffset>
                </wp:positionV>
                <wp:extent cx="904875" cy="295275"/>
                <wp:effectExtent l="0" t="0" r="28575" b="28575"/>
                <wp:wrapNone/>
                <wp:docPr id="248" name="文本框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2952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321507">
                            <w:r>
                              <w:rPr>
                                <w:rFonts w:hint="eastAsia"/>
                              </w:rPr>
                              <w:t>单击</w:t>
                            </w:r>
                            <w:r>
                              <w:t>排序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686D7" id="文本框 248" o:spid="_x0000_s1051" type="#_x0000_t202" style="position:absolute;margin-left:439pt;margin-top:63.6pt;width:71.25pt;height:23.2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" fillcolor="window" strokeweight=".5pt">
                <v:textbox>
                  <w:txbxContent>
                    <w:p w:rsidR="00B40525" w:rsidRDefault="00B40525" w:rsidP="00321507">
                      <w:r>
                        <w:rPr>
                          <w:rFonts w:hint="eastAsia"/>
                        </w:rPr>
                        <w:t>单击</w:t>
                      </w:r>
                      <w:r>
                        <w:t>排序</w:t>
                      </w:r>
                    </w:p>
                  </w:txbxContent>
                </v:textbox>
              </v:shape>
            </w:pict>
          </mc:Fallback>
        </mc:AlternateContent>
      </w:r>
      <w:r w:rsidR="0001233A">
        <w:rPr>
          <w:rFonts w:hint="eastAsia"/>
          <w:b/>
          <w:noProof/>
          <w:color w:val="FF0000"/>
          <w:sz w:val="28"/>
          <w:szCs w:val="28"/>
        </w:rPr>
        <w:drawing>
          <wp:inline distT="0" distB="0" distL="0" distR="0">
            <wp:extent cx="5494020" cy="3401060"/>
            <wp:effectExtent l="0" t="0" r="0" b="889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084967B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3A" w:rsidRDefault="0001233A" w:rsidP="002F1AEB">
      <w:pPr>
        <w:rPr>
          <w:b/>
          <w:noProof/>
          <w:color w:val="FF0000"/>
          <w:sz w:val="28"/>
          <w:szCs w:val="28"/>
        </w:rPr>
      </w:pPr>
    </w:p>
    <w:p w:rsidR="0001233A" w:rsidRDefault="0001233A" w:rsidP="002F1AEB">
      <w:pPr>
        <w:rPr>
          <w:b/>
          <w:noProof/>
          <w:color w:val="FF0000"/>
          <w:sz w:val="28"/>
          <w:szCs w:val="28"/>
        </w:rPr>
      </w:pPr>
    </w:p>
    <w:p w:rsidR="003D52C4" w:rsidRDefault="003D52C4" w:rsidP="002F1AEB">
      <w:pPr>
        <w:rPr>
          <w:b/>
          <w:noProof/>
          <w:color w:val="FF0000"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t>3.2.2</w:t>
      </w:r>
      <w:r w:rsidRPr="003D52C4">
        <w:rPr>
          <w:rFonts w:hint="eastAsia"/>
          <w:b/>
          <w:noProof/>
          <w:sz w:val="28"/>
          <w:szCs w:val="28"/>
        </w:rPr>
        <w:t>若需搜索作者名</w:t>
      </w:r>
      <w:r w:rsidRPr="003D52C4">
        <w:rPr>
          <w:rFonts w:hint="eastAsia"/>
          <w:b/>
          <w:noProof/>
          <w:sz w:val="28"/>
          <w:szCs w:val="28"/>
        </w:rPr>
        <w:t>/</w:t>
      </w:r>
      <w:r w:rsidRPr="003D52C4">
        <w:rPr>
          <w:rFonts w:hint="eastAsia"/>
          <w:b/>
          <w:noProof/>
          <w:sz w:val="28"/>
          <w:szCs w:val="28"/>
        </w:rPr>
        <w:t>出版社名</w:t>
      </w:r>
      <w:r w:rsidRPr="003D52C4">
        <w:rPr>
          <w:rFonts w:hint="eastAsia"/>
          <w:b/>
          <w:noProof/>
          <w:sz w:val="28"/>
          <w:szCs w:val="28"/>
        </w:rPr>
        <w:t>/</w:t>
      </w:r>
      <w:r w:rsidRPr="003D52C4">
        <w:rPr>
          <w:rFonts w:hint="eastAsia"/>
          <w:b/>
          <w:noProof/>
          <w:sz w:val="28"/>
          <w:szCs w:val="28"/>
        </w:rPr>
        <w:t>书籍标签名</w:t>
      </w:r>
      <w:r w:rsidRPr="003D52C4">
        <w:rPr>
          <w:rFonts w:hint="eastAsia"/>
          <w:b/>
          <w:noProof/>
          <w:sz w:val="28"/>
          <w:szCs w:val="28"/>
        </w:rPr>
        <w:t>/</w:t>
      </w:r>
      <w:r w:rsidRPr="003D52C4">
        <w:rPr>
          <w:rFonts w:hint="eastAsia"/>
          <w:b/>
          <w:noProof/>
          <w:sz w:val="28"/>
          <w:szCs w:val="28"/>
        </w:rPr>
        <w:t>书籍关键字名</w:t>
      </w:r>
      <w:r>
        <w:rPr>
          <w:rFonts w:hint="eastAsia"/>
          <w:b/>
          <w:noProof/>
          <w:sz w:val="28"/>
          <w:szCs w:val="28"/>
        </w:rPr>
        <w:t>，请选择搜索项</w:t>
      </w:r>
      <w:r w:rsidR="00BE082E" w:rsidRPr="00BE082E">
        <w:rPr>
          <w:rFonts w:hint="eastAsia"/>
          <w:b/>
          <w:noProof/>
          <w:color w:val="FF0000"/>
          <w:sz w:val="28"/>
          <w:szCs w:val="28"/>
        </w:rPr>
        <w:t>(</w:t>
      </w:r>
      <w:r w:rsidR="00BE082E" w:rsidRPr="00BE082E">
        <w:rPr>
          <w:rFonts w:hint="eastAsia"/>
          <w:b/>
          <w:noProof/>
          <w:color w:val="FF0000"/>
          <w:sz w:val="28"/>
          <w:szCs w:val="28"/>
        </w:rPr>
        <w:t>搜索书名不选</w:t>
      </w:r>
      <w:r w:rsidR="00BE082E" w:rsidRPr="00BE082E">
        <w:rPr>
          <w:rFonts w:hint="eastAsia"/>
          <w:b/>
          <w:noProof/>
          <w:color w:val="FF0000"/>
          <w:sz w:val="28"/>
          <w:szCs w:val="28"/>
        </w:rPr>
        <w:t>)</w:t>
      </w:r>
    </w:p>
    <w:p w:rsidR="0001233A" w:rsidRPr="003D52C4" w:rsidRDefault="0001233A" w:rsidP="002F1AEB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343CC96F" wp14:editId="1B087C72">
            <wp:extent cx="5494020" cy="366395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084131A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3D" w:rsidRDefault="003D52C4" w:rsidP="002F1AEB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3.2.3</w:t>
      </w:r>
      <w:r w:rsidR="00EB303D">
        <w:rPr>
          <w:rFonts w:hint="eastAsia"/>
          <w:b/>
          <w:noProof/>
          <w:sz w:val="28"/>
          <w:szCs w:val="28"/>
        </w:rPr>
        <w:t xml:space="preserve"> </w:t>
      </w:r>
      <w:r w:rsidR="00EB303D">
        <w:rPr>
          <w:rFonts w:hint="eastAsia"/>
          <w:b/>
          <w:noProof/>
          <w:sz w:val="28"/>
          <w:szCs w:val="28"/>
        </w:rPr>
        <w:t>查无订单提示</w:t>
      </w:r>
    </w:p>
    <w:p w:rsidR="0001233A" w:rsidRDefault="0001233A" w:rsidP="002F1AEB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439640CA" wp14:editId="76406836">
            <wp:extent cx="1867161" cy="1619476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084906F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3D" w:rsidRDefault="003D52C4" w:rsidP="002F1AEB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3.2.4</w:t>
      </w:r>
      <w:r w:rsidR="00EB303D">
        <w:rPr>
          <w:rFonts w:hint="eastAsia"/>
          <w:b/>
          <w:noProof/>
          <w:sz w:val="28"/>
          <w:szCs w:val="28"/>
        </w:rPr>
        <w:t xml:space="preserve">  </w:t>
      </w:r>
      <w:r w:rsidR="00EB303D">
        <w:rPr>
          <w:rFonts w:hint="eastAsia"/>
          <w:b/>
          <w:noProof/>
          <w:sz w:val="28"/>
          <w:szCs w:val="28"/>
        </w:rPr>
        <w:t>查到订单后选择操作</w:t>
      </w:r>
    </w:p>
    <w:p w:rsidR="00EB303D" w:rsidRDefault="00BE082E" w:rsidP="002F1AEB">
      <w:pPr>
        <w:ind w:firstLineChars="100" w:firstLine="28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3.2.4</w:t>
      </w:r>
      <w:r w:rsidR="00EB303D">
        <w:rPr>
          <w:b/>
          <w:noProof/>
          <w:sz w:val="28"/>
          <w:szCs w:val="28"/>
        </w:rPr>
        <w:t xml:space="preserve">  </w:t>
      </w:r>
      <w:r w:rsidR="00EB303D">
        <w:rPr>
          <w:rFonts w:hint="eastAsia"/>
          <w:b/>
          <w:noProof/>
          <w:sz w:val="28"/>
          <w:szCs w:val="28"/>
        </w:rPr>
        <w:t>选择操作</w:t>
      </w:r>
      <w:r w:rsidR="00EB303D">
        <w:rPr>
          <w:rFonts w:hint="eastAsia"/>
          <w:b/>
          <w:noProof/>
          <w:sz w:val="28"/>
          <w:szCs w:val="28"/>
        </w:rPr>
        <w:t>1</w:t>
      </w:r>
      <w:r w:rsidR="00EB303D">
        <w:rPr>
          <w:rFonts w:hint="eastAsia"/>
          <w:b/>
          <w:noProof/>
          <w:sz w:val="28"/>
          <w:szCs w:val="28"/>
        </w:rPr>
        <w:t>：</w:t>
      </w:r>
      <w:hyperlink w:anchor="_查看书籍" w:history="1">
        <w:r w:rsidR="00EB303D" w:rsidRPr="0001233A">
          <w:rPr>
            <w:rStyle w:val="aff2"/>
            <w:rFonts w:hint="eastAsia"/>
            <w:b/>
            <w:noProof/>
            <w:sz w:val="28"/>
            <w:szCs w:val="28"/>
          </w:rPr>
          <w:t>查看书信息</w:t>
        </w:r>
      </w:hyperlink>
    </w:p>
    <w:p w:rsidR="00EB303D" w:rsidRDefault="003D52C4" w:rsidP="002F1AEB">
      <w:pPr>
        <w:ind w:firstLineChars="100" w:firstLine="28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3.2.4</w:t>
      </w:r>
      <w:r w:rsidR="00EB303D">
        <w:rPr>
          <w:b/>
          <w:noProof/>
          <w:sz w:val="28"/>
          <w:szCs w:val="28"/>
        </w:rPr>
        <w:t xml:space="preserve">  </w:t>
      </w:r>
      <w:r w:rsidR="00EB303D">
        <w:rPr>
          <w:rFonts w:hint="eastAsia"/>
          <w:b/>
          <w:noProof/>
          <w:sz w:val="28"/>
          <w:szCs w:val="28"/>
        </w:rPr>
        <w:t>选择操作</w:t>
      </w:r>
      <w:r w:rsidR="00EB303D">
        <w:rPr>
          <w:b/>
          <w:noProof/>
          <w:sz w:val="28"/>
          <w:szCs w:val="28"/>
        </w:rPr>
        <w:t>2</w:t>
      </w:r>
      <w:r w:rsidR="00EB303D">
        <w:rPr>
          <w:rFonts w:hint="eastAsia"/>
          <w:b/>
          <w:noProof/>
          <w:sz w:val="28"/>
          <w:szCs w:val="28"/>
        </w:rPr>
        <w:t>：</w:t>
      </w:r>
      <w:r w:rsidR="0001233A">
        <w:rPr>
          <w:rFonts w:hint="eastAsia"/>
          <w:b/>
          <w:noProof/>
          <w:sz w:val="28"/>
          <w:szCs w:val="28"/>
        </w:rPr>
        <w:t>单击标题</w:t>
      </w:r>
      <w:r w:rsidR="00EB303D">
        <w:rPr>
          <w:rFonts w:hint="eastAsia"/>
          <w:b/>
          <w:noProof/>
          <w:sz w:val="28"/>
          <w:szCs w:val="28"/>
        </w:rPr>
        <w:t>对订单排序</w:t>
      </w:r>
    </w:p>
    <w:p w:rsidR="0001233A" w:rsidRPr="00EB303D" w:rsidRDefault="0001233A" w:rsidP="002F1AEB">
      <w:pPr>
        <w:ind w:firstLineChars="100" w:firstLine="28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3F99BC0A" wp14:editId="07CFAA45">
            <wp:extent cx="5494020" cy="298450"/>
            <wp:effectExtent l="0" t="0" r="0" b="635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0849AFA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3D" w:rsidRDefault="003D52C4" w:rsidP="002F1AEB">
      <w:pPr>
        <w:ind w:firstLineChars="100" w:firstLine="28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3.2.4</w:t>
      </w:r>
      <w:r w:rsidR="00EB303D">
        <w:rPr>
          <w:b/>
          <w:noProof/>
          <w:sz w:val="28"/>
          <w:szCs w:val="28"/>
        </w:rPr>
        <w:t xml:space="preserve"> </w:t>
      </w:r>
      <w:r w:rsidR="00EB303D">
        <w:rPr>
          <w:rFonts w:hint="eastAsia"/>
          <w:b/>
          <w:noProof/>
          <w:sz w:val="28"/>
          <w:szCs w:val="28"/>
        </w:rPr>
        <w:t>选择操作</w:t>
      </w:r>
      <w:r w:rsidR="00EB303D">
        <w:rPr>
          <w:b/>
          <w:noProof/>
          <w:sz w:val="28"/>
          <w:szCs w:val="28"/>
        </w:rPr>
        <w:t>3</w:t>
      </w:r>
      <w:r w:rsidR="00EB303D">
        <w:rPr>
          <w:rFonts w:hint="eastAsia"/>
          <w:b/>
          <w:noProof/>
          <w:sz w:val="28"/>
          <w:szCs w:val="28"/>
        </w:rPr>
        <w:t>：加入购物车</w:t>
      </w:r>
      <w:r>
        <w:rPr>
          <w:rFonts w:hint="eastAsia"/>
          <w:b/>
          <w:noProof/>
          <w:sz w:val="28"/>
          <w:szCs w:val="28"/>
        </w:rPr>
        <w:t>（此步需要</w:t>
      </w:r>
      <w:hyperlink w:anchor="_登录" w:history="1">
        <w:r w:rsidRPr="003D52C4">
          <w:rPr>
            <w:rStyle w:val="aff2"/>
            <w:rFonts w:hint="eastAsia"/>
            <w:b/>
            <w:noProof/>
            <w:sz w:val="28"/>
            <w:szCs w:val="28"/>
          </w:rPr>
          <w:t>登录</w:t>
        </w:r>
      </w:hyperlink>
      <w:r>
        <w:rPr>
          <w:rFonts w:hint="eastAsia"/>
          <w:b/>
          <w:noProof/>
          <w:sz w:val="28"/>
          <w:szCs w:val="28"/>
        </w:rPr>
        <w:t>）</w:t>
      </w:r>
    </w:p>
    <w:p w:rsidR="0001233A" w:rsidRPr="00EB303D" w:rsidRDefault="0001233A" w:rsidP="002F1AEB">
      <w:pPr>
        <w:ind w:firstLineChars="100" w:firstLine="28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0A076CDA" wp14:editId="59E79AE5">
            <wp:extent cx="1362265" cy="485843"/>
            <wp:effectExtent l="0" t="0" r="0" b="952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0848BEE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3D" w:rsidRDefault="003D52C4" w:rsidP="002F1AEB">
      <w:pPr>
        <w:ind w:firstLineChars="100" w:firstLine="28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3.2.4</w:t>
      </w:r>
      <w:r w:rsidR="00EB303D">
        <w:rPr>
          <w:b/>
          <w:noProof/>
          <w:sz w:val="28"/>
          <w:szCs w:val="28"/>
        </w:rPr>
        <w:t xml:space="preserve">  </w:t>
      </w:r>
      <w:r w:rsidR="00EB303D">
        <w:rPr>
          <w:rFonts w:hint="eastAsia"/>
          <w:b/>
          <w:noProof/>
          <w:sz w:val="28"/>
          <w:szCs w:val="28"/>
        </w:rPr>
        <w:t>选择操作</w:t>
      </w:r>
      <w:r w:rsidR="00EB303D">
        <w:rPr>
          <w:b/>
          <w:noProof/>
          <w:sz w:val="28"/>
          <w:szCs w:val="28"/>
        </w:rPr>
        <w:t>4</w:t>
      </w:r>
      <w:r w:rsidR="00EB303D">
        <w:rPr>
          <w:rFonts w:hint="eastAsia"/>
          <w:b/>
          <w:noProof/>
          <w:sz w:val="28"/>
          <w:szCs w:val="28"/>
        </w:rPr>
        <w:t>：</w:t>
      </w:r>
      <w:r>
        <w:rPr>
          <w:rFonts w:hint="eastAsia"/>
          <w:b/>
          <w:noProof/>
          <w:sz w:val="28"/>
          <w:szCs w:val="28"/>
        </w:rPr>
        <w:t>交换</w:t>
      </w:r>
      <w:r w:rsidR="00EB303D">
        <w:rPr>
          <w:rFonts w:hint="eastAsia"/>
          <w:b/>
          <w:noProof/>
          <w:sz w:val="28"/>
          <w:szCs w:val="28"/>
        </w:rPr>
        <w:t>书籍</w:t>
      </w:r>
      <w:r>
        <w:rPr>
          <w:rFonts w:hint="eastAsia"/>
          <w:b/>
          <w:noProof/>
          <w:sz w:val="28"/>
          <w:szCs w:val="28"/>
        </w:rPr>
        <w:t>（此步需要</w:t>
      </w:r>
      <w:hyperlink w:anchor="_登录" w:history="1">
        <w:r w:rsidRPr="003D52C4">
          <w:rPr>
            <w:rStyle w:val="aff2"/>
            <w:rFonts w:hint="eastAsia"/>
            <w:b/>
            <w:noProof/>
            <w:sz w:val="28"/>
            <w:szCs w:val="28"/>
          </w:rPr>
          <w:t>登录</w:t>
        </w:r>
      </w:hyperlink>
      <w:r>
        <w:rPr>
          <w:rFonts w:hint="eastAsia"/>
          <w:b/>
          <w:noProof/>
          <w:sz w:val="28"/>
          <w:szCs w:val="28"/>
        </w:rPr>
        <w:t>）</w:t>
      </w:r>
    </w:p>
    <w:p w:rsidR="0001233A" w:rsidRDefault="00321507" w:rsidP="002F1AEB">
      <w:pPr>
        <w:ind w:firstLineChars="100" w:firstLine="28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1476581" cy="476316"/>
            <wp:effectExtent l="0" t="0" r="952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0842DD4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C4" w:rsidRDefault="003D52C4" w:rsidP="002F1AEB">
      <w:pPr>
        <w:ind w:firstLineChars="100" w:firstLine="28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Tips</w:t>
      </w:r>
      <w:r>
        <w:rPr>
          <w:rFonts w:hint="eastAsia"/>
          <w:b/>
          <w:noProof/>
          <w:sz w:val="28"/>
          <w:szCs w:val="28"/>
        </w:rPr>
        <w:t>：用户必须有一个交换订单才能交换，不然会弹出</w:t>
      </w:r>
    </w:p>
    <w:p w:rsidR="00321507" w:rsidRPr="00EB303D" w:rsidRDefault="00321507" w:rsidP="002F1AEB">
      <w:pPr>
        <w:ind w:firstLineChars="100" w:firstLine="28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2095792" cy="1581371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08438FC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3D" w:rsidRPr="00EB303D" w:rsidRDefault="00EB303D" w:rsidP="002F1AEB">
      <w:pPr>
        <w:rPr>
          <w:b/>
          <w:noProof/>
          <w:sz w:val="28"/>
          <w:szCs w:val="28"/>
        </w:rPr>
      </w:pPr>
    </w:p>
    <w:p w:rsidR="00EB303D" w:rsidRPr="00321507" w:rsidRDefault="00BE082E" w:rsidP="002F1AEB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bookmarkStart w:id="9" w:name="_搜索书籍"/>
      <w:bookmarkEnd w:id="9"/>
      <w:r w:rsidRPr="00321507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搜索书籍</w:t>
      </w:r>
    </w:p>
    <w:p w:rsidR="00BE082E" w:rsidRDefault="00BE082E" w:rsidP="00BE082E">
      <w:pPr>
        <w:rPr>
          <w:b/>
          <w:noProof/>
          <w:sz w:val="28"/>
          <w:szCs w:val="28"/>
        </w:rPr>
      </w:pPr>
      <w:r w:rsidRPr="00BE082E">
        <w:rPr>
          <w:rFonts w:hint="eastAsia"/>
          <w:b/>
          <w:noProof/>
          <w:sz w:val="28"/>
          <w:szCs w:val="28"/>
        </w:rPr>
        <w:t>退回主页点击</w:t>
      </w:r>
      <w:r w:rsidR="0093567D">
        <w:rPr>
          <w:rFonts w:hint="eastAsia"/>
          <w:b/>
          <w:noProof/>
          <w:sz w:val="28"/>
          <w:szCs w:val="28"/>
        </w:rPr>
        <w:t>收藏的书</w:t>
      </w:r>
      <w:r>
        <w:rPr>
          <w:rFonts w:hint="eastAsia"/>
          <w:b/>
          <w:noProof/>
          <w:sz w:val="28"/>
          <w:szCs w:val="28"/>
        </w:rPr>
        <w:t>（此步需要</w:t>
      </w:r>
      <w:hyperlink w:anchor="_登录" w:history="1">
        <w:r w:rsidRPr="003D52C4">
          <w:rPr>
            <w:rStyle w:val="aff2"/>
            <w:rFonts w:hint="eastAsia"/>
            <w:b/>
            <w:noProof/>
            <w:sz w:val="28"/>
            <w:szCs w:val="28"/>
          </w:rPr>
          <w:t>登录</w:t>
        </w:r>
      </w:hyperlink>
      <w:r>
        <w:rPr>
          <w:rFonts w:hint="eastAsia"/>
          <w:b/>
          <w:noProof/>
          <w:sz w:val="28"/>
          <w:szCs w:val="28"/>
        </w:rPr>
        <w:t>）</w:t>
      </w:r>
    </w:p>
    <w:p w:rsidR="00321507" w:rsidRPr="00BE082E" w:rsidRDefault="00671EC6" w:rsidP="00BE082E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971686" cy="352474"/>
            <wp:effectExtent l="0" t="0" r="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08437CD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82E" w:rsidRDefault="00BE082E" w:rsidP="00A55D54">
      <w:pPr>
        <w:pStyle w:val="ac"/>
        <w:numPr>
          <w:ilvl w:val="0"/>
          <w:numId w:val="12"/>
        </w:numPr>
        <w:ind w:firstLineChars="0"/>
        <w:rPr>
          <w:b/>
          <w:noProof/>
          <w:sz w:val="28"/>
          <w:szCs w:val="28"/>
        </w:rPr>
      </w:pPr>
      <w:r w:rsidRPr="00883E5B">
        <w:rPr>
          <w:rFonts w:hint="eastAsia"/>
          <w:b/>
          <w:noProof/>
          <w:sz w:val="28"/>
          <w:szCs w:val="28"/>
        </w:rPr>
        <w:t>在</w:t>
      </w:r>
      <w:r w:rsidR="0093567D">
        <w:rPr>
          <w:rFonts w:hint="eastAsia"/>
          <w:b/>
          <w:noProof/>
          <w:sz w:val="28"/>
          <w:szCs w:val="28"/>
        </w:rPr>
        <w:t>收藏的书</w:t>
      </w:r>
      <w:r w:rsidRPr="00883E5B">
        <w:rPr>
          <w:rFonts w:hint="eastAsia"/>
          <w:b/>
          <w:noProof/>
          <w:sz w:val="28"/>
          <w:szCs w:val="28"/>
        </w:rPr>
        <w:t>上的搜索框内输入书名</w:t>
      </w:r>
      <w:r w:rsidRPr="00883E5B">
        <w:rPr>
          <w:rFonts w:hint="eastAsia"/>
          <w:b/>
          <w:noProof/>
          <w:sz w:val="28"/>
          <w:szCs w:val="28"/>
        </w:rPr>
        <w:t>/</w:t>
      </w:r>
      <w:r w:rsidRPr="00883E5B">
        <w:rPr>
          <w:rFonts w:hint="eastAsia"/>
          <w:b/>
          <w:noProof/>
          <w:sz w:val="28"/>
          <w:szCs w:val="28"/>
        </w:rPr>
        <w:t>作者名</w:t>
      </w:r>
      <w:r w:rsidRPr="00883E5B">
        <w:rPr>
          <w:rFonts w:hint="eastAsia"/>
          <w:b/>
          <w:noProof/>
          <w:sz w:val="28"/>
          <w:szCs w:val="28"/>
        </w:rPr>
        <w:t>/</w:t>
      </w:r>
      <w:r w:rsidRPr="00883E5B">
        <w:rPr>
          <w:rFonts w:hint="eastAsia"/>
          <w:b/>
          <w:noProof/>
          <w:sz w:val="28"/>
          <w:szCs w:val="28"/>
        </w:rPr>
        <w:t>出版社名</w:t>
      </w:r>
      <w:r w:rsidRPr="00883E5B">
        <w:rPr>
          <w:rFonts w:hint="eastAsia"/>
          <w:b/>
          <w:noProof/>
          <w:sz w:val="28"/>
          <w:szCs w:val="28"/>
        </w:rPr>
        <w:t>/</w:t>
      </w:r>
      <w:r w:rsidRPr="00883E5B">
        <w:rPr>
          <w:rFonts w:hint="eastAsia"/>
          <w:b/>
          <w:noProof/>
          <w:sz w:val="28"/>
          <w:szCs w:val="28"/>
        </w:rPr>
        <w:t>书籍标签名</w:t>
      </w:r>
      <w:r w:rsidRPr="00883E5B">
        <w:rPr>
          <w:rFonts w:hint="eastAsia"/>
          <w:b/>
          <w:noProof/>
          <w:sz w:val="28"/>
          <w:szCs w:val="28"/>
        </w:rPr>
        <w:t>/</w:t>
      </w:r>
      <w:r w:rsidRPr="00883E5B">
        <w:rPr>
          <w:rFonts w:hint="eastAsia"/>
          <w:b/>
          <w:noProof/>
          <w:sz w:val="28"/>
          <w:szCs w:val="28"/>
        </w:rPr>
        <w:t>书籍关键字名</w:t>
      </w:r>
      <w:r w:rsidRPr="00883E5B">
        <w:rPr>
          <w:rFonts w:hint="eastAsia"/>
          <w:b/>
          <w:noProof/>
          <w:sz w:val="28"/>
          <w:szCs w:val="28"/>
        </w:rPr>
        <w:t>/</w:t>
      </w:r>
    </w:p>
    <w:p w:rsidR="00671EC6" w:rsidRPr="00883E5B" w:rsidRDefault="00671EC6" w:rsidP="00671EC6">
      <w:pPr>
        <w:pStyle w:val="ac"/>
        <w:ind w:left="360" w:firstLineChars="0" w:firstLine="0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286848" cy="676369"/>
            <wp:effectExtent l="0" t="0" r="0" b="952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084D8F0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82E" w:rsidRDefault="00BE082E" w:rsidP="00A55D54">
      <w:pPr>
        <w:pStyle w:val="ac"/>
        <w:numPr>
          <w:ilvl w:val="0"/>
          <w:numId w:val="12"/>
        </w:numPr>
        <w:ind w:firstLineChars="0" w:firstLine="0"/>
        <w:rPr>
          <w:b/>
          <w:noProof/>
          <w:sz w:val="28"/>
          <w:szCs w:val="28"/>
        </w:rPr>
      </w:pPr>
      <w:r w:rsidRPr="00BE082E">
        <w:rPr>
          <w:rFonts w:hint="eastAsia"/>
          <w:b/>
          <w:noProof/>
          <w:sz w:val="28"/>
          <w:szCs w:val="28"/>
        </w:rPr>
        <w:t>点击搜索</w:t>
      </w:r>
      <w:r>
        <w:rPr>
          <w:rFonts w:hint="eastAsia"/>
          <w:b/>
          <w:noProof/>
          <w:sz w:val="28"/>
          <w:szCs w:val="28"/>
        </w:rPr>
        <w:t>按钮，进入书籍搜索页面</w:t>
      </w:r>
    </w:p>
    <w:p w:rsidR="00671EC6" w:rsidRDefault="00671EC6" w:rsidP="00671EC6">
      <w:pPr>
        <w:pStyle w:val="ac"/>
        <w:ind w:left="36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924054" cy="419158"/>
            <wp:effectExtent l="0" t="0" r="952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0841399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82E" w:rsidRDefault="00BE082E" w:rsidP="00BE082E">
      <w:pPr>
        <w:pStyle w:val="ac"/>
        <w:ind w:left="360" w:firstLineChars="0" w:firstLine="0"/>
        <w:rPr>
          <w:b/>
          <w:noProof/>
          <w:sz w:val="28"/>
          <w:szCs w:val="28"/>
        </w:rPr>
      </w:pPr>
      <w:r w:rsidRPr="00BE082E">
        <w:rPr>
          <w:rFonts w:hint="eastAsia"/>
          <w:b/>
          <w:noProof/>
          <w:sz w:val="28"/>
          <w:szCs w:val="28"/>
        </w:rPr>
        <w:t>3</w:t>
      </w:r>
      <w:r>
        <w:rPr>
          <w:rFonts w:hint="eastAsia"/>
          <w:b/>
          <w:noProof/>
          <w:sz w:val="28"/>
          <w:szCs w:val="28"/>
        </w:rPr>
        <w:t>.1.1</w:t>
      </w:r>
      <w:r w:rsidRPr="00BE082E">
        <w:rPr>
          <w:rFonts w:hint="eastAsia"/>
          <w:b/>
          <w:noProof/>
          <w:sz w:val="28"/>
          <w:szCs w:val="28"/>
        </w:rPr>
        <w:t xml:space="preserve"> </w:t>
      </w:r>
      <w:r w:rsidRPr="00BE082E">
        <w:rPr>
          <w:rFonts w:hint="eastAsia"/>
          <w:b/>
          <w:noProof/>
          <w:sz w:val="28"/>
          <w:szCs w:val="28"/>
        </w:rPr>
        <w:t>查无</w:t>
      </w:r>
      <w:r>
        <w:rPr>
          <w:rFonts w:hint="eastAsia"/>
          <w:b/>
          <w:noProof/>
          <w:sz w:val="28"/>
          <w:szCs w:val="28"/>
        </w:rPr>
        <w:t>书籍</w:t>
      </w:r>
      <w:r w:rsidRPr="00BE082E">
        <w:rPr>
          <w:rFonts w:hint="eastAsia"/>
          <w:b/>
          <w:noProof/>
          <w:sz w:val="28"/>
          <w:szCs w:val="28"/>
        </w:rPr>
        <w:t>提示</w:t>
      </w:r>
    </w:p>
    <w:p w:rsidR="00671EC6" w:rsidRPr="00BE082E" w:rsidRDefault="00671EC6" w:rsidP="00BE082E">
      <w:pPr>
        <w:pStyle w:val="ac"/>
        <w:ind w:left="36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2114845" cy="1838582"/>
            <wp:effectExtent l="0" t="0" r="0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084D062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82E" w:rsidRDefault="00BE082E" w:rsidP="00BE082E">
      <w:pPr>
        <w:pStyle w:val="ac"/>
        <w:ind w:left="36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3.1.2</w:t>
      </w:r>
      <w:r w:rsidRPr="00BE082E">
        <w:rPr>
          <w:rFonts w:hint="eastAsia"/>
          <w:b/>
          <w:noProof/>
          <w:sz w:val="28"/>
          <w:szCs w:val="28"/>
        </w:rPr>
        <w:t xml:space="preserve">  </w:t>
      </w:r>
      <w:r w:rsidRPr="00BE082E">
        <w:rPr>
          <w:rFonts w:hint="eastAsia"/>
          <w:b/>
          <w:noProof/>
          <w:sz w:val="28"/>
          <w:szCs w:val="28"/>
        </w:rPr>
        <w:t>查到</w:t>
      </w:r>
      <w:r>
        <w:rPr>
          <w:rFonts w:hint="eastAsia"/>
          <w:b/>
          <w:noProof/>
          <w:sz w:val="28"/>
          <w:szCs w:val="28"/>
        </w:rPr>
        <w:t>书籍</w:t>
      </w:r>
      <w:r w:rsidRPr="00BE082E">
        <w:rPr>
          <w:rFonts w:hint="eastAsia"/>
          <w:b/>
          <w:noProof/>
          <w:sz w:val="28"/>
          <w:szCs w:val="28"/>
        </w:rPr>
        <w:t>后选择操作</w:t>
      </w:r>
    </w:p>
    <w:p w:rsidR="00671EC6" w:rsidRPr="00BE082E" w:rsidRDefault="00671EC6" w:rsidP="00BE082E">
      <w:pPr>
        <w:pStyle w:val="ac"/>
        <w:ind w:left="360" w:firstLineChars="0" w:firstLine="0"/>
        <w:rPr>
          <w:b/>
          <w:noProof/>
          <w:sz w:val="28"/>
          <w:szCs w:val="28"/>
        </w:rPr>
      </w:pPr>
    </w:p>
    <w:p w:rsidR="00BE082E" w:rsidRPr="00BE082E" w:rsidRDefault="00BE082E" w:rsidP="002F1AEB">
      <w:pPr>
        <w:pStyle w:val="ac"/>
        <w:ind w:left="360" w:firstLineChars="100" w:firstLine="28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3.1.2</w:t>
      </w:r>
      <w:r w:rsidRPr="00BE082E">
        <w:rPr>
          <w:b/>
          <w:noProof/>
          <w:sz w:val="28"/>
          <w:szCs w:val="28"/>
        </w:rPr>
        <w:t xml:space="preserve">  </w:t>
      </w:r>
      <w:r w:rsidRPr="00BE082E">
        <w:rPr>
          <w:rFonts w:hint="eastAsia"/>
          <w:b/>
          <w:noProof/>
          <w:sz w:val="28"/>
          <w:szCs w:val="28"/>
        </w:rPr>
        <w:t>选择操作</w:t>
      </w:r>
      <w:r w:rsidRPr="00BE082E">
        <w:rPr>
          <w:rFonts w:hint="eastAsia"/>
          <w:b/>
          <w:noProof/>
          <w:sz w:val="28"/>
          <w:szCs w:val="28"/>
        </w:rPr>
        <w:t>1</w:t>
      </w:r>
      <w:r w:rsidRPr="00BE082E">
        <w:rPr>
          <w:rFonts w:hint="eastAsia"/>
          <w:b/>
          <w:noProof/>
          <w:sz w:val="28"/>
          <w:szCs w:val="28"/>
        </w:rPr>
        <w:t>：</w:t>
      </w:r>
      <w:hyperlink w:anchor="_查看书籍" w:history="1">
        <w:r w:rsidRPr="0093567D">
          <w:rPr>
            <w:rStyle w:val="aff2"/>
            <w:rFonts w:hint="eastAsia"/>
            <w:b/>
            <w:noProof/>
            <w:sz w:val="28"/>
            <w:szCs w:val="28"/>
          </w:rPr>
          <w:t>查看书信息</w:t>
        </w:r>
      </w:hyperlink>
    </w:p>
    <w:p w:rsidR="0093567D" w:rsidRDefault="00BE082E" w:rsidP="0093567D">
      <w:pPr>
        <w:pStyle w:val="ac"/>
        <w:ind w:left="360" w:firstLineChars="100" w:firstLine="28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3.1.2</w:t>
      </w:r>
      <w:r w:rsidRPr="00BE082E">
        <w:rPr>
          <w:b/>
          <w:noProof/>
          <w:sz w:val="28"/>
          <w:szCs w:val="28"/>
        </w:rPr>
        <w:t xml:space="preserve">  </w:t>
      </w:r>
      <w:r w:rsidRPr="00BE082E">
        <w:rPr>
          <w:rFonts w:hint="eastAsia"/>
          <w:b/>
          <w:noProof/>
          <w:sz w:val="28"/>
          <w:szCs w:val="28"/>
        </w:rPr>
        <w:t>选择操作</w:t>
      </w:r>
      <w:r w:rsidRPr="00BE082E">
        <w:rPr>
          <w:b/>
          <w:noProof/>
          <w:sz w:val="28"/>
          <w:szCs w:val="28"/>
        </w:rPr>
        <w:t>2</w:t>
      </w:r>
      <w:r w:rsidRPr="00BE082E">
        <w:rPr>
          <w:rFonts w:hint="eastAsia"/>
          <w:b/>
          <w:noProof/>
          <w:sz w:val="28"/>
          <w:szCs w:val="28"/>
        </w:rPr>
        <w:t>：</w:t>
      </w:r>
      <w:r w:rsidR="00671EC6">
        <w:rPr>
          <w:rFonts w:hint="eastAsia"/>
          <w:b/>
          <w:noProof/>
          <w:sz w:val="28"/>
          <w:szCs w:val="28"/>
        </w:rPr>
        <w:t>点击标题</w:t>
      </w:r>
      <w:r w:rsidRPr="00BE082E">
        <w:rPr>
          <w:rFonts w:hint="eastAsia"/>
          <w:b/>
          <w:noProof/>
          <w:sz w:val="28"/>
          <w:szCs w:val="28"/>
        </w:rPr>
        <w:t>对</w:t>
      </w:r>
      <w:r>
        <w:rPr>
          <w:rFonts w:hint="eastAsia"/>
          <w:b/>
          <w:noProof/>
          <w:sz w:val="28"/>
          <w:szCs w:val="28"/>
        </w:rPr>
        <w:t>书籍</w:t>
      </w:r>
      <w:r w:rsidRPr="00BE082E">
        <w:rPr>
          <w:rFonts w:hint="eastAsia"/>
          <w:b/>
          <w:noProof/>
          <w:sz w:val="28"/>
          <w:szCs w:val="28"/>
        </w:rPr>
        <w:t>排序</w:t>
      </w:r>
    </w:p>
    <w:p w:rsidR="00671EC6" w:rsidRPr="00671EC6" w:rsidRDefault="00671EC6" w:rsidP="0093567D">
      <w:pPr>
        <w:pStyle w:val="ac"/>
        <w:ind w:left="360" w:firstLineChars="100" w:firstLine="28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26CA49BD" wp14:editId="397B9BEC">
            <wp:extent cx="5494020" cy="298450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0849AFA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EB" w:rsidRPr="002F1AEB" w:rsidRDefault="002F1AEB" w:rsidP="002F1AEB">
      <w:pPr>
        <w:pStyle w:val="2"/>
        <w:rPr>
          <w:rFonts w:asciiTheme="minorHAnsi" w:eastAsiaTheme="minorEastAsia" w:hAnsiTheme="minorHAnsi" w:cstheme="minorBidi"/>
          <w:bCs w:val="0"/>
          <w:color w:val="FF0000"/>
          <w:sz w:val="32"/>
        </w:rPr>
      </w:pPr>
      <w:r>
        <w:rPr>
          <w:rFonts w:asciiTheme="minorHAnsi" w:eastAsiaTheme="minorEastAsia" w:hAnsiTheme="minorHAnsi" w:cstheme="minorBidi" w:hint="eastAsia"/>
          <w:bCs w:val="0"/>
          <w:color w:val="FF0000"/>
          <w:sz w:val="32"/>
        </w:rPr>
        <w:t>发布（添加订单）</w:t>
      </w:r>
    </w:p>
    <w:p w:rsidR="002F1AEB" w:rsidRPr="00671EC6" w:rsidRDefault="002F1AEB" w:rsidP="002F1AEB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bookmarkStart w:id="10" w:name="_添加订单"/>
      <w:bookmarkEnd w:id="10"/>
      <w:r w:rsidRPr="00671EC6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添加订单</w:t>
      </w:r>
    </w:p>
    <w:p w:rsidR="002F1AEB" w:rsidRDefault="002F1AEB" w:rsidP="00A55D54">
      <w:pPr>
        <w:pStyle w:val="ac"/>
        <w:numPr>
          <w:ilvl w:val="0"/>
          <w:numId w:val="13"/>
        </w:numPr>
        <w:ind w:firstLineChars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在主页点击添加订单按钮</w:t>
      </w:r>
    </w:p>
    <w:p w:rsidR="00671EC6" w:rsidRDefault="00671EC6" w:rsidP="00671EC6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1114581" cy="428685"/>
            <wp:effectExtent l="0" t="0" r="952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0848861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EB" w:rsidRDefault="00671EC6" w:rsidP="00A55D54">
      <w:pPr>
        <w:pStyle w:val="ac"/>
        <w:numPr>
          <w:ilvl w:val="0"/>
          <w:numId w:val="13"/>
        </w:numPr>
        <w:ind w:firstLineChars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3948431</wp:posOffset>
                </wp:positionH>
                <wp:positionV relativeFrom="paragraph">
                  <wp:posOffset>33020</wp:posOffset>
                </wp:positionV>
                <wp:extent cx="1047750" cy="304800"/>
                <wp:effectExtent l="0" t="0" r="19050" b="19050"/>
                <wp:wrapNone/>
                <wp:docPr id="261" name="文本框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>
                            <w:r>
                              <w:rPr>
                                <w:rFonts w:hint="eastAsia"/>
                              </w:rPr>
                              <w:t>书号</w:t>
                            </w:r>
                            <w:r>
                              <w:t>先输入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本框 261" o:spid="_x0000_s1052" type="#_x0000_t202" style="position:absolute;left:0;text-align:left;margin-left:310.9pt;margin-top:2.6pt;width:82.5pt;height:24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" fillcolor="white [3201]" strokeweight=".5pt">
                <v:textbox>
                  <w:txbxContent>
                    <w:p w:rsidR="00B40525" w:rsidRDefault="00B40525">
                      <w:r>
                        <w:rPr>
                          <w:rFonts w:hint="eastAsia"/>
                        </w:rPr>
                        <w:t>书号</w:t>
                      </w:r>
                      <w:r>
                        <w:t>先输入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3053080</wp:posOffset>
                </wp:positionH>
                <wp:positionV relativeFrom="paragraph">
                  <wp:posOffset>175895</wp:posOffset>
                </wp:positionV>
                <wp:extent cx="819150" cy="1276350"/>
                <wp:effectExtent l="38100" t="76200" r="0" b="95250"/>
                <wp:wrapNone/>
                <wp:docPr id="260" name="肘形连接符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9150" cy="1276350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A80493" id="肘形连接符 260" o:spid="_x0000_s1026" type="#_x0000_t34" style="position:absolute;left:0;text-align:left;margin-left:240.4pt;margin-top:13.85pt;width:64.5pt;height:100.5pt;flip:y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" strokecolor="#99cb38 [3204]" strokeweight=".5pt">
                <v:stroke startarrow="block" endarrow="block"/>
              </v:shape>
            </w:pict>
          </mc:Fallback>
        </mc:AlternateContent>
      </w:r>
      <w:r w:rsidR="002F1AEB">
        <w:rPr>
          <w:rFonts w:hint="eastAsia"/>
          <w:b/>
          <w:noProof/>
          <w:sz w:val="28"/>
          <w:szCs w:val="28"/>
        </w:rPr>
        <w:t>进入订单添加页面</w:t>
      </w:r>
    </w:p>
    <w:p w:rsidR="00671EC6" w:rsidRDefault="00671EC6" w:rsidP="00671EC6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494020" cy="3401060"/>
            <wp:effectExtent l="0" t="0" r="0" b="889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084DF7B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EB" w:rsidRDefault="002F1AEB" w:rsidP="00A55D54">
      <w:pPr>
        <w:pStyle w:val="ac"/>
        <w:numPr>
          <w:ilvl w:val="0"/>
          <w:numId w:val="13"/>
        </w:numPr>
        <w:ind w:firstLineChars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先输入书号</w:t>
      </w:r>
    </w:p>
    <w:p w:rsidR="002F1AEB" w:rsidRDefault="002F1AEB" w:rsidP="002F1AEB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3.1</w:t>
      </w:r>
      <w:r>
        <w:rPr>
          <w:rFonts w:hint="eastAsia"/>
          <w:b/>
          <w:noProof/>
          <w:sz w:val="28"/>
          <w:szCs w:val="28"/>
        </w:rPr>
        <w:t>情况</w:t>
      </w:r>
      <w:r>
        <w:rPr>
          <w:rFonts w:hint="eastAsia"/>
          <w:b/>
          <w:noProof/>
          <w:sz w:val="28"/>
          <w:szCs w:val="28"/>
        </w:rPr>
        <w:t>1</w:t>
      </w:r>
      <w:r>
        <w:rPr>
          <w:rFonts w:hint="eastAsia"/>
          <w:b/>
          <w:noProof/>
          <w:sz w:val="28"/>
          <w:szCs w:val="28"/>
        </w:rPr>
        <w:t>：输入书号在系统已存在</w:t>
      </w:r>
    </w:p>
    <w:p w:rsidR="002F1AEB" w:rsidRDefault="002F1AEB" w:rsidP="002F1AEB">
      <w:pPr>
        <w:pStyle w:val="ac"/>
        <w:ind w:left="720" w:firstLineChars="100" w:firstLine="28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 xml:space="preserve">3.1.1 </w:t>
      </w:r>
      <w:r>
        <w:rPr>
          <w:rFonts w:hint="eastAsia"/>
          <w:b/>
          <w:noProof/>
          <w:sz w:val="28"/>
          <w:szCs w:val="28"/>
        </w:rPr>
        <w:t>选中</w:t>
      </w:r>
      <w:r w:rsidR="00EC13FE">
        <w:rPr>
          <w:rFonts w:hint="eastAsia"/>
          <w:b/>
          <w:noProof/>
          <w:sz w:val="28"/>
          <w:szCs w:val="28"/>
        </w:rPr>
        <w:t>系统中已有</w:t>
      </w:r>
      <w:r>
        <w:rPr>
          <w:rFonts w:hint="eastAsia"/>
          <w:b/>
          <w:noProof/>
          <w:sz w:val="28"/>
          <w:szCs w:val="28"/>
        </w:rPr>
        <w:t>书号</w:t>
      </w:r>
    </w:p>
    <w:p w:rsidR="002F1AEB" w:rsidRDefault="002F1AEB" w:rsidP="002F1AEB">
      <w:pPr>
        <w:pStyle w:val="ac"/>
        <w:ind w:left="720" w:firstLineChars="100" w:firstLine="28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t xml:space="preserve">3.1.2 </w:t>
      </w:r>
      <w:r>
        <w:rPr>
          <w:rFonts w:hint="eastAsia"/>
          <w:b/>
          <w:noProof/>
          <w:sz w:val="28"/>
          <w:szCs w:val="28"/>
        </w:rPr>
        <w:t>系统自动填充信息（需等待）</w:t>
      </w:r>
    </w:p>
    <w:p w:rsidR="00671EC6" w:rsidRDefault="00671EC6" w:rsidP="002F1AEB">
      <w:pPr>
        <w:pStyle w:val="ac"/>
        <w:ind w:left="720" w:firstLineChars="100" w:firstLine="220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F4F1B3F" wp14:editId="117F8F4C">
            <wp:extent cx="3390900" cy="4000500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EB" w:rsidRDefault="002F1AEB" w:rsidP="002F1AEB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3.2</w:t>
      </w:r>
      <w:r>
        <w:rPr>
          <w:rFonts w:hint="eastAsia"/>
          <w:b/>
          <w:noProof/>
          <w:sz w:val="28"/>
          <w:szCs w:val="28"/>
        </w:rPr>
        <w:t>情况</w:t>
      </w:r>
      <w:r>
        <w:rPr>
          <w:rFonts w:hint="eastAsia"/>
          <w:b/>
          <w:noProof/>
          <w:sz w:val="28"/>
          <w:szCs w:val="28"/>
        </w:rPr>
        <w:t>2</w:t>
      </w:r>
      <w:r>
        <w:rPr>
          <w:rFonts w:hint="eastAsia"/>
          <w:b/>
          <w:noProof/>
          <w:sz w:val="28"/>
          <w:szCs w:val="28"/>
        </w:rPr>
        <w:t>：输入书号在系统不存在</w:t>
      </w:r>
    </w:p>
    <w:p w:rsidR="002F1AEB" w:rsidRDefault="002F1AEB" w:rsidP="002F1AEB">
      <w:pPr>
        <w:pStyle w:val="ac"/>
        <w:ind w:left="720" w:firstLineChars="100" w:firstLine="28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 xml:space="preserve">3.1.1 </w:t>
      </w:r>
      <w:r>
        <w:rPr>
          <w:rFonts w:hint="eastAsia"/>
          <w:b/>
          <w:noProof/>
          <w:sz w:val="28"/>
          <w:szCs w:val="28"/>
        </w:rPr>
        <w:t>填入必填项</w:t>
      </w:r>
    </w:p>
    <w:p w:rsidR="00EC13FE" w:rsidRDefault="00EC13FE" w:rsidP="002F1AEB">
      <w:pPr>
        <w:pStyle w:val="ac"/>
        <w:ind w:left="720" w:firstLineChars="100" w:firstLine="220"/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7D66B38" wp14:editId="0052FD07">
            <wp:extent cx="5486400" cy="108585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EB" w:rsidRDefault="002F1AEB" w:rsidP="002F1AEB">
      <w:pPr>
        <w:pStyle w:val="ac"/>
        <w:ind w:left="720" w:firstLineChars="100" w:firstLine="28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 xml:space="preserve">3.1.2 </w:t>
      </w:r>
      <w:r>
        <w:rPr>
          <w:rFonts w:hint="eastAsia"/>
          <w:b/>
          <w:noProof/>
          <w:sz w:val="28"/>
          <w:szCs w:val="28"/>
        </w:rPr>
        <w:t>选填其他非必填项</w:t>
      </w:r>
    </w:p>
    <w:p w:rsidR="002F1AEB" w:rsidRDefault="002F1AEB" w:rsidP="002F1AEB">
      <w:pPr>
        <w:pStyle w:val="ac"/>
        <w:ind w:left="720" w:firstLineChars="100" w:firstLine="28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 xml:space="preserve">3.1.3 </w:t>
      </w:r>
      <w:r>
        <w:rPr>
          <w:rFonts w:hint="eastAsia"/>
          <w:b/>
          <w:noProof/>
          <w:sz w:val="28"/>
          <w:szCs w:val="28"/>
        </w:rPr>
        <w:t>上传图书图片（此步可</w:t>
      </w:r>
      <w:r w:rsidR="0081295E">
        <w:rPr>
          <w:rFonts w:hint="eastAsia"/>
          <w:b/>
          <w:noProof/>
          <w:sz w:val="28"/>
          <w:szCs w:val="28"/>
        </w:rPr>
        <w:t>不上传</w:t>
      </w:r>
      <w:r>
        <w:rPr>
          <w:rFonts w:hint="eastAsia"/>
          <w:b/>
          <w:noProof/>
          <w:sz w:val="28"/>
          <w:szCs w:val="28"/>
        </w:rPr>
        <w:t>）</w:t>
      </w:r>
    </w:p>
    <w:p w:rsidR="002F1AEB" w:rsidRDefault="002F1AEB" w:rsidP="002F1AEB">
      <w:pPr>
        <w:pStyle w:val="ac"/>
        <w:ind w:left="720" w:firstLineChars="100" w:firstLine="28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 xml:space="preserve">   3.1.3.1</w:t>
      </w:r>
      <w:r w:rsidR="0081295E">
        <w:rPr>
          <w:b/>
          <w:noProof/>
          <w:sz w:val="28"/>
          <w:szCs w:val="28"/>
        </w:rPr>
        <w:t xml:space="preserve"> </w:t>
      </w:r>
      <w:r w:rsidR="0081295E">
        <w:rPr>
          <w:rFonts w:hint="eastAsia"/>
          <w:b/>
          <w:noProof/>
          <w:sz w:val="28"/>
          <w:szCs w:val="28"/>
        </w:rPr>
        <w:t>双击添加图片</w:t>
      </w:r>
    </w:p>
    <w:p w:rsidR="00EC13FE" w:rsidRDefault="00EC13FE" w:rsidP="002F1AEB">
      <w:pPr>
        <w:pStyle w:val="ac"/>
        <w:ind w:left="720" w:firstLineChars="100" w:firstLine="28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1257475" cy="1314633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084C9B2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5E" w:rsidRDefault="0081295E" w:rsidP="00A55D54">
      <w:pPr>
        <w:pStyle w:val="ac"/>
        <w:numPr>
          <w:ilvl w:val="3"/>
          <w:numId w:val="13"/>
        </w:numPr>
        <w:ind w:firstLineChars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打开文件对话框选择合适书籍图片</w:t>
      </w:r>
    </w:p>
    <w:p w:rsidR="00EC13FE" w:rsidRPr="00EC13FE" w:rsidRDefault="00EC13FE" w:rsidP="00EC13FE">
      <w:pPr>
        <w:ind w:left="1284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494020" cy="3861435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084D101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5E" w:rsidRDefault="0081295E" w:rsidP="002F1AEB">
      <w:pPr>
        <w:pStyle w:val="ac"/>
        <w:ind w:left="720" w:firstLineChars="100" w:firstLine="28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 xml:space="preserve">   3.1.3.3 </w:t>
      </w:r>
      <w:r>
        <w:rPr>
          <w:rFonts w:hint="eastAsia"/>
          <w:b/>
          <w:noProof/>
          <w:sz w:val="28"/>
          <w:szCs w:val="28"/>
        </w:rPr>
        <w:t>点击确定图片就显示在添加订单页面</w:t>
      </w:r>
    </w:p>
    <w:p w:rsidR="0081295E" w:rsidRDefault="0081295E" w:rsidP="0081295E">
      <w:pPr>
        <w:ind w:firstLineChars="150" w:firstLine="42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4.</w:t>
      </w:r>
      <w:r>
        <w:rPr>
          <w:rFonts w:hint="eastAsia"/>
          <w:b/>
          <w:noProof/>
          <w:sz w:val="28"/>
          <w:szCs w:val="28"/>
        </w:rPr>
        <w:t>选择添加操作（交换</w:t>
      </w:r>
      <w:r>
        <w:rPr>
          <w:rFonts w:hint="eastAsia"/>
          <w:b/>
          <w:noProof/>
          <w:sz w:val="28"/>
          <w:szCs w:val="28"/>
        </w:rPr>
        <w:t>/</w:t>
      </w:r>
      <w:r>
        <w:rPr>
          <w:rFonts w:hint="eastAsia"/>
          <w:b/>
          <w:noProof/>
          <w:sz w:val="28"/>
          <w:szCs w:val="28"/>
        </w:rPr>
        <w:t>转赠</w:t>
      </w:r>
      <w:r>
        <w:rPr>
          <w:rFonts w:hint="eastAsia"/>
          <w:b/>
          <w:noProof/>
          <w:sz w:val="28"/>
          <w:szCs w:val="28"/>
        </w:rPr>
        <w:t>/</w:t>
      </w:r>
      <w:r>
        <w:rPr>
          <w:rFonts w:hint="eastAsia"/>
          <w:b/>
          <w:noProof/>
          <w:sz w:val="28"/>
          <w:szCs w:val="28"/>
        </w:rPr>
        <w:t>卖出）</w:t>
      </w:r>
    </w:p>
    <w:p w:rsidR="00EC13FE" w:rsidRDefault="00EC13FE" w:rsidP="0081295E">
      <w:pPr>
        <w:ind w:firstLineChars="150" w:firstLine="42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494020" cy="798830"/>
            <wp:effectExtent l="0" t="0" r="0" b="127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0848ABD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5E" w:rsidRPr="00EC13FE" w:rsidRDefault="0081295E" w:rsidP="00A55D54">
      <w:pPr>
        <w:pStyle w:val="ac"/>
        <w:numPr>
          <w:ilvl w:val="0"/>
          <w:numId w:val="13"/>
        </w:numPr>
        <w:ind w:firstLineChars="0"/>
        <w:rPr>
          <w:b/>
          <w:noProof/>
          <w:sz w:val="28"/>
          <w:szCs w:val="28"/>
        </w:rPr>
      </w:pPr>
      <w:r w:rsidRPr="00EC13FE">
        <w:rPr>
          <w:rFonts w:hint="eastAsia"/>
          <w:b/>
          <w:noProof/>
          <w:sz w:val="28"/>
          <w:szCs w:val="28"/>
        </w:rPr>
        <w:t>若是交换填入交换日期，如图</w:t>
      </w:r>
    </w:p>
    <w:p w:rsidR="00EC13FE" w:rsidRPr="00EC13FE" w:rsidRDefault="00EC13FE" w:rsidP="00EC13FE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43A90A5A" wp14:editId="46FEF05E">
            <wp:extent cx="5494020" cy="798830"/>
            <wp:effectExtent l="0" t="0" r="0" b="127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0848ABD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5E" w:rsidRDefault="0081295E" w:rsidP="0081295E">
      <w:pPr>
        <w:ind w:firstLineChars="150" w:firstLine="42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 xml:space="preserve">   </w:t>
      </w:r>
      <w:r>
        <w:rPr>
          <w:rFonts w:hint="eastAsia"/>
          <w:b/>
          <w:noProof/>
          <w:sz w:val="28"/>
          <w:szCs w:val="28"/>
        </w:rPr>
        <w:t>若是转赠无需填写，如图</w:t>
      </w:r>
    </w:p>
    <w:p w:rsidR="00EC13FE" w:rsidRDefault="00EC13FE" w:rsidP="0081295E">
      <w:pPr>
        <w:ind w:firstLineChars="150" w:firstLine="42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494020" cy="784225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084FDBB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5E" w:rsidRDefault="0081295E" w:rsidP="0081295E">
      <w:pPr>
        <w:ind w:firstLineChars="150" w:firstLine="42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 xml:space="preserve">   </w:t>
      </w:r>
      <w:r>
        <w:rPr>
          <w:rFonts w:hint="eastAsia"/>
          <w:b/>
          <w:noProof/>
          <w:sz w:val="28"/>
          <w:szCs w:val="28"/>
        </w:rPr>
        <w:t>若是卖出则填入出售价格</w:t>
      </w:r>
    </w:p>
    <w:p w:rsidR="00EC13FE" w:rsidRDefault="00EC13FE" w:rsidP="0081295E">
      <w:pPr>
        <w:ind w:firstLineChars="150" w:firstLine="42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494020" cy="775970"/>
            <wp:effectExtent l="0" t="0" r="0" b="508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0843CC9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5E" w:rsidRPr="00EC13FE" w:rsidRDefault="0081295E" w:rsidP="00A55D54">
      <w:pPr>
        <w:pStyle w:val="ac"/>
        <w:numPr>
          <w:ilvl w:val="0"/>
          <w:numId w:val="13"/>
        </w:numPr>
        <w:ind w:firstLineChars="0"/>
        <w:rPr>
          <w:b/>
          <w:noProof/>
          <w:sz w:val="28"/>
          <w:szCs w:val="28"/>
        </w:rPr>
      </w:pPr>
      <w:r w:rsidRPr="00EC13FE">
        <w:rPr>
          <w:rFonts w:hint="eastAsia"/>
          <w:b/>
          <w:noProof/>
          <w:sz w:val="28"/>
          <w:szCs w:val="28"/>
        </w:rPr>
        <w:t>点击</w:t>
      </w:r>
      <w:r w:rsidR="00EC13FE">
        <w:rPr>
          <w:rFonts w:hint="eastAsia"/>
          <w:b/>
          <w:noProof/>
          <w:sz w:val="28"/>
          <w:szCs w:val="28"/>
        </w:rPr>
        <w:t>确认</w:t>
      </w:r>
      <w:r w:rsidRPr="00EC13FE">
        <w:rPr>
          <w:rFonts w:hint="eastAsia"/>
          <w:b/>
          <w:noProof/>
          <w:sz w:val="28"/>
          <w:szCs w:val="28"/>
        </w:rPr>
        <w:t>添加</w:t>
      </w:r>
      <w:r w:rsidR="00EC13FE">
        <w:rPr>
          <w:rFonts w:hint="eastAsia"/>
          <w:b/>
          <w:noProof/>
          <w:sz w:val="28"/>
          <w:szCs w:val="28"/>
        </w:rPr>
        <w:t>按钮添加订单</w:t>
      </w:r>
    </w:p>
    <w:p w:rsidR="00EC13FE" w:rsidRPr="00EC13FE" w:rsidRDefault="00EC13FE" w:rsidP="00EC13FE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1562318" cy="323895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084761A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5E" w:rsidRPr="00EC13FE" w:rsidRDefault="0081295E" w:rsidP="00A55D54">
      <w:pPr>
        <w:pStyle w:val="ac"/>
        <w:numPr>
          <w:ilvl w:val="0"/>
          <w:numId w:val="13"/>
        </w:numPr>
        <w:ind w:firstLineChars="0"/>
        <w:rPr>
          <w:b/>
          <w:noProof/>
          <w:sz w:val="28"/>
          <w:szCs w:val="28"/>
        </w:rPr>
      </w:pPr>
      <w:r w:rsidRPr="00EC13FE">
        <w:rPr>
          <w:rFonts w:hint="eastAsia"/>
          <w:b/>
          <w:noProof/>
          <w:sz w:val="28"/>
          <w:szCs w:val="28"/>
        </w:rPr>
        <w:t>跳转</w:t>
      </w:r>
      <w:hyperlink w:anchor="_查看已发布订单" w:history="1">
        <w:r w:rsidRPr="00EC13FE">
          <w:rPr>
            <w:rStyle w:val="aff2"/>
            <w:rFonts w:hint="eastAsia"/>
            <w:b/>
            <w:noProof/>
            <w:sz w:val="28"/>
            <w:szCs w:val="28"/>
          </w:rPr>
          <w:t>我的发布页面</w:t>
        </w:r>
      </w:hyperlink>
    </w:p>
    <w:p w:rsidR="00EC13FE" w:rsidRPr="00EC13FE" w:rsidRDefault="00EC13FE" w:rsidP="00EC13FE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690BF78B" wp14:editId="0B24764D">
            <wp:extent cx="5494020" cy="3401060"/>
            <wp:effectExtent l="0" t="0" r="0" b="889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08424CA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5E" w:rsidRPr="002F1AEB" w:rsidRDefault="0081295E" w:rsidP="0081295E">
      <w:pPr>
        <w:pStyle w:val="2"/>
        <w:rPr>
          <w:rFonts w:asciiTheme="minorHAnsi" w:eastAsiaTheme="minorEastAsia" w:hAnsiTheme="minorHAnsi" w:cstheme="minorBidi"/>
          <w:bCs w:val="0"/>
          <w:color w:val="FF0000"/>
          <w:sz w:val="32"/>
        </w:rPr>
      </w:pPr>
      <w:r w:rsidRPr="0081295E">
        <w:rPr>
          <w:rFonts w:asciiTheme="minorHAnsi" w:eastAsiaTheme="minorEastAsia" w:hAnsiTheme="minorHAnsi" w:cstheme="minorBidi" w:hint="eastAsia"/>
          <w:bCs w:val="0"/>
          <w:color w:val="FF0000"/>
          <w:sz w:val="32"/>
        </w:rPr>
        <w:lastRenderedPageBreak/>
        <w:t xml:space="preserve">  </w:t>
      </w:r>
      <w:r w:rsidRPr="0081295E">
        <w:rPr>
          <w:rFonts w:asciiTheme="minorHAnsi" w:eastAsiaTheme="minorEastAsia" w:hAnsiTheme="minorHAnsi" w:cstheme="minorBidi" w:hint="eastAsia"/>
          <w:bCs w:val="0"/>
          <w:color w:val="FF0000"/>
          <w:sz w:val="32"/>
        </w:rPr>
        <w:t>查看功能（包括各页面操作）</w:t>
      </w:r>
    </w:p>
    <w:p w:rsidR="0081295E" w:rsidRPr="00A91E18" w:rsidRDefault="0081295E" w:rsidP="0081295E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bookmarkStart w:id="11" w:name="_查看书籍"/>
      <w:bookmarkStart w:id="12" w:name="_查看书籍信息"/>
      <w:bookmarkEnd w:id="11"/>
      <w:bookmarkEnd w:id="12"/>
      <w:r w:rsidRPr="00A91E18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查看书籍</w:t>
      </w:r>
      <w:r w:rsidR="00AB7EC0" w:rsidRPr="00A91E18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信息</w:t>
      </w:r>
    </w:p>
    <w:p w:rsidR="0081295E" w:rsidRDefault="0060109B" w:rsidP="00A55D54">
      <w:pPr>
        <w:pStyle w:val="ac"/>
        <w:numPr>
          <w:ilvl w:val="0"/>
          <w:numId w:val="14"/>
        </w:numPr>
        <w:ind w:firstLineChars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查看书籍信息的方式</w:t>
      </w:r>
    </w:p>
    <w:p w:rsidR="0060109B" w:rsidRDefault="0060109B" w:rsidP="0060109B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方式</w:t>
      </w:r>
      <w:r>
        <w:rPr>
          <w:rFonts w:hint="eastAsia"/>
          <w:b/>
          <w:noProof/>
          <w:sz w:val="28"/>
          <w:szCs w:val="28"/>
        </w:rPr>
        <w:t>1</w:t>
      </w:r>
      <w:r>
        <w:rPr>
          <w:rFonts w:hint="eastAsia"/>
          <w:b/>
          <w:noProof/>
          <w:sz w:val="28"/>
          <w:szCs w:val="28"/>
        </w:rPr>
        <w:t>：搜索页面的双击</w:t>
      </w:r>
    </w:p>
    <w:p w:rsidR="0060109B" w:rsidRDefault="0060109B" w:rsidP="0060109B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方式</w:t>
      </w:r>
      <w:r>
        <w:rPr>
          <w:rFonts w:hint="eastAsia"/>
          <w:b/>
          <w:noProof/>
          <w:sz w:val="28"/>
          <w:szCs w:val="28"/>
        </w:rPr>
        <w:t>2</w:t>
      </w:r>
      <w:r>
        <w:rPr>
          <w:rFonts w:hint="eastAsia"/>
          <w:b/>
          <w:noProof/>
          <w:sz w:val="28"/>
          <w:szCs w:val="28"/>
        </w:rPr>
        <w:t>：书籍图片的双击</w:t>
      </w:r>
    </w:p>
    <w:p w:rsidR="0081295E" w:rsidRDefault="0060109B" w:rsidP="00A55D54">
      <w:pPr>
        <w:pStyle w:val="ac"/>
        <w:numPr>
          <w:ilvl w:val="0"/>
          <w:numId w:val="14"/>
        </w:numPr>
        <w:ind w:firstLineChars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书籍页面介绍</w:t>
      </w:r>
    </w:p>
    <w:p w:rsidR="00FB46AA" w:rsidRDefault="00FB46AA" w:rsidP="00FB46AA">
      <w:pPr>
        <w:pStyle w:val="ac"/>
        <w:ind w:left="501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-909320</wp:posOffset>
                </wp:positionH>
                <wp:positionV relativeFrom="paragraph">
                  <wp:posOffset>262890</wp:posOffset>
                </wp:positionV>
                <wp:extent cx="781050" cy="352425"/>
                <wp:effectExtent l="0" t="0" r="19050" b="28575"/>
                <wp:wrapNone/>
                <wp:docPr id="277" name="文本框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>
                            <w:r>
                              <w:rPr>
                                <w:rFonts w:hint="eastAsia"/>
                              </w:rPr>
                              <w:t>收藏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77" o:spid="_x0000_s1053" type="#_x0000_t202" style="position:absolute;left:0;text-align:left;margin-left:-71.6pt;margin-top:20.7pt;width:61.5pt;height:27.7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" fillcolor="white [3201]" strokeweight=".5pt">
                <v:textbox>
                  <w:txbxContent>
                    <w:p w:rsidR="00B40525" w:rsidRDefault="00B40525">
                      <w:r>
                        <w:rPr>
                          <w:rFonts w:hint="eastAsia"/>
                        </w:rPr>
                        <w:t>收藏</w:t>
                      </w:r>
                      <w:r>
                        <w:t>按钮</w:t>
                      </w:r>
                    </w:p>
                  </w:txbxContent>
                </v:textbox>
              </v:shape>
            </w:pict>
          </mc:Fallback>
        </mc:AlternateContent>
      </w:r>
    </w:p>
    <w:p w:rsidR="00FB46AA" w:rsidRDefault="00FB46AA" w:rsidP="00FB46AA">
      <w:pPr>
        <w:pStyle w:val="ac"/>
        <w:ind w:left="501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-175895</wp:posOffset>
                </wp:positionH>
                <wp:positionV relativeFrom="paragraph">
                  <wp:posOffset>106680</wp:posOffset>
                </wp:positionV>
                <wp:extent cx="1428750" cy="1362075"/>
                <wp:effectExtent l="38100" t="76200" r="19050" b="28575"/>
                <wp:wrapNone/>
                <wp:docPr id="278" name="肘形连接符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8750" cy="13620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FEA052" id="肘形连接符 278" o:spid="_x0000_s1026" type="#_x0000_t34" style="position:absolute;left:0;text-align:left;margin-left:-13.85pt;margin-top:8.4pt;width:112.5pt;height:107.25pt;flip:x 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" strokecolor="#99cb38 [3204]" strokeweight=".5pt">
                <v:stroke endarrow="block"/>
              </v:shape>
            </w:pict>
          </mc:Fallback>
        </mc:AlternateContent>
      </w:r>
      <w:r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42838EE" wp14:editId="761CEAE8">
                <wp:simplePos x="0" y="0"/>
                <wp:positionH relativeFrom="column">
                  <wp:posOffset>4586605</wp:posOffset>
                </wp:positionH>
                <wp:positionV relativeFrom="paragraph">
                  <wp:posOffset>2783205</wp:posOffset>
                </wp:positionV>
                <wp:extent cx="666750" cy="866775"/>
                <wp:effectExtent l="38100" t="0" r="19050" b="85725"/>
                <wp:wrapNone/>
                <wp:docPr id="274" name="肘形连接符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6750" cy="8667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6F76B8" id="肘形连接符 274" o:spid="_x0000_s1026" type="#_x0000_t34" style="position:absolute;left:0;text-align:left;margin-left:361.15pt;margin-top:219.15pt;width:52.5pt;height:68.25pt;flip:x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" strokecolor="#99cb38 [3204]" strokeweight=".5pt">
                <v:stroke endarrow="block"/>
              </v:shape>
            </w:pict>
          </mc:Fallback>
        </mc:AlternateContent>
      </w:r>
      <w:r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E3D478E" wp14:editId="4FEEE4B5">
                <wp:simplePos x="0" y="0"/>
                <wp:positionH relativeFrom="column">
                  <wp:posOffset>3862705</wp:posOffset>
                </wp:positionH>
                <wp:positionV relativeFrom="paragraph">
                  <wp:posOffset>3535680</wp:posOffset>
                </wp:positionV>
                <wp:extent cx="723900" cy="390525"/>
                <wp:effectExtent l="0" t="0" r="19050" b="28575"/>
                <wp:wrapNone/>
                <wp:docPr id="276" name="文本框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FB46AA">
                            <w:r>
                              <w:rPr>
                                <w:rFonts w:hint="eastAsia"/>
                              </w:rPr>
                              <w:t>买赠单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3D478E" id="文本框 276" o:spid="_x0000_s1054" type="#_x0000_t202" style="position:absolute;left:0;text-align:left;margin-left:304.15pt;margin-top:278.4pt;width:57pt;height:30.7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" fillcolor="white [3201]" strokeweight=".5pt">
                <v:textbox>
                  <w:txbxContent>
                    <w:p w:rsidR="00B40525" w:rsidRDefault="00B40525" w:rsidP="00FB46AA">
                      <w:r>
                        <w:rPr>
                          <w:rFonts w:hint="eastAsia"/>
                        </w:rPr>
                        <w:t>买赠单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AC8D098" wp14:editId="24F70CB8">
                <wp:simplePos x="0" y="0"/>
                <wp:positionH relativeFrom="column">
                  <wp:posOffset>2033905</wp:posOffset>
                </wp:positionH>
                <wp:positionV relativeFrom="paragraph">
                  <wp:posOffset>2783205</wp:posOffset>
                </wp:positionV>
                <wp:extent cx="600075" cy="914400"/>
                <wp:effectExtent l="0" t="0" r="47625" b="95250"/>
                <wp:wrapNone/>
                <wp:docPr id="273" name="肘形连接符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9144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9DCED" id="肘形连接符 273" o:spid="_x0000_s1026" type="#_x0000_t34" style="position:absolute;left:0;text-align:left;margin-left:160.15pt;margin-top:219.15pt;width:47.25pt;height:1in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" strokecolor="#99cb38 [3204]" strokeweight=".5pt">
                <v:stroke endarrow="block"/>
              </v:shape>
            </w:pict>
          </mc:Fallback>
        </mc:AlternateContent>
      </w:r>
      <w:r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4AFBCD8" wp14:editId="54EC87AE">
                <wp:simplePos x="0" y="0"/>
                <wp:positionH relativeFrom="column">
                  <wp:posOffset>2633980</wp:posOffset>
                </wp:positionH>
                <wp:positionV relativeFrom="paragraph">
                  <wp:posOffset>3554730</wp:posOffset>
                </wp:positionV>
                <wp:extent cx="723900" cy="390525"/>
                <wp:effectExtent l="0" t="0" r="19050" b="28575"/>
                <wp:wrapNone/>
                <wp:docPr id="275" name="文本框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>
                            <w:r>
                              <w:rPr>
                                <w:rFonts w:hint="eastAsia"/>
                              </w:rPr>
                              <w:t>交换单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AFBCD8" id="文本框 275" o:spid="_x0000_s1055" type="#_x0000_t202" style="position:absolute;left:0;text-align:left;margin-left:207.4pt;margin-top:279.9pt;width:57pt;height:30.75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" fillcolor="white [3201]" strokeweight=".5pt">
                <v:textbox>
                  <w:txbxContent>
                    <w:p w:rsidR="00B40525" w:rsidRDefault="00B40525">
                      <w:r>
                        <w:rPr>
                          <w:rFonts w:hint="eastAsia"/>
                        </w:rPr>
                        <w:t>交换单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494020" cy="3401060"/>
            <wp:effectExtent l="0" t="0" r="0" b="889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084F10A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6AA" w:rsidRDefault="00FB46AA" w:rsidP="00FB46AA">
      <w:pPr>
        <w:pStyle w:val="ac"/>
        <w:ind w:left="501" w:firstLineChars="0" w:firstLine="0"/>
        <w:rPr>
          <w:b/>
          <w:noProof/>
          <w:sz w:val="28"/>
          <w:szCs w:val="28"/>
        </w:rPr>
      </w:pPr>
    </w:p>
    <w:p w:rsidR="0081295E" w:rsidRDefault="0060109B" w:rsidP="00A55D54">
      <w:pPr>
        <w:pStyle w:val="ac"/>
        <w:numPr>
          <w:ilvl w:val="0"/>
          <w:numId w:val="14"/>
        </w:numPr>
        <w:ind w:firstLineChars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书籍收藏方法</w:t>
      </w:r>
    </w:p>
    <w:p w:rsidR="0081295E" w:rsidRDefault="0081295E" w:rsidP="0081295E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3.1</w:t>
      </w:r>
      <w:r w:rsidR="0060109B">
        <w:rPr>
          <w:rFonts w:hint="eastAsia"/>
          <w:b/>
          <w:noProof/>
          <w:sz w:val="28"/>
          <w:szCs w:val="28"/>
        </w:rPr>
        <w:t>书籍为未收藏，收藏按钮处于灰状</w:t>
      </w:r>
    </w:p>
    <w:p w:rsidR="00A91E18" w:rsidRDefault="00A91E18" w:rsidP="0081295E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2372056" cy="1648055"/>
            <wp:effectExtent l="0" t="0" r="9525" b="952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0847CF0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5E" w:rsidRDefault="0081295E" w:rsidP="0081295E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3.2</w:t>
      </w:r>
      <w:r w:rsidR="0060109B">
        <w:rPr>
          <w:rFonts w:hint="eastAsia"/>
          <w:b/>
          <w:noProof/>
          <w:sz w:val="28"/>
          <w:szCs w:val="28"/>
        </w:rPr>
        <w:t>收藏书籍，单击收藏按钮，按钮变为黄色</w:t>
      </w:r>
    </w:p>
    <w:p w:rsidR="00A91E18" w:rsidRDefault="00A91E18" w:rsidP="0081295E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2324424" cy="1800476"/>
            <wp:effectExtent l="0" t="0" r="0" b="952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084BDF2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5E" w:rsidRPr="0081295E" w:rsidRDefault="0060109B" w:rsidP="0081295E">
      <w:pPr>
        <w:ind w:firstLineChars="150" w:firstLine="420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4.</w:t>
      </w:r>
      <w:r>
        <w:rPr>
          <w:rFonts w:hint="eastAsia"/>
          <w:b/>
          <w:noProof/>
          <w:sz w:val="28"/>
          <w:szCs w:val="28"/>
        </w:rPr>
        <w:t>可在我收藏的书查看收藏的书</w:t>
      </w:r>
      <w:r w:rsidR="00AB7EC0">
        <w:rPr>
          <w:rFonts w:hint="eastAsia"/>
          <w:b/>
          <w:noProof/>
          <w:sz w:val="28"/>
          <w:szCs w:val="28"/>
        </w:rPr>
        <w:t>，具体请看我</w:t>
      </w:r>
      <w:hyperlink w:anchor="_查看收藏的书" w:history="1">
        <w:r w:rsidR="00AB7EC0" w:rsidRPr="00FB46AA">
          <w:rPr>
            <w:rStyle w:val="aff2"/>
            <w:rFonts w:hint="eastAsia"/>
            <w:b/>
            <w:noProof/>
            <w:sz w:val="28"/>
            <w:szCs w:val="28"/>
          </w:rPr>
          <w:t>收藏的书</w:t>
        </w:r>
      </w:hyperlink>
    </w:p>
    <w:p w:rsidR="00AB7EC0" w:rsidRPr="00A91E18" w:rsidRDefault="00AB7EC0" w:rsidP="00AB7EC0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bookmarkStart w:id="13" w:name="_查看个人信息"/>
      <w:bookmarkEnd w:id="13"/>
      <w:r w:rsidRPr="00A91E18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查看个人信息</w:t>
      </w:r>
    </w:p>
    <w:p w:rsidR="00FB46AA" w:rsidRPr="00FB46AA" w:rsidRDefault="00FB46AA" w:rsidP="00FB46AA">
      <w:r>
        <w:rPr>
          <w:rFonts w:hint="eastAsia"/>
          <w:noProof/>
        </w:rPr>
        <w:drawing>
          <wp:inline distT="0" distB="0" distL="0" distR="0">
            <wp:extent cx="5494020" cy="3401060"/>
            <wp:effectExtent l="0" t="0" r="0" b="889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0842F07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EC0" w:rsidRDefault="00AB7EC0" w:rsidP="00A55D54">
      <w:pPr>
        <w:pStyle w:val="ac"/>
        <w:numPr>
          <w:ilvl w:val="0"/>
          <w:numId w:val="15"/>
        </w:numPr>
        <w:ind w:firstLineChars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查看个人信息的方式（单击个人昵称）</w:t>
      </w:r>
    </w:p>
    <w:p w:rsidR="00AB7EC0" w:rsidRDefault="00AB7EC0" w:rsidP="00AB7EC0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t>方式</w:t>
      </w:r>
      <w:r>
        <w:rPr>
          <w:rFonts w:hint="eastAsia"/>
          <w:b/>
          <w:noProof/>
          <w:sz w:val="28"/>
          <w:szCs w:val="28"/>
        </w:rPr>
        <w:t>1</w:t>
      </w:r>
      <w:r>
        <w:rPr>
          <w:rFonts w:hint="eastAsia"/>
          <w:b/>
          <w:noProof/>
          <w:sz w:val="28"/>
          <w:szCs w:val="28"/>
        </w:rPr>
        <w:t>：在我的买入页面，查看售卖者以及转赠者信息</w:t>
      </w:r>
    </w:p>
    <w:p w:rsidR="00AB7EC0" w:rsidRDefault="00AB7EC0" w:rsidP="00AB7EC0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方式</w:t>
      </w:r>
      <w:r>
        <w:rPr>
          <w:rFonts w:hint="eastAsia"/>
          <w:b/>
          <w:noProof/>
          <w:sz w:val="28"/>
          <w:szCs w:val="28"/>
        </w:rPr>
        <w:t>2</w:t>
      </w:r>
      <w:r>
        <w:rPr>
          <w:rFonts w:hint="eastAsia"/>
          <w:b/>
          <w:noProof/>
          <w:sz w:val="28"/>
          <w:szCs w:val="28"/>
        </w:rPr>
        <w:t>：在我的卖出页面，查看买家以及夕拾者信息</w:t>
      </w:r>
    </w:p>
    <w:p w:rsidR="00AB7EC0" w:rsidRPr="00AB7EC0" w:rsidRDefault="00AB7EC0" w:rsidP="00AB7EC0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方式</w:t>
      </w:r>
      <w:r>
        <w:rPr>
          <w:b/>
          <w:noProof/>
          <w:sz w:val="28"/>
          <w:szCs w:val="28"/>
        </w:rPr>
        <w:t>3</w:t>
      </w:r>
      <w:r>
        <w:rPr>
          <w:rFonts w:hint="eastAsia"/>
          <w:b/>
          <w:noProof/>
          <w:sz w:val="28"/>
          <w:szCs w:val="28"/>
        </w:rPr>
        <w:t>：在我的交换页面，查看夕拾者信息</w:t>
      </w:r>
    </w:p>
    <w:p w:rsidR="00AB7EC0" w:rsidRDefault="00AB7EC0" w:rsidP="00AB7EC0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Tips</w:t>
      </w:r>
      <w:r>
        <w:rPr>
          <w:rFonts w:hint="eastAsia"/>
          <w:b/>
          <w:noProof/>
          <w:sz w:val="28"/>
          <w:szCs w:val="28"/>
        </w:rPr>
        <w:t>可通过手机号线下交易书籍</w:t>
      </w:r>
    </w:p>
    <w:p w:rsidR="00AB7EC0" w:rsidRPr="00A91E18" w:rsidRDefault="00AB7EC0" w:rsidP="00AB7EC0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bookmarkStart w:id="14" w:name="_查看购物车"/>
      <w:bookmarkEnd w:id="14"/>
      <w:r w:rsidRPr="00A91E18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查看购物车</w:t>
      </w:r>
    </w:p>
    <w:p w:rsidR="00AB7EC0" w:rsidRDefault="00AB7EC0" w:rsidP="00A55D54">
      <w:pPr>
        <w:pStyle w:val="ac"/>
        <w:numPr>
          <w:ilvl w:val="0"/>
          <w:numId w:val="16"/>
        </w:numPr>
        <w:ind w:firstLineChars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点击主页上的我的购物车按钮</w:t>
      </w:r>
    </w:p>
    <w:p w:rsidR="00FB46AA" w:rsidRDefault="00FB46AA" w:rsidP="00FB46AA">
      <w:pPr>
        <w:pStyle w:val="ac"/>
        <w:ind w:left="36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1124107" cy="390580"/>
            <wp:effectExtent l="0" t="0" r="0" b="952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084B55E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390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AB7EC0" w:rsidRDefault="00AB7EC0" w:rsidP="00A55D54">
      <w:pPr>
        <w:pStyle w:val="ac"/>
        <w:numPr>
          <w:ilvl w:val="0"/>
          <w:numId w:val="16"/>
        </w:numPr>
        <w:ind w:firstLineChars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打开购物车页面</w:t>
      </w:r>
    </w:p>
    <w:p w:rsidR="009E42A1" w:rsidRDefault="005A23EA" w:rsidP="009E42A1">
      <w:pPr>
        <w:rPr>
          <w:b/>
          <w:noProof/>
          <w:sz w:val="28"/>
          <w:szCs w:val="28"/>
        </w:rPr>
      </w:pPr>
      <w:r w:rsidRPr="005A23EA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92FB014" wp14:editId="4582BFE3">
                <wp:simplePos x="0" y="0"/>
                <wp:positionH relativeFrom="column">
                  <wp:posOffset>728980</wp:posOffset>
                </wp:positionH>
                <wp:positionV relativeFrom="paragraph">
                  <wp:posOffset>158750</wp:posOffset>
                </wp:positionV>
                <wp:extent cx="533400" cy="361950"/>
                <wp:effectExtent l="0" t="0" r="19050" b="19050"/>
                <wp:wrapNone/>
                <wp:docPr id="298" name="文本框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5A23EA">
                            <w:r>
                              <w:rPr>
                                <w:rFonts w:hint="eastAsia"/>
                              </w:rPr>
                              <w:t>刷新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2FB014" id="文本框 298" o:spid="_x0000_s1056" type="#_x0000_t202" style="position:absolute;margin-left:57.4pt;margin-top:12.5pt;width:42pt;height:28.5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" fillcolor="white [3201]" strokeweight=".5pt">
                <v:textbox>
                  <w:txbxContent>
                    <w:p w:rsidR="00B40525" w:rsidRDefault="00B40525" w:rsidP="005A23EA">
                      <w:r>
                        <w:rPr>
                          <w:rFonts w:hint="eastAsia"/>
                        </w:rPr>
                        <w:t>刷新</w:t>
                      </w:r>
                    </w:p>
                  </w:txbxContent>
                </v:textbox>
              </v:shape>
            </w:pict>
          </mc:Fallback>
        </mc:AlternateContent>
      </w:r>
      <w:r w:rsidR="009E42A1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4085263" wp14:editId="0E4D8186">
                <wp:simplePos x="0" y="0"/>
                <wp:positionH relativeFrom="column">
                  <wp:posOffset>2776855</wp:posOffset>
                </wp:positionH>
                <wp:positionV relativeFrom="paragraph">
                  <wp:posOffset>196850</wp:posOffset>
                </wp:positionV>
                <wp:extent cx="1762125" cy="323850"/>
                <wp:effectExtent l="0" t="0" r="28575" b="19050"/>
                <wp:wrapNone/>
                <wp:docPr id="287" name="文本框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21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>
                            <w:r>
                              <w:rPr>
                                <w:rFonts w:hint="eastAsia"/>
                              </w:rPr>
                              <w:t>双击</w:t>
                            </w:r>
                            <w:r>
                              <w:t>图片</w:t>
                            </w:r>
                            <w:hyperlink w:anchor="_查看书籍" w:history="1">
                              <w:r w:rsidRPr="009E42A1">
                                <w:rPr>
                                  <w:rStyle w:val="aff2"/>
                                </w:rPr>
                                <w:t>查看图书信息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085263" id="文本框 287" o:spid="_x0000_s1057" type="#_x0000_t202" style="position:absolute;margin-left:218.65pt;margin-top:15.5pt;width:138.75pt;height:25.5pt;z-index:251748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" fillcolor="white [3201]" strokeweight=".5pt">
                <v:textbox>
                  <w:txbxContent>
                    <w:p w:rsidR="00B40525" w:rsidRDefault="00B40525">
                      <w:r>
                        <w:rPr>
                          <w:rFonts w:hint="eastAsia"/>
                        </w:rPr>
                        <w:t>双击</w:t>
                      </w:r>
                      <w:r>
                        <w:t>图片</w:t>
                      </w:r>
                      <w:hyperlink w:anchor="_查看书籍" w:history="1">
                        <w:r w:rsidRPr="009E42A1">
                          <w:rPr>
                            <w:rStyle w:val="aff2"/>
                          </w:rPr>
                          <w:t>查看图书信息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:rsidR="009E42A1" w:rsidRPr="009E42A1" w:rsidRDefault="005A23EA" w:rsidP="009E42A1">
      <w:pPr>
        <w:rPr>
          <w:b/>
          <w:noProof/>
          <w:sz w:val="28"/>
          <w:szCs w:val="28"/>
        </w:rPr>
      </w:pPr>
      <w:r w:rsidRPr="005A23EA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188E10E" wp14:editId="7B2E7601">
                <wp:simplePos x="0" y="0"/>
                <wp:positionH relativeFrom="column">
                  <wp:posOffset>1262379</wp:posOffset>
                </wp:positionH>
                <wp:positionV relativeFrom="paragraph">
                  <wp:posOffset>106679</wp:posOffset>
                </wp:positionV>
                <wp:extent cx="314325" cy="657225"/>
                <wp:effectExtent l="38100" t="76200" r="9525" b="28575"/>
                <wp:wrapNone/>
                <wp:docPr id="297" name="肘形连接符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4325" cy="65722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F6D03" id="肘形连接符 297" o:spid="_x0000_s1026" type="#_x0000_t34" style="position:absolute;left:0;text-align:left;margin-left:99.4pt;margin-top:8.4pt;width:24.75pt;height:51.75pt;flip:x 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" strokecolor="#99cb38 [3204]" strokeweight=".5pt">
                <v:stroke endarrow="block"/>
              </v:shape>
            </w:pict>
          </mc:Fallback>
        </mc:AlternateContent>
      </w:r>
      <w:r w:rsidR="009E42A1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2367280</wp:posOffset>
                </wp:positionH>
                <wp:positionV relativeFrom="paragraph">
                  <wp:posOffset>11430</wp:posOffset>
                </wp:positionV>
                <wp:extent cx="409575" cy="1457325"/>
                <wp:effectExtent l="0" t="76200" r="0" b="28575"/>
                <wp:wrapNone/>
                <wp:docPr id="285" name="肘形连接符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145732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4FE161" id="肘形连接符 285" o:spid="_x0000_s1026" type="#_x0000_t34" style="position:absolute;left:0;text-align:left;margin-left:186.4pt;margin-top:.9pt;width:32.25pt;height:114.75pt;flip:y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" strokecolor="#99cb38 [3204]" strokeweight=".5pt">
                <v:stroke endarrow="block"/>
              </v:shape>
            </w:pict>
          </mc:Fallback>
        </mc:AlternateContent>
      </w:r>
    </w:p>
    <w:p w:rsidR="00FB46AA" w:rsidRDefault="009E42A1" w:rsidP="00FB46AA">
      <w:pPr>
        <w:pStyle w:val="ac"/>
        <w:ind w:left="360" w:firstLineChars="0" w:firstLine="0"/>
        <w:rPr>
          <w:b/>
          <w:noProof/>
          <w:sz w:val="28"/>
          <w:szCs w:val="28"/>
        </w:rPr>
      </w:pPr>
      <w:r w:rsidRPr="009E42A1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00C1F46" wp14:editId="6C187746">
                <wp:simplePos x="0" y="0"/>
                <wp:positionH relativeFrom="column">
                  <wp:posOffset>4329431</wp:posOffset>
                </wp:positionH>
                <wp:positionV relativeFrom="paragraph">
                  <wp:posOffset>2007870</wp:posOffset>
                </wp:positionV>
                <wp:extent cx="1085850" cy="600075"/>
                <wp:effectExtent l="0" t="0" r="19050" b="28575"/>
                <wp:wrapNone/>
                <wp:docPr id="291" name="文本框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60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9E42A1">
                            <w:r>
                              <w:rPr>
                                <w:rFonts w:hint="eastAsia"/>
                              </w:rPr>
                              <w:t>此处根据</w:t>
                            </w:r>
                            <w:r>
                              <w:t>选择操作进行变化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C1F46" id="文本框 291" o:spid="_x0000_s1058" type="#_x0000_t202" style="position:absolute;left:0;text-align:left;margin-left:340.9pt;margin-top:158.1pt;width:85.5pt;height:47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" fillcolor="white [3201]" strokeweight=".5pt">
                <v:textbox>
                  <w:txbxContent>
                    <w:p w:rsidR="00B40525" w:rsidRDefault="00B40525" w:rsidP="009E42A1">
                      <w:r>
                        <w:rPr>
                          <w:rFonts w:hint="eastAsia"/>
                        </w:rPr>
                        <w:t>此处根据</w:t>
                      </w:r>
                      <w:r>
                        <w:t>选择操作进行变化</w:t>
                      </w:r>
                    </w:p>
                  </w:txbxContent>
                </v:textbox>
              </v:shape>
            </w:pict>
          </mc:Fallback>
        </mc:AlternateContent>
      </w:r>
      <w:r w:rsidRPr="009E42A1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1A4B724" wp14:editId="271280D3">
                <wp:simplePos x="0" y="0"/>
                <wp:positionH relativeFrom="column">
                  <wp:posOffset>4805680</wp:posOffset>
                </wp:positionH>
                <wp:positionV relativeFrom="paragraph">
                  <wp:posOffset>1369695</wp:posOffset>
                </wp:positionV>
                <wp:extent cx="330835" cy="885825"/>
                <wp:effectExtent l="0" t="0" r="50165" b="85725"/>
                <wp:wrapNone/>
                <wp:docPr id="290" name="肘形连接符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835" cy="88582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CCC42" id="肘形连接符 290" o:spid="_x0000_s1026" type="#_x0000_t34" style="position:absolute;left:0;text-align:left;margin-left:378.4pt;margin-top:107.85pt;width:26.05pt;height:69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" strokecolor="#99cb38 [3204]" strokeweight=".5pt">
                <v:stroke endarrow="block"/>
              </v:shape>
            </w:pict>
          </mc:Fallback>
        </mc:AlternateContent>
      </w:r>
      <w:r w:rsidRPr="009E42A1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BE4E098" wp14:editId="6688E033">
                <wp:simplePos x="0" y="0"/>
                <wp:positionH relativeFrom="column">
                  <wp:posOffset>1510030</wp:posOffset>
                </wp:positionH>
                <wp:positionV relativeFrom="paragraph">
                  <wp:posOffset>1893570</wp:posOffset>
                </wp:positionV>
                <wp:extent cx="1095375" cy="361950"/>
                <wp:effectExtent l="0" t="0" r="28575" b="19050"/>
                <wp:wrapNone/>
                <wp:docPr id="289" name="文本框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9E42A1">
                            <w:r>
                              <w:rPr>
                                <w:rFonts w:hint="eastAsia"/>
                              </w:rPr>
                              <w:t>取消</w:t>
                            </w:r>
                            <w:r>
                              <w:t>收藏</w:t>
                            </w:r>
                            <w:r>
                              <w:rPr>
                                <w:rFonts w:hint="eastAsia"/>
                              </w:rP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E4E098" id="文本框 289" o:spid="_x0000_s1059" type="#_x0000_t202" style="position:absolute;left:0;text-align:left;margin-left:118.9pt;margin-top:149.1pt;width:86.25pt;height:28.5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" fillcolor="white [3201]" strokeweight=".5pt">
                <v:textbox>
                  <w:txbxContent>
                    <w:p w:rsidR="00B40525" w:rsidRDefault="00B40525" w:rsidP="009E42A1">
                      <w:r>
                        <w:rPr>
                          <w:rFonts w:hint="eastAsia"/>
                        </w:rPr>
                        <w:t>取消</w:t>
                      </w:r>
                      <w:r>
                        <w:t>收藏</w:t>
                      </w:r>
                      <w:r>
                        <w:rPr>
                          <w:rFonts w:hint="eastAsia"/>
                        </w:rPr>
                        <w:t>按钮</w:t>
                      </w:r>
                    </w:p>
                  </w:txbxContent>
                </v:textbox>
              </v:shape>
            </w:pict>
          </mc:Fallback>
        </mc:AlternateContent>
      </w:r>
      <w:r w:rsidRPr="009E42A1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C0DF6D5" wp14:editId="2EC3138F">
                <wp:simplePos x="0" y="0"/>
                <wp:positionH relativeFrom="column">
                  <wp:posOffset>2605404</wp:posOffset>
                </wp:positionH>
                <wp:positionV relativeFrom="paragraph">
                  <wp:posOffset>1369695</wp:posOffset>
                </wp:positionV>
                <wp:extent cx="1323975" cy="847725"/>
                <wp:effectExtent l="38100" t="0" r="9525" b="85725"/>
                <wp:wrapNone/>
                <wp:docPr id="288" name="肘形连接符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3975" cy="84772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B4715" id="肘形连接符 288" o:spid="_x0000_s1026" type="#_x0000_t34" style="position:absolute;left:0;text-align:left;margin-left:205.15pt;margin-top:107.85pt;width:104.25pt;height:66.75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" strokecolor="#99cb38 [3204]" strokeweight=".5pt">
                <v:stroke endarrow="block"/>
              </v:shape>
            </w:pict>
          </mc:Fallback>
        </mc:AlternateContent>
      </w:r>
      <w:r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B1E92DD" wp14:editId="6EF4F71B">
                <wp:simplePos x="0" y="0"/>
                <wp:positionH relativeFrom="column">
                  <wp:posOffset>-137796</wp:posOffset>
                </wp:positionH>
                <wp:positionV relativeFrom="paragraph">
                  <wp:posOffset>826770</wp:posOffset>
                </wp:positionV>
                <wp:extent cx="657225" cy="323850"/>
                <wp:effectExtent l="38100" t="76200" r="9525" b="19050"/>
                <wp:wrapNone/>
                <wp:docPr id="283" name="肘形连接符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5" cy="3238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1591E5" id="肘形连接符 283" o:spid="_x0000_s1026" type="#_x0000_t34" style="position:absolute;left:0;text-align:left;margin-left:-10.85pt;margin-top:65.1pt;width:51.75pt;height:25.5pt;flip:x y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" strokecolor="#99cb38 [3204]" strokeweight=".5pt">
                <v:stroke endarrow="block"/>
              </v:shape>
            </w:pict>
          </mc:Fallback>
        </mc:AlternateContent>
      </w:r>
      <w:r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6B8CA4F" wp14:editId="3A360A26">
                <wp:simplePos x="0" y="0"/>
                <wp:positionH relativeFrom="column">
                  <wp:posOffset>-947420</wp:posOffset>
                </wp:positionH>
                <wp:positionV relativeFrom="paragraph">
                  <wp:posOffset>579120</wp:posOffset>
                </wp:positionV>
                <wp:extent cx="809625" cy="361950"/>
                <wp:effectExtent l="0" t="0" r="28575" b="19050"/>
                <wp:wrapNone/>
                <wp:docPr id="284" name="文本框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962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>
                            <w:r>
                              <w:rPr>
                                <w:rFonts w:hint="eastAsia"/>
                              </w:rPr>
                              <w:t>选择</w:t>
                            </w:r>
                            <w:r>
                              <w:t>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B8CA4F" id="文本框 284" o:spid="_x0000_s1060" type="#_x0000_t202" style="position:absolute;left:0;text-align:left;margin-left:-74.6pt;margin-top:45.6pt;width:63.75pt;height:28.5pt;z-index:251746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" fillcolor="white [3201]" strokeweight=".5pt">
                <v:textbox>
                  <w:txbxContent>
                    <w:p w:rsidR="00B40525" w:rsidRDefault="00B40525">
                      <w:r>
                        <w:rPr>
                          <w:rFonts w:hint="eastAsia"/>
                        </w:rPr>
                        <w:t>选择</w:t>
                      </w:r>
                      <w:r>
                        <w:t>操作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494020" cy="3401060"/>
            <wp:effectExtent l="0" t="0" r="0" b="889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084B9D0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EC0" w:rsidRDefault="00AB7EC0" w:rsidP="00A55D54">
      <w:pPr>
        <w:pStyle w:val="ac"/>
        <w:numPr>
          <w:ilvl w:val="0"/>
          <w:numId w:val="16"/>
        </w:numPr>
        <w:ind w:firstLineChars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首先根据</w:t>
      </w:r>
      <w:r w:rsidR="00D55AD5">
        <w:rPr>
          <w:rFonts w:hint="eastAsia"/>
          <w:b/>
          <w:noProof/>
          <w:sz w:val="28"/>
          <w:szCs w:val="28"/>
        </w:rPr>
        <w:t>想查看的订单类型选择需要查看的订单属于：</w:t>
      </w:r>
    </w:p>
    <w:p w:rsidR="00D55AD5" w:rsidRDefault="00D55AD5" w:rsidP="00D55AD5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类型</w:t>
      </w:r>
      <w:r>
        <w:rPr>
          <w:rFonts w:hint="eastAsia"/>
          <w:b/>
          <w:noProof/>
          <w:sz w:val="28"/>
          <w:szCs w:val="28"/>
        </w:rPr>
        <w:t>1</w:t>
      </w:r>
      <w:r>
        <w:rPr>
          <w:rFonts w:hint="eastAsia"/>
          <w:b/>
          <w:noProof/>
          <w:sz w:val="28"/>
          <w:szCs w:val="28"/>
        </w:rPr>
        <w:t>：我收藏的交换</w:t>
      </w:r>
    </w:p>
    <w:p w:rsidR="00D55AD5" w:rsidRDefault="00D55AD5" w:rsidP="00D55AD5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t>类型</w:t>
      </w:r>
      <w:r>
        <w:rPr>
          <w:rFonts w:hint="eastAsia"/>
          <w:b/>
          <w:noProof/>
          <w:sz w:val="28"/>
          <w:szCs w:val="28"/>
        </w:rPr>
        <w:t>2</w:t>
      </w:r>
      <w:r>
        <w:rPr>
          <w:rFonts w:hint="eastAsia"/>
          <w:b/>
          <w:noProof/>
          <w:sz w:val="28"/>
          <w:szCs w:val="28"/>
        </w:rPr>
        <w:t>：我收藏的转赠</w:t>
      </w:r>
    </w:p>
    <w:p w:rsidR="00D55AD5" w:rsidRPr="00D55AD5" w:rsidRDefault="00D55AD5" w:rsidP="00D55AD5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类型</w:t>
      </w:r>
      <w:r>
        <w:rPr>
          <w:b/>
          <w:noProof/>
          <w:sz w:val="28"/>
          <w:szCs w:val="28"/>
        </w:rPr>
        <w:t>3</w:t>
      </w:r>
      <w:r>
        <w:rPr>
          <w:rFonts w:hint="eastAsia"/>
          <w:b/>
          <w:noProof/>
          <w:sz w:val="28"/>
          <w:szCs w:val="28"/>
        </w:rPr>
        <w:t>：我收藏的售卖</w:t>
      </w:r>
    </w:p>
    <w:p w:rsidR="00AB7EC0" w:rsidRDefault="00AB7EC0" w:rsidP="00A55D54">
      <w:pPr>
        <w:pStyle w:val="ac"/>
        <w:numPr>
          <w:ilvl w:val="0"/>
          <w:numId w:val="16"/>
        </w:numPr>
        <w:ind w:firstLineChars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选择对订单的操作方式</w:t>
      </w:r>
    </w:p>
    <w:p w:rsidR="00AB7EC0" w:rsidRDefault="00AB7EC0" w:rsidP="00AB7EC0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操作</w:t>
      </w:r>
      <w:r>
        <w:rPr>
          <w:rFonts w:hint="eastAsia"/>
          <w:b/>
          <w:noProof/>
          <w:sz w:val="28"/>
          <w:szCs w:val="28"/>
        </w:rPr>
        <w:t>1</w:t>
      </w:r>
      <w:r>
        <w:rPr>
          <w:rFonts w:hint="eastAsia"/>
          <w:b/>
          <w:noProof/>
          <w:sz w:val="28"/>
          <w:szCs w:val="28"/>
        </w:rPr>
        <w:t>：取消收藏</w:t>
      </w:r>
      <w:r w:rsidR="00D55AD5">
        <w:rPr>
          <w:rFonts w:hint="eastAsia"/>
          <w:b/>
          <w:noProof/>
          <w:sz w:val="28"/>
          <w:szCs w:val="28"/>
        </w:rPr>
        <w:t>（点击取消收藏按钮）</w:t>
      </w:r>
    </w:p>
    <w:p w:rsidR="009E42A1" w:rsidRDefault="009E42A1" w:rsidP="00AB7EC0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828791" cy="342948"/>
            <wp:effectExtent l="0" t="0" r="9525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084F86A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79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D3" w:rsidRDefault="00AF6AD3" w:rsidP="00AF6AD3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操作</w:t>
      </w:r>
      <w:r>
        <w:rPr>
          <w:rFonts w:hint="eastAsia"/>
          <w:b/>
          <w:noProof/>
          <w:sz w:val="28"/>
          <w:szCs w:val="28"/>
        </w:rPr>
        <w:t>2</w:t>
      </w:r>
      <w:r>
        <w:rPr>
          <w:rFonts w:hint="eastAsia"/>
          <w:b/>
          <w:noProof/>
          <w:sz w:val="28"/>
          <w:szCs w:val="28"/>
        </w:rPr>
        <w:t>：</w:t>
      </w:r>
      <w:hyperlink w:anchor="_查看书籍" w:history="1">
        <w:r w:rsidRPr="00AF6AD3">
          <w:rPr>
            <w:rStyle w:val="aff2"/>
            <w:b/>
            <w:noProof/>
            <w:sz w:val="28"/>
            <w:szCs w:val="28"/>
          </w:rPr>
          <w:t xml:space="preserve"> </w:t>
        </w:r>
        <w:r w:rsidRPr="00AF6AD3">
          <w:rPr>
            <w:rStyle w:val="aff2"/>
            <w:b/>
            <w:noProof/>
            <w:sz w:val="28"/>
            <w:szCs w:val="28"/>
          </w:rPr>
          <w:t>查看</w:t>
        </w:r>
        <w:r w:rsidRPr="00AF6AD3">
          <w:rPr>
            <w:rStyle w:val="aff2"/>
            <w:rFonts w:hint="eastAsia"/>
            <w:b/>
            <w:noProof/>
            <w:sz w:val="28"/>
            <w:szCs w:val="28"/>
          </w:rPr>
          <w:t>图书</w:t>
        </w:r>
        <w:r w:rsidRPr="00AF6AD3">
          <w:rPr>
            <w:rStyle w:val="aff2"/>
            <w:b/>
            <w:noProof/>
            <w:sz w:val="28"/>
            <w:szCs w:val="28"/>
          </w:rPr>
          <w:t>信息</w:t>
        </w:r>
      </w:hyperlink>
      <w:r>
        <w:rPr>
          <w:rFonts w:hint="eastAsia"/>
          <w:b/>
          <w:noProof/>
          <w:sz w:val="28"/>
          <w:szCs w:val="28"/>
        </w:rPr>
        <w:t>（双击图片）</w:t>
      </w:r>
    </w:p>
    <w:p w:rsidR="00AF6AD3" w:rsidRPr="00AF6AD3" w:rsidRDefault="00AF6AD3" w:rsidP="00AF6AD3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操作</w:t>
      </w:r>
      <w:r>
        <w:rPr>
          <w:rFonts w:hint="eastAsia"/>
          <w:b/>
          <w:noProof/>
          <w:sz w:val="28"/>
          <w:szCs w:val="28"/>
        </w:rPr>
        <w:t>3</w:t>
      </w:r>
      <w:r>
        <w:rPr>
          <w:rFonts w:hint="eastAsia"/>
          <w:b/>
          <w:noProof/>
          <w:sz w:val="28"/>
          <w:szCs w:val="28"/>
        </w:rPr>
        <w:t>：查看订单信息</w:t>
      </w:r>
    </w:p>
    <w:p w:rsidR="00AB7EC0" w:rsidRDefault="00AB7EC0" w:rsidP="00AB7EC0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操作</w:t>
      </w:r>
      <w:r w:rsidR="00AF6AD3">
        <w:rPr>
          <w:b/>
          <w:noProof/>
          <w:sz w:val="28"/>
          <w:szCs w:val="28"/>
        </w:rPr>
        <w:t>4</w:t>
      </w:r>
      <w:r>
        <w:rPr>
          <w:rFonts w:hint="eastAsia"/>
          <w:b/>
          <w:noProof/>
          <w:sz w:val="28"/>
          <w:szCs w:val="28"/>
        </w:rPr>
        <w:t>：</w:t>
      </w:r>
      <w:r w:rsidR="00D55AD5">
        <w:rPr>
          <w:rFonts w:hint="eastAsia"/>
          <w:b/>
          <w:noProof/>
          <w:sz w:val="28"/>
          <w:szCs w:val="28"/>
        </w:rPr>
        <w:t>可根据选择的操作类型选对收藏的订单进行进一步操作</w:t>
      </w:r>
    </w:p>
    <w:p w:rsidR="00D55AD5" w:rsidRDefault="00D55AD5" w:rsidP="00D55AD5">
      <w:pPr>
        <w:pStyle w:val="ac"/>
        <w:ind w:left="720" w:firstLineChars="400" w:firstLine="112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类型</w:t>
      </w:r>
      <w:r>
        <w:rPr>
          <w:rFonts w:hint="eastAsia"/>
          <w:b/>
          <w:noProof/>
          <w:sz w:val="28"/>
          <w:szCs w:val="28"/>
        </w:rPr>
        <w:t>1</w:t>
      </w:r>
      <w:r>
        <w:rPr>
          <w:rFonts w:hint="eastAsia"/>
          <w:b/>
          <w:noProof/>
          <w:sz w:val="28"/>
          <w:szCs w:val="28"/>
        </w:rPr>
        <w:t>：交换（点击交换按钮）</w:t>
      </w:r>
    </w:p>
    <w:p w:rsidR="00D55AD5" w:rsidRDefault="00D55AD5" w:rsidP="00D55AD5">
      <w:pPr>
        <w:pStyle w:val="ac"/>
        <w:ind w:left="720" w:firstLineChars="400" w:firstLine="112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Tips</w:t>
      </w:r>
      <w:r>
        <w:rPr>
          <w:b/>
          <w:noProof/>
          <w:sz w:val="28"/>
          <w:szCs w:val="28"/>
        </w:rPr>
        <w:t xml:space="preserve"> </w:t>
      </w:r>
      <w:r>
        <w:rPr>
          <w:rFonts w:hint="eastAsia"/>
          <w:b/>
          <w:noProof/>
          <w:sz w:val="28"/>
          <w:szCs w:val="28"/>
        </w:rPr>
        <w:t>完成后跳转</w:t>
      </w:r>
      <w:hyperlink w:anchor="_查看已交换的订单" w:history="1">
        <w:r w:rsidRPr="009E42A1">
          <w:rPr>
            <w:rStyle w:val="aff2"/>
            <w:rFonts w:hint="eastAsia"/>
            <w:b/>
            <w:noProof/>
            <w:sz w:val="28"/>
            <w:szCs w:val="28"/>
          </w:rPr>
          <w:t>我的交换</w:t>
        </w:r>
      </w:hyperlink>
      <w:r>
        <w:rPr>
          <w:rFonts w:hint="eastAsia"/>
          <w:b/>
          <w:noProof/>
          <w:sz w:val="28"/>
          <w:szCs w:val="28"/>
        </w:rPr>
        <w:t>页面</w:t>
      </w:r>
    </w:p>
    <w:p w:rsidR="009E42A1" w:rsidRDefault="009E42A1" w:rsidP="00D55AD5">
      <w:pPr>
        <w:pStyle w:val="ac"/>
        <w:ind w:left="720" w:firstLineChars="400" w:firstLine="112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360670" cy="1364615"/>
            <wp:effectExtent l="0" t="0" r="0" b="698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084E358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67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A1" w:rsidRDefault="00D55AD5" w:rsidP="009E42A1">
      <w:pPr>
        <w:ind w:firstLineChars="650" w:firstLine="1820"/>
        <w:rPr>
          <w:b/>
          <w:noProof/>
          <w:sz w:val="28"/>
          <w:szCs w:val="28"/>
        </w:rPr>
      </w:pPr>
      <w:r w:rsidRPr="00D55AD5">
        <w:rPr>
          <w:rFonts w:hint="eastAsia"/>
          <w:b/>
          <w:noProof/>
          <w:sz w:val="28"/>
          <w:szCs w:val="28"/>
        </w:rPr>
        <w:t>类型</w:t>
      </w:r>
      <w:r w:rsidRPr="00D55AD5">
        <w:rPr>
          <w:rFonts w:hint="eastAsia"/>
          <w:b/>
          <w:noProof/>
          <w:sz w:val="28"/>
          <w:szCs w:val="28"/>
        </w:rPr>
        <w:t>2</w:t>
      </w:r>
      <w:r w:rsidRPr="00D55AD5">
        <w:rPr>
          <w:rFonts w:hint="eastAsia"/>
          <w:b/>
          <w:noProof/>
          <w:sz w:val="28"/>
          <w:szCs w:val="28"/>
        </w:rPr>
        <w:t>：</w:t>
      </w:r>
      <w:r>
        <w:rPr>
          <w:rFonts w:hint="eastAsia"/>
          <w:b/>
          <w:noProof/>
          <w:sz w:val="28"/>
          <w:szCs w:val="28"/>
        </w:rPr>
        <w:t>转赠（点击转赠按钮）</w:t>
      </w:r>
    </w:p>
    <w:p w:rsidR="00D55AD5" w:rsidRDefault="00D55AD5" w:rsidP="00D55AD5">
      <w:pPr>
        <w:pStyle w:val="ac"/>
        <w:ind w:left="720" w:firstLineChars="400" w:firstLine="112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Tips</w:t>
      </w:r>
      <w:r>
        <w:rPr>
          <w:b/>
          <w:noProof/>
          <w:sz w:val="28"/>
          <w:szCs w:val="28"/>
        </w:rPr>
        <w:t xml:space="preserve"> </w:t>
      </w:r>
      <w:r>
        <w:rPr>
          <w:rFonts w:hint="eastAsia"/>
          <w:b/>
          <w:noProof/>
          <w:sz w:val="28"/>
          <w:szCs w:val="28"/>
        </w:rPr>
        <w:t>完成后跳转</w:t>
      </w:r>
      <w:hyperlink w:anchor="_查看已买入的订单（包含买入与转赠）" w:history="1">
        <w:r w:rsidRPr="009E42A1">
          <w:rPr>
            <w:rStyle w:val="aff2"/>
            <w:rFonts w:hint="eastAsia"/>
            <w:b/>
            <w:noProof/>
            <w:sz w:val="28"/>
            <w:szCs w:val="28"/>
          </w:rPr>
          <w:t>我的</w:t>
        </w:r>
        <w:r w:rsidR="0093567D" w:rsidRPr="009E42A1">
          <w:rPr>
            <w:rStyle w:val="aff2"/>
            <w:rFonts w:hint="eastAsia"/>
            <w:b/>
            <w:noProof/>
            <w:sz w:val="28"/>
            <w:szCs w:val="28"/>
          </w:rPr>
          <w:t>买入</w:t>
        </w:r>
      </w:hyperlink>
      <w:r>
        <w:rPr>
          <w:rFonts w:hint="eastAsia"/>
          <w:b/>
          <w:noProof/>
          <w:sz w:val="28"/>
          <w:szCs w:val="28"/>
        </w:rPr>
        <w:t>页面</w:t>
      </w:r>
    </w:p>
    <w:p w:rsidR="00AF6AD3" w:rsidRPr="00D55AD5" w:rsidRDefault="009E42A1" w:rsidP="00D55AD5">
      <w:pPr>
        <w:pStyle w:val="ac"/>
        <w:ind w:left="720" w:firstLineChars="400" w:firstLine="112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389245" cy="881380"/>
            <wp:effectExtent l="0" t="0" r="190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08496A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D5" w:rsidRDefault="00D55AD5" w:rsidP="00D55AD5">
      <w:pPr>
        <w:ind w:firstLineChars="650" w:firstLine="1820"/>
        <w:rPr>
          <w:b/>
          <w:noProof/>
          <w:sz w:val="28"/>
          <w:szCs w:val="28"/>
        </w:rPr>
      </w:pPr>
      <w:r w:rsidRPr="00D55AD5">
        <w:rPr>
          <w:rFonts w:hint="eastAsia"/>
          <w:b/>
          <w:noProof/>
          <w:sz w:val="28"/>
          <w:szCs w:val="28"/>
        </w:rPr>
        <w:t>类型</w:t>
      </w:r>
      <w:r w:rsidRPr="00D55AD5">
        <w:rPr>
          <w:b/>
          <w:noProof/>
          <w:sz w:val="28"/>
          <w:szCs w:val="28"/>
        </w:rPr>
        <w:t>3</w:t>
      </w:r>
      <w:r w:rsidRPr="00D55AD5">
        <w:rPr>
          <w:rFonts w:hint="eastAsia"/>
          <w:b/>
          <w:noProof/>
          <w:sz w:val="28"/>
          <w:szCs w:val="28"/>
        </w:rPr>
        <w:t>：</w:t>
      </w:r>
      <w:r>
        <w:rPr>
          <w:rFonts w:hint="eastAsia"/>
          <w:b/>
          <w:noProof/>
          <w:sz w:val="28"/>
          <w:szCs w:val="28"/>
        </w:rPr>
        <w:t>购买（点击购买按钮）</w:t>
      </w:r>
    </w:p>
    <w:p w:rsidR="00D55AD5" w:rsidRDefault="0093567D" w:rsidP="0093567D">
      <w:pPr>
        <w:pStyle w:val="ac"/>
        <w:ind w:left="720" w:firstLineChars="400" w:firstLine="112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Tips</w:t>
      </w:r>
      <w:r>
        <w:rPr>
          <w:b/>
          <w:noProof/>
          <w:sz w:val="28"/>
          <w:szCs w:val="28"/>
        </w:rPr>
        <w:t xml:space="preserve"> </w:t>
      </w:r>
      <w:r>
        <w:rPr>
          <w:rFonts w:hint="eastAsia"/>
          <w:b/>
          <w:noProof/>
          <w:sz w:val="28"/>
          <w:szCs w:val="28"/>
        </w:rPr>
        <w:t>完成后跳转</w:t>
      </w:r>
      <w:hyperlink w:anchor="_查看已买入的订单（包含买入与转赠）" w:history="1">
        <w:r w:rsidRPr="009E42A1">
          <w:rPr>
            <w:rStyle w:val="aff2"/>
            <w:rFonts w:hint="eastAsia"/>
            <w:b/>
            <w:noProof/>
            <w:sz w:val="28"/>
            <w:szCs w:val="28"/>
          </w:rPr>
          <w:t>我的买入</w:t>
        </w:r>
      </w:hyperlink>
      <w:r>
        <w:rPr>
          <w:rFonts w:hint="eastAsia"/>
          <w:b/>
          <w:noProof/>
          <w:sz w:val="28"/>
          <w:szCs w:val="28"/>
        </w:rPr>
        <w:t>页面</w:t>
      </w:r>
    </w:p>
    <w:p w:rsidR="009E42A1" w:rsidRDefault="009E42A1" w:rsidP="0093567D">
      <w:pPr>
        <w:pStyle w:val="ac"/>
        <w:ind w:left="720" w:firstLineChars="400" w:firstLine="112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341620" cy="878205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084BCAF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D3" w:rsidRPr="0093567D" w:rsidRDefault="00AF6AD3" w:rsidP="0093567D">
      <w:pPr>
        <w:pStyle w:val="ac"/>
        <w:ind w:left="720" w:firstLineChars="400" w:firstLine="1120"/>
        <w:rPr>
          <w:b/>
          <w:noProof/>
          <w:sz w:val="28"/>
          <w:szCs w:val="28"/>
        </w:rPr>
      </w:pPr>
    </w:p>
    <w:p w:rsidR="00AB7EC0" w:rsidRPr="00AB7EC0" w:rsidRDefault="00AB7EC0" w:rsidP="00AB7EC0">
      <w:pPr>
        <w:ind w:firstLineChars="150" w:firstLine="420"/>
        <w:rPr>
          <w:b/>
          <w:noProof/>
          <w:sz w:val="28"/>
          <w:szCs w:val="28"/>
        </w:rPr>
      </w:pPr>
    </w:p>
    <w:p w:rsidR="0093567D" w:rsidRPr="00A91E18" w:rsidRDefault="0093567D" w:rsidP="0093567D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bookmarkStart w:id="15" w:name="_查看收藏的书"/>
      <w:bookmarkEnd w:id="15"/>
      <w:r w:rsidRPr="00A91E18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查看收藏的书</w:t>
      </w:r>
    </w:p>
    <w:p w:rsidR="0093567D" w:rsidRDefault="0093567D" w:rsidP="00A55D54">
      <w:pPr>
        <w:pStyle w:val="ac"/>
        <w:numPr>
          <w:ilvl w:val="0"/>
          <w:numId w:val="17"/>
        </w:numPr>
        <w:ind w:firstLineChars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点击主页上的收藏的书按钮</w:t>
      </w:r>
    </w:p>
    <w:p w:rsidR="009E42A1" w:rsidRDefault="005A23EA" w:rsidP="009E42A1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1000265" cy="342948"/>
            <wp:effectExtent l="0" t="0" r="9525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084E3B6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D" w:rsidRDefault="005A23EA" w:rsidP="00A55D54">
      <w:pPr>
        <w:pStyle w:val="ac"/>
        <w:numPr>
          <w:ilvl w:val="0"/>
          <w:numId w:val="17"/>
        </w:numPr>
        <w:ind w:firstLineChars="0"/>
        <w:rPr>
          <w:b/>
          <w:noProof/>
          <w:sz w:val="28"/>
          <w:szCs w:val="28"/>
        </w:rPr>
      </w:pPr>
      <w:r w:rsidRPr="005A23EA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A57E3DC" wp14:editId="78CD4B75">
                <wp:simplePos x="0" y="0"/>
                <wp:positionH relativeFrom="column">
                  <wp:posOffset>-271145</wp:posOffset>
                </wp:positionH>
                <wp:positionV relativeFrom="paragraph">
                  <wp:posOffset>448310</wp:posOffset>
                </wp:positionV>
                <wp:extent cx="561975" cy="295275"/>
                <wp:effectExtent l="0" t="0" r="28575" b="28575"/>
                <wp:wrapNone/>
                <wp:docPr id="303" name="文本框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5A23EA">
                            <w:r>
                              <w:rPr>
                                <w:rFonts w:hint="eastAsia"/>
                              </w:rPr>
                              <w:t>刷新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57E3DC" id="文本框 303" o:spid="_x0000_s1061" type="#_x0000_t202" style="position:absolute;left:0;text-align:left;margin-left:-21.35pt;margin-top:35.3pt;width:44.25pt;height:23.25pt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" fillcolor="white [3201]" strokeweight=".5pt">
                <v:textbox>
                  <w:txbxContent>
                    <w:p w:rsidR="00B40525" w:rsidRDefault="00B40525" w:rsidP="005A23EA">
                      <w:r>
                        <w:rPr>
                          <w:rFonts w:hint="eastAsia"/>
                        </w:rPr>
                        <w:t>刷新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F44281E" wp14:editId="34C3DFC4">
                <wp:simplePos x="0" y="0"/>
                <wp:positionH relativeFrom="column">
                  <wp:posOffset>3453129</wp:posOffset>
                </wp:positionH>
                <wp:positionV relativeFrom="paragraph">
                  <wp:posOffset>448310</wp:posOffset>
                </wp:positionV>
                <wp:extent cx="390525" cy="790575"/>
                <wp:effectExtent l="0" t="76200" r="0" b="28575"/>
                <wp:wrapNone/>
                <wp:docPr id="302" name="肘形连接符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0525" cy="7905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C6024" id="肘形连接符 302" o:spid="_x0000_s1026" type="#_x0000_t34" style="position:absolute;left:0;text-align:left;margin-left:271.9pt;margin-top:35.3pt;width:30.75pt;height:62.25pt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" strokecolor="#99cb38 [3204]" strokeweight=".5pt">
                <v:stroke endarrow="block"/>
              </v:shape>
            </w:pict>
          </mc:Fallback>
        </mc:AlternateContent>
      </w:r>
      <w:r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8A290B9" wp14:editId="0F96F542">
                <wp:simplePos x="0" y="0"/>
                <wp:positionH relativeFrom="column">
                  <wp:posOffset>3510280</wp:posOffset>
                </wp:positionH>
                <wp:positionV relativeFrom="paragraph">
                  <wp:posOffset>153035</wp:posOffset>
                </wp:positionV>
                <wp:extent cx="752475" cy="295275"/>
                <wp:effectExtent l="0" t="0" r="28575" b="28575"/>
                <wp:wrapNone/>
                <wp:docPr id="301" name="文本框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>
                            <w:hyperlink w:anchor="_搜索书籍" w:history="1">
                              <w:r w:rsidRPr="005A23EA">
                                <w:rPr>
                                  <w:rStyle w:val="aff2"/>
                                  <w:rFonts w:hint="eastAsia"/>
                                </w:rPr>
                                <w:t>搜索</w:t>
                              </w:r>
                              <w:r w:rsidRPr="005A23EA">
                                <w:rPr>
                                  <w:rStyle w:val="aff2"/>
                                </w:rPr>
                                <w:t>书籍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A290B9" id="文本框 301" o:spid="_x0000_s1062" type="#_x0000_t202" style="position:absolute;left:0;text-align:left;margin-left:276.4pt;margin-top:12.05pt;width:59.25pt;height:23.25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" fillcolor="white [3201]" strokeweight=".5pt">
                <v:textbox>
                  <w:txbxContent>
                    <w:p w:rsidR="00B40525" w:rsidRDefault="00B40525">
                      <w:hyperlink w:anchor="_搜索书籍" w:history="1">
                        <w:r w:rsidRPr="005A23EA">
                          <w:rPr>
                            <w:rStyle w:val="aff2"/>
                            <w:rFonts w:hint="eastAsia"/>
                          </w:rPr>
                          <w:t>搜索</w:t>
                        </w:r>
                        <w:r w:rsidRPr="005A23EA">
                          <w:rPr>
                            <w:rStyle w:val="aff2"/>
                          </w:rPr>
                          <w:t>书籍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93567D">
        <w:rPr>
          <w:rFonts w:hint="eastAsia"/>
          <w:b/>
          <w:noProof/>
          <w:sz w:val="28"/>
          <w:szCs w:val="28"/>
        </w:rPr>
        <w:t>打开收藏的书页面</w:t>
      </w:r>
    </w:p>
    <w:p w:rsidR="005A23EA" w:rsidRDefault="005A23EA" w:rsidP="00A55D54">
      <w:pPr>
        <w:pStyle w:val="ac"/>
        <w:numPr>
          <w:ilvl w:val="0"/>
          <w:numId w:val="17"/>
        </w:numPr>
        <w:ind w:firstLineChars="0"/>
        <w:rPr>
          <w:b/>
          <w:noProof/>
          <w:sz w:val="28"/>
          <w:szCs w:val="28"/>
        </w:rPr>
      </w:pPr>
      <w:r w:rsidRPr="005A23EA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81E8931" wp14:editId="26820687">
                <wp:simplePos x="0" y="0"/>
                <wp:positionH relativeFrom="column">
                  <wp:posOffset>290829</wp:posOffset>
                </wp:positionH>
                <wp:positionV relativeFrom="paragraph">
                  <wp:posOffset>151765</wp:posOffset>
                </wp:positionV>
                <wp:extent cx="1504950" cy="609600"/>
                <wp:effectExtent l="38100" t="76200" r="19050" b="19050"/>
                <wp:wrapNone/>
                <wp:docPr id="304" name="肘形连接符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04950" cy="6096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530D3" id="肘形连接符 304" o:spid="_x0000_s1026" type="#_x0000_t34" style="position:absolute;left:0;text-align:left;margin-left:22.9pt;margin-top:11.95pt;width:118.5pt;height:48pt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" strokecolor="#99cb38 [3204]" strokeweight=".5pt">
                <v:stroke endarrow="block"/>
              </v:shape>
            </w:pict>
          </mc:Fallback>
        </mc:AlternateContent>
      </w:r>
    </w:p>
    <w:p w:rsidR="005A23EA" w:rsidRDefault="005A23EA" w:rsidP="005A23EA">
      <w:pPr>
        <w:pStyle w:val="ac"/>
        <w:ind w:left="720" w:firstLineChars="0" w:firstLine="0"/>
        <w:rPr>
          <w:b/>
          <w:noProof/>
          <w:sz w:val="28"/>
          <w:szCs w:val="28"/>
        </w:rPr>
      </w:pPr>
      <w:r w:rsidRPr="005A23EA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BD9C6AE" wp14:editId="0CA7D3A3">
                <wp:simplePos x="0" y="0"/>
                <wp:positionH relativeFrom="column">
                  <wp:posOffset>-366395</wp:posOffset>
                </wp:positionH>
                <wp:positionV relativeFrom="paragraph">
                  <wp:posOffset>490220</wp:posOffset>
                </wp:positionV>
                <wp:extent cx="752475" cy="685800"/>
                <wp:effectExtent l="0" t="0" r="28575" b="19050"/>
                <wp:wrapNone/>
                <wp:docPr id="305" name="文本框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5A23EA">
                            <w:hyperlink w:anchor="_查看书籍" w:history="1">
                              <w:r w:rsidRPr="005A23EA">
                                <w:rPr>
                                  <w:rStyle w:val="aff2"/>
                                  <w:rFonts w:hint="eastAsia"/>
                                </w:rPr>
                                <w:t>双击查看图书</w:t>
                              </w:r>
                              <w:r w:rsidRPr="005A23EA">
                                <w:rPr>
                                  <w:rStyle w:val="aff2"/>
                                </w:rPr>
                                <w:t>信息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C6AE" id="文本框 305" o:spid="_x0000_s1063" type="#_x0000_t202" style="position:absolute;left:0;text-align:left;margin-left:-28.85pt;margin-top:38.6pt;width:59.25pt;height:54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" fillcolor="white [3201]" strokeweight=".5pt">
                <v:textbox>
                  <w:txbxContent>
                    <w:p w:rsidR="00B40525" w:rsidRDefault="00B40525" w:rsidP="005A23EA">
                      <w:hyperlink w:anchor="_查看书籍" w:history="1">
                        <w:r w:rsidRPr="005A23EA">
                          <w:rPr>
                            <w:rStyle w:val="aff2"/>
                            <w:rFonts w:hint="eastAsia"/>
                          </w:rPr>
                          <w:t>双击查看图书</w:t>
                        </w:r>
                        <w:r w:rsidRPr="005A23EA">
                          <w:rPr>
                            <w:rStyle w:val="aff2"/>
                          </w:rPr>
                          <w:t>信息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5A23EA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DEC1709" wp14:editId="053C8100">
                <wp:simplePos x="0" y="0"/>
                <wp:positionH relativeFrom="column">
                  <wp:posOffset>-42545</wp:posOffset>
                </wp:positionH>
                <wp:positionV relativeFrom="paragraph">
                  <wp:posOffset>861694</wp:posOffset>
                </wp:positionV>
                <wp:extent cx="1838325" cy="790575"/>
                <wp:effectExtent l="38100" t="76200" r="9525" b="28575"/>
                <wp:wrapNone/>
                <wp:docPr id="306" name="肘形连接符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38325" cy="7905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0B88" id="肘形连接符 306" o:spid="_x0000_s1026" type="#_x0000_t34" style="position:absolute;left:0;text-align:left;margin-left:-3.35pt;margin-top:67.85pt;width:144.75pt;height:62.25pt;flip:x 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" strokecolor="#99cb38 [3204]" strokeweight=".5pt">
                <v:stroke endarrow="block"/>
              </v:shape>
            </w:pict>
          </mc:Fallback>
        </mc:AlternateContent>
      </w: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494020" cy="3391535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084360E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D" w:rsidRDefault="0093567D" w:rsidP="00A55D54">
      <w:pPr>
        <w:pStyle w:val="ac"/>
        <w:numPr>
          <w:ilvl w:val="0"/>
          <w:numId w:val="17"/>
        </w:numPr>
        <w:ind w:firstLineChars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选择对书籍的操作方式</w:t>
      </w:r>
    </w:p>
    <w:p w:rsidR="0093567D" w:rsidRDefault="0093567D" w:rsidP="0093567D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操作</w:t>
      </w:r>
      <w:r>
        <w:rPr>
          <w:rFonts w:hint="eastAsia"/>
          <w:b/>
          <w:noProof/>
          <w:sz w:val="28"/>
          <w:szCs w:val="28"/>
        </w:rPr>
        <w:t>1</w:t>
      </w:r>
      <w:r>
        <w:rPr>
          <w:rFonts w:hint="eastAsia"/>
          <w:b/>
          <w:noProof/>
          <w:sz w:val="28"/>
          <w:szCs w:val="28"/>
        </w:rPr>
        <w:t>：</w:t>
      </w:r>
      <w:hyperlink w:anchor="_搜索书籍" w:history="1">
        <w:r w:rsidRPr="0093567D">
          <w:rPr>
            <w:rStyle w:val="aff2"/>
            <w:rFonts w:hint="eastAsia"/>
            <w:b/>
            <w:noProof/>
            <w:sz w:val="28"/>
            <w:szCs w:val="28"/>
          </w:rPr>
          <w:t>搜索书籍</w:t>
        </w:r>
      </w:hyperlink>
    </w:p>
    <w:p w:rsidR="005A23EA" w:rsidRDefault="005A23EA" w:rsidP="0093567D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801005" cy="619211"/>
            <wp:effectExtent l="0" t="0" r="9525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08458AB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D" w:rsidRDefault="0093567D" w:rsidP="0093567D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t>操作</w:t>
      </w:r>
      <w:r>
        <w:rPr>
          <w:rFonts w:hint="eastAsia"/>
          <w:b/>
          <w:noProof/>
          <w:sz w:val="28"/>
          <w:szCs w:val="28"/>
        </w:rPr>
        <w:t>2</w:t>
      </w:r>
      <w:r>
        <w:rPr>
          <w:rFonts w:hint="eastAsia"/>
          <w:b/>
          <w:noProof/>
          <w:sz w:val="28"/>
          <w:szCs w:val="28"/>
        </w:rPr>
        <w:t>：双击图书图片</w:t>
      </w:r>
      <w:hyperlink w:anchor="_查看书籍信息" w:history="1">
        <w:r w:rsidRPr="0093567D">
          <w:rPr>
            <w:rStyle w:val="aff2"/>
            <w:rFonts w:hint="eastAsia"/>
            <w:b/>
            <w:noProof/>
            <w:sz w:val="28"/>
            <w:szCs w:val="28"/>
          </w:rPr>
          <w:t>查看图书信息</w:t>
        </w:r>
      </w:hyperlink>
    </w:p>
    <w:p w:rsidR="002F1AEB" w:rsidRDefault="0093567D" w:rsidP="002F1AEB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Tips</w:t>
      </w:r>
      <w:r>
        <w:rPr>
          <w:b/>
          <w:noProof/>
          <w:sz w:val="28"/>
          <w:szCs w:val="28"/>
        </w:rPr>
        <w:t xml:space="preserve"> </w:t>
      </w:r>
      <w:r>
        <w:rPr>
          <w:rFonts w:hint="eastAsia"/>
          <w:b/>
          <w:noProof/>
          <w:sz w:val="28"/>
          <w:szCs w:val="28"/>
        </w:rPr>
        <w:t>如果对图书进行收藏或取消收藏，请刷新查看</w:t>
      </w:r>
    </w:p>
    <w:p w:rsidR="0093567D" w:rsidRPr="00A91E18" w:rsidRDefault="0093567D" w:rsidP="0093567D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bookmarkStart w:id="16" w:name="_查看已发布订单"/>
      <w:bookmarkEnd w:id="16"/>
      <w:r w:rsidRPr="00A91E18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查看已发布订单</w:t>
      </w:r>
    </w:p>
    <w:p w:rsidR="0093567D" w:rsidRDefault="00AF6AD3" w:rsidP="00AF6AD3">
      <w:pPr>
        <w:ind w:left="36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1</w:t>
      </w:r>
      <w:r w:rsidR="0093567D" w:rsidRPr="00AF6AD3">
        <w:rPr>
          <w:rFonts w:hint="eastAsia"/>
          <w:b/>
          <w:noProof/>
          <w:sz w:val="28"/>
          <w:szCs w:val="28"/>
        </w:rPr>
        <w:t>点击主页上的我的发布按钮</w:t>
      </w:r>
    </w:p>
    <w:p w:rsidR="005A23EA" w:rsidRPr="00AF6AD3" w:rsidRDefault="005A23EA" w:rsidP="00AF6AD3">
      <w:pPr>
        <w:ind w:left="36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905001" cy="342948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084AE2F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D" w:rsidRDefault="00AF6AD3" w:rsidP="00AF6AD3">
      <w:pPr>
        <w:ind w:left="36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2</w:t>
      </w:r>
      <w:r w:rsidR="0093567D" w:rsidRPr="00AF6AD3">
        <w:rPr>
          <w:rFonts w:hint="eastAsia"/>
          <w:b/>
          <w:noProof/>
          <w:sz w:val="28"/>
          <w:szCs w:val="28"/>
        </w:rPr>
        <w:t>打开我的发布页面</w:t>
      </w:r>
    </w:p>
    <w:p w:rsidR="005A23EA" w:rsidRDefault="005A23EA" w:rsidP="00AF6AD3">
      <w:pPr>
        <w:ind w:left="360"/>
        <w:rPr>
          <w:b/>
          <w:noProof/>
          <w:sz w:val="28"/>
          <w:szCs w:val="28"/>
        </w:rPr>
      </w:pPr>
    </w:p>
    <w:p w:rsidR="005A23EA" w:rsidRDefault="005A23EA" w:rsidP="00AF6AD3">
      <w:pPr>
        <w:ind w:left="360"/>
        <w:rPr>
          <w:b/>
          <w:noProof/>
          <w:sz w:val="28"/>
          <w:szCs w:val="28"/>
        </w:rPr>
      </w:pPr>
      <w:r w:rsidRPr="005A23EA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BC33E27" wp14:editId="1C3441D3">
                <wp:simplePos x="0" y="0"/>
                <wp:positionH relativeFrom="column">
                  <wp:posOffset>2072005</wp:posOffset>
                </wp:positionH>
                <wp:positionV relativeFrom="paragraph">
                  <wp:posOffset>-27940</wp:posOffset>
                </wp:positionV>
                <wp:extent cx="523875" cy="295275"/>
                <wp:effectExtent l="0" t="0" r="28575" b="28575"/>
                <wp:wrapNone/>
                <wp:docPr id="310" name="文本框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5A23EA">
                            <w:r>
                              <w:rPr>
                                <w:rFonts w:hint="eastAsia"/>
                              </w:rPr>
                              <w:t>刷新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C33E27" id="文本框 310" o:spid="_x0000_s1064" type="#_x0000_t202" style="position:absolute;left:0;text-align:left;margin-left:163.15pt;margin-top:-2.2pt;width:41.25pt;height:23.25pt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" fillcolor="white [3201]" strokeweight=".5pt">
                <v:textbox>
                  <w:txbxContent>
                    <w:p w:rsidR="00B40525" w:rsidRDefault="00B40525" w:rsidP="005A23EA">
                      <w:r>
                        <w:rPr>
                          <w:rFonts w:hint="eastAsia"/>
                        </w:rPr>
                        <w:t>刷新</w:t>
                      </w:r>
                    </w:p>
                  </w:txbxContent>
                </v:textbox>
              </v:shape>
            </w:pict>
          </mc:Fallback>
        </mc:AlternateContent>
      </w:r>
      <w:r w:rsidRPr="005A23EA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1926022" wp14:editId="477EE153">
                <wp:simplePos x="0" y="0"/>
                <wp:positionH relativeFrom="column">
                  <wp:posOffset>2643505</wp:posOffset>
                </wp:positionH>
                <wp:positionV relativeFrom="paragraph">
                  <wp:posOffset>276860</wp:posOffset>
                </wp:positionV>
                <wp:extent cx="628650" cy="1581150"/>
                <wp:effectExtent l="0" t="76200" r="0" b="19050"/>
                <wp:wrapNone/>
                <wp:docPr id="315" name="肘形连接符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8650" cy="15811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57991" id="肘形连接符 315" o:spid="_x0000_s1026" type="#_x0000_t34" style="position:absolute;left:0;text-align:left;margin-left:208.15pt;margin-top:21.8pt;width:49.5pt;height:124.5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" strokecolor="#99cb38 [3204]" strokeweight=".5pt">
                <v:stroke endarrow="block"/>
              </v:shape>
            </w:pict>
          </mc:Fallback>
        </mc:AlternateContent>
      </w:r>
      <w:r w:rsidRPr="005A23EA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9971959" wp14:editId="64B45042">
                <wp:simplePos x="0" y="0"/>
                <wp:positionH relativeFrom="column">
                  <wp:posOffset>3272155</wp:posOffset>
                </wp:positionH>
                <wp:positionV relativeFrom="paragraph">
                  <wp:posOffset>76835</wp:posOffset>
                </wp:positionV>
                <wp:extent cx="1333500" cy="295275"/>
                <wp:effectExtent l="0" t="0" r="19050" b="28575"/>
                <wp:wrapNone/>
                <wp:docPr id="314" name="文本框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5A23EA">
                            <w:hyperlink w:anchor="_查看书籍" w:history="1">
                              <w:r w:rsidRPr="005A23EA">
                                <w:rPr>
                                  <w:rStyle w:val="aff2"/>
                                  <w:rFonts w:hint="eastAsia"/>
                                </w:rPr>
                                <w:t>双击查看图书</w:t>
                              </w:r>
                              <w:r w:rsidRPr="005A23EA">
                                <w:rPr>
                                  <w:rStyle w:val="aff2"/>
                                </w:rPr>
                                <w:t>信息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971959" id="文本框 314" o:spid="_x0000_s1065" type="#_x0000_t202" style="position:absolute;left:0;text-align:left;margin-left:257.65pt;margin-top:6.05pt;width:105pt;height:23.25pt;z-index:251773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" fillcolor="white [3201]" strokeweight=".5pt">
                <v:textbox>
                  <w:txbxContent>
                    <w:p w:rsidR="00B40525" w:rsidRDefault="00B40525" w:rsidP="005A23EA">
                      <w:hyperlink w:anchor="_查看书籍" w:history="1">
                        <w:r w:rsidRPr="005A23EA">
                          <w:rPr>
                            <w:rStyle w:val="aff2"/>
                            <w:rFonts w:hint="eastAsia"/>
                          </w:rPr>
                          <w:t>双击查看图书</w:t>
                        </w:r>
                        <w:r w:rsidRPr="005A23EA">
                          <w:rPr>
                            <w:rStyle w:val="aff2"/>
                          </w:rPr>
                          <w:t>信息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5A23EA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56AF230" wp14:editId="22DA1054">
                <wp:simplePos x="0" y="0"/>
                <wp:positionH relativeFrom="column">
                  <wp:posOffset>1748155</wp:posOffset>
                </wp:positionH>
                <wp:positionV relativeFrom="paragraph">
                  <wp:posOffset>133984</wp:posOffset>
                </wp:positionV>
                <wp:extent cx="390525" cy="942975"/>
                <wp:effectExtent l="0" t="76200" r="0" b="28575"/>
                <wp:wrapNone/>
                <wp:docPr id="311" name="肘形连接符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0525" cy="9429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B686B" id="肘形连接符 311" o:spid="_x0000_s1026" type="#_x0000_t34" style="position:absolute;left:0;text-align:left;margin-left:137.65pt;margin-top:10.55pt;width:30.75pt;height:74.25pt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" strokecolor="#99cb38 [3204]" strokeweight=".5pt">
                <v:stroke endarrow="block"/>
              </v:shape>
            </w:pict>
          </mc:Fallback>
        </mc:AlternateContent>
      </w:r>
    </w:p>
    <w:p w:rsidR="005A23EA" w:rsidRDefault="005A23EA" w:rsidP="00AF6AD3">
      <w:pPr>
        <w:ind w:left="360"/>
        <w:rPr>
          <w:b/>
          <w:noProof/>
          <w:sz w:val="28"/>
          <w:szCs w:val="28"/>
        </w:rPr>
      </w:pPr>
    </w:p>
    <w:p w:rsidR="005A23EA" w:rsidRPr="00AF6AD3" w:rsidRDefault="005A23EA" w:rsidP="00AF6AD3">
      <w:pPr>
        <w:ind w:left="360"/>
        <w:rPr>
          <w:b/>
          <w:noProof/>
          <w:sz w:val="28"/>
          <w:szCs w:val="28"/>
        </w:rPr>
      </w:pPr>
      <w:r w:rsidRPr="005A23EA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5D81E1E" wp14:editId="6F0828DB">
                <wp:simplePos x="0" y="0"/>
                <wp:positionH relativeFrom="column">
                  <wp:posOffset>4510404</wp:posOffset>
                </wp:positionH>
                <wp:positionV relativeFrom="paragraph">
                  <wp:posOffset>1344930</wp:posOffset>
                </wp:positionV>
                <wp:extent cx="619125" cy="914400"/>
                <wp:effectExtent l="38100" t="0" r="9525" b="95250"/>
                <wp:wrapNone/>
                <wp:docPr id="317" name="肘形连接符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9125" cy="9144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F4DCA" id="肘形连接符 317" o:spid="_x0000_s1026" type="#_x0000_t34" style="position:absolute;left:0;text-align:left;margin-left:355.15pt;margin-top:105.9pt;width:48.75pt;height:1in;flip:x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" strokecolor="#99cb38 [3204]" strokeweight=".5pt">
                <v:stroke endarrow="block"/>
              </v:shape>
            </w:pict>
          </mc:Fallback>
        </mc:AlternateContent>
      </w:r>
      <w:r w:rsidRPr="005A23EA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6B29C34" wp14:editId="6D1F6B54">
                <wp:simplePos x="0" y="0"/>
                <wp:positionH relativeFrom="column">
                  <wp:posOffset>3357880</wp:posOffset>
                </wp:positionH>
                <wp:positionV relativeFrom="paragraph">
                  <wp:posOffset>2116455</wp:posOffset>
                </wp:positionV>
                <wp:extent cx="1152525" cy="295275"/>
                <wp:effectExtent l="0" t="0" r="28575" b="28575"/>
                <wp:wrapNone/>
                <wp:docPr id="316" name="文本框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5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5A23EA">
                            <w:r>
                              <w:rPr>
                                <w:rFonts w:hint="eastAsia"/>
                              </w:rPr>
                              <w:t>删除订单</w:t>
                            </w:r>
                            <w: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B29C34" id="文本框 316" o:spid="_x0000_s1066" type="#_x0000_t202" style="position:absolute;left:0;text-align:left;margin-left:264.4pt;margin-top:166.65pt;width:90.75pt;height:23.25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" fillcolor="white [3201]" strokeweight=".5pt">
                <v:textbox>
                  <w:txbxContent>
                    <w:p w:rsidR="00B40525" w:rsidRDefault="00B40525" w:rsidP="005A23EA">
                      <w:r>
                        <w:rPr>
                          <w:rFonts w:hint="eastAsia"/>
                        </w:rPr>
                        <w:t>删除订单</w:t>
                      </w:r>
                      <w:r>
                        <w:t>按钮</w:t>
                      </w:r>
                    </w:p>
                  </w:txbxContent>
                </v:textbox>
              </v:shape>
            </w:pict>
          </mc:Fallback>
        </mc:AlternateContent>
      </w:r>
      <w:r w:rsidRPr="005A23EA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B201E25" wp14:editId="6A311A20">
                <wp:simplePos x="0" y="0"/>
                <wp:positionH relativeFrom="column">
                  <wp:posOffset>-737870</wp:posOffset>
                </wp:positionH>
                <wp:positionV relativeFrom="paragraph">
                  <wp:posOffset>144780</wp:posOffset>
                </wp:positionV>
                <wp:extent cx="752475" cy="295275"/>
                <wp:effectExtent l="0" t="0" r="28575" b="28575"/>
                <wp:wrapNone/>
                <wp:docPr id="312" name="文本框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5A23EA">
                            <w:r>
                              <w:rPr>
                                <w:rFonts w:hint="eastAsia"/>
                              </w:rPr>
                              <w:t>选择操作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201E25" id="文本框 312" o:spid="_x0000_s1067" type="#_x0000_t202" style="position:absolute;left:0;text-align:left;margin-left:-58.1pt;margin-top:11.4pt;width:59.25pt;height:23.25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" fillcolor="white [3201]" strokeweight=".5pt">
                <v:textbox>
                  <w:txbxContent>
                    <w:p w:rsidR="00B40525" w:rsidRDefault="00B40525" w:rsidP="005A23EA">
                      <w:r>
                        <w:rPr>
                          <w:rFonts w:hint="eastAsia"/>
                        </w:rPr>
                        <w:t>选择操作</w:t>
                      </w:r>
                    </w:p>
                  </w:txbxContent>
                </v:textbox>
              </v:shape>
            </w:pict>
          </mc:Fallback>
        </mc:AlternateContent>
      </w:r>
      <w:r w:rsidRPr="005A23EA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81E8931" wp14:editId="26820687">
                <wp:simplePos x="0" y="0"/>
                <wp:positionH relativeFrom="column">
                  <wp:posOffset>-204470</wp:posOffset>
                </wp:positionH>
                <wp:positionV relativeFrom="paragraph">
                  <wp:posOffset>316229</wp:posOffset>
                </wp:positionV>
                <wp:extent cx="742950" cy="790575"/>
                <wp:effectExtent l="38100" t="76200" r="19050" b="28575"/>
                <wp:wrapNone/>
                <wp:docPr id="313" name="肘形连接符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2950" cy="7905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EA26F" id="肘形连接符 313" o:spid="_x0000_s1026" type="#_x0000_t34" style="position:absolute;left:0;text-align:left;margin-left:-16.1pt;margin-top:24.9pt;width:58.5pt;height:62.25pt;flip:x 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" strokecolor="#99cb38 [3204]" strokeweight=".5pt">
                <v:stroke endarrow="block"/>
              </v:shape>
            </w:pict>
          </mc:Fallback>
        </mc:AlternateContent>
      </w: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494020" cy="3401060"/>
            <wp:effectExtent l="0" t="0" r="0" b="889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084F1E0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D" w:rsidRPr="00AF6AD3" w:rsidRDefault="00AF6AD3" w:rsidP="00AF6AD3">
      <w:pPr>
        <w:ind w:firstLineChars="100" w:firstLine="28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</w:t>
      </w:r>
      <w:r w:rsidR="0093567D" w:rsidRPr="00AF6AD3">
        <w:rPr>
          <w:rFonts w:hint="eastAsia"/>
          <w:b/>
          <w:noProof/>
          <w:sz w:val="28"/>
          <w:szCs w:val="28"/>
        </w:rPr>
        <w:t>首先根据想查看的订单类型选择需要查看的订单属于：</w:t>
      </w:r>
    </w:p>
    <w:p w:rsidR="0093567D" w:rsidRDefault="0093567D" w:rsidP="0093567D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类型</w:t>
      </w:r>
      <w:r>
        <w:rPr>
          <w:rFonts w:hint="eastAsia"/>
          <w:b/>
          <w:noProof/>
          <w:sz w:val="28"/>
          <w:szCs w:val="28"/>
        </w:rPr>
        <w:t>1</w:t>
      </w:r>
      <w:r>
        <w:rPr>
          <w:rFonts w:hint="eastAsia"/>
          <w:b/>
          <w:noProof/>
          <w:sz w:val="28"/>
          <w:szCs w:val="28"/>
        </w:rPr>
        <w:t>：我的待交换</w:t>
      </w:r>
    </w:p>
    <w:p w:rsidR="00EF4611" w:rsidRDefault="00EF4611" w:rsidP="0093567D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494020" cy="1395730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084DA2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D" w:rsidRDefault="0093567D" w:rsidP="0093567D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类型</w:t>
      </w:r>
      <w:r>
        <w:rPr>
          <w:rFonts w:hint="eastAsia"/>
          <w:b/>
          <w:noProof/>
          <w:sz w:val="28"/>
          <w:szCs w:val="28"/>
        </w:rPr>
        <w:t>2</w:t>
      </w:r>
      <w:r>
        <w:rPr>
          <w:rFonts w:hint="eastAsia"/>
          <w:b/>
          <w:noProof/>
          <w:sz w:val="28"/>
          <w:szCs w:val="28"/>
        </w:rPr>
        <w:t>：我</w:t>
      </w:r>
      <w:r w:rsidR="00AF6AD3">
        <w:rPr>
          <w:rFonts w:hint="eastAsia"/>
          <w:b/>
          <w:noProof/>
          <w:sz w:val="28"/>
          <w:szCs w:val="28"/>
        </w:rPr>
        <w:t>的</w:t>
      </w:r>
      <w:r>
        <w:rPr>
          <w:rFonts w:hint="eastAsia"/>
          <w:b/>
          <w:noProof/>
          <w:sz w:val="28"/>
          <w:szCs w:val="28"/>
        </w:rPr>
        <w:t>待转赠</w:t>
      </w:r>
    </w:p>
    <w:p w:rsidR="00EF4611" w:rsidRDefault="00EF4611" w:rsidP="0093567D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494020" cy="1425575"/>
            <wp:effectExtent l="0" t="0" r="0" b="317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0842909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D" w:rsidRDefault="0093567D" w:rsidP="0093567D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类型</w:t>
      </w:r>
      <w:r>
        <w:rPr>
          <w:b/>
          <w:noProof/>
          <w:sz w:val="28"/>
          <w:szCs w:val="28"/>
        </w:rPr>
        <w:t>3</w:t>
      </w:r>
      <w:r>
        <w:rPr>
          <w:rFonts w:hint="eastAsia"/>
          <w:b/>
          <w:noProof/>
          <w:sz w:val="28"/>
          <w:szCs w:val="28"/>
        </w:rPr>
        <w:t>：我</w:t>
      </w:r>
      <w:r w:rsidR="00AF6AD3">
        <w:rPr>
          <w:rFonts w:hint="eastAsia"/>
          <w:b/>
          <w:noProof/>
          <w:sz w:val="28"/>
          <w:szCs w:val="28"/>
        </w:rPr>
        <w:t>的</w:t>
      </w:r>
      <w:r>
        <w:rPr>
          <w:rFonts w:hint="eastAsia"/>
          <w:b/>
          <w:noProof/>
          <w:sz w:val="28"/>
          <w:szCs w:val="28"/>
        </w:rPr>
        <w:t>待售卖</w:t>
      </w:r>
    </w:p>
    <w:p w:rsidR="00EF4611" w:rsidRPr="00D55AD5" w:rsidRDefault="00EF4611" w:rsidP="0093567D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408295" cy="1369060"/>
            <wp:effectExtent l="0" t="0" r="190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0846C4C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D" w:rsidRDefault="00AF6AD3" w:rsidP="00AF6AD3">
      <w:pPr>
        <w:pStyle w:val="ac"/>
        <w:ind w:left="360" w:firstLineChars="0" w:firstLine="0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4</w:t>
      </w:r>
      <w:r w:rsidR="0093567D">
        <w:rPr>
          <w:rFonts w:hint="eastAsia"/>
          <w:b/>
          <w:noProof/>
          <w:sz w:val="28"/>
          <w:szCs w:val="28"/>
        </w:rPr>
        <w:t>选择对订单的操作方式</w:t>
      </w:r>
    </w:p>
    <w:p w:rsidR="0093567D" w:rsidRDefault="0093567D" w:rsidP="0093567D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操作</w:t>
      </w:r>
      <w:r>
        <w:rPr>
          <w:rFonts w:hint="eastAsia"/>
          <w:b/>
          <w:noProof/>
          <w:sz w:val="28"/>
          <w:szCs w:val="28"/>
        </w:rPr>
        <w:t>1</w:t>
      </w:r>
      <w:r>
        <w:rPr>
          <w:rFonts w:hint="eastAsia"/>
          <w:b/>
          <w:noProof/>
          <w:sz w:val="28"/>
          <w:szCs w:val="28"/>
        </w:rPr>
        <w:t>：取消订单</w:t>
      </w:r>
      <w:r w:rsidR="005A23EA">
        <w:rPr>
          <w:rFonts w:hint="eastAsia"/>
          <w:b/>
          <w:noProof/>
          <w:sz w:val="28"/>
          <w:szCs w:val="28"/>
        </w:rPr>
        <w:t>（点击删除按钮）</w:t>
      </w:r>
    </w:p>
    <w:p w:rsidR="005A23EA" w:rsidRDefault="005A23EA" w:rsidP="0093567D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924054" cy="390580"/>
            <wp:effectExtent l="0" t="0" r="0" b="952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084D16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D3" w:rsidRDefault="00AF6AD3" w:rsidP="00AF6AD3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操作</w:t>
      </w:r>
      <w:r>
        <w:rPr>
          <w:rFonts w:hint="eastAsia"/>
          <w:b/>
          <w:noProof/>
          <w:sz w:val="28"/>
          <w:szCs w:val="28"/>
        </w:rPr>
        <w:t>2</w:t>
      </w:r>
      <w:r>
        <w:rPr>
          <w:rFonts w:hint="eastAsia"/>
          <w:b/>
          <w:noProof/>
          <w:sz w:val="28"/>
          <w:szCs w:val="28"/>
        </w:rPr>
        <w:t>：</w:t>
      </w:r>
      <w:hyperlink w:anchor="_查看书籍" w:history="1">
        <w:r w:rsidRPr="00AF6AD3">
          <w:rPr>
            <w:rStyle w:val="aff2"/>
            <w:b/>
            <w:noProof/>
            <w:sz w:val="28"/>
            <w:szCs w:val="28"/>
          </w:rPr>
          <w:t xml:space="preserve"> </w:t>
        </w:r>
        <w:r w:rsidRPr="00AF6AD3">
          <w:rPr>
            <w:rStyle w:val="aff2"/>
            <w:b/>
            <w:noProof/>
            <w:sz w:val="28"/>
            <w:szCs w:val="28"/>
          </w:rPr>
          <w:t>查看</w:t>
        </w:r>
        <w:r w:rsidRPr="00AF6AD3">
          <w:rPr>
            <w:rStyle w:val="aff2"/>
            <w:rFonts w:hint="eastAsia"/>
            <w:b/>
            <w:noProof/>
            <w:sz w:val="28"/>
            <w:szCs w:val="28"/>
          </w:rPr>
          <w:t>图书</w:t>
        </w:r>
        <w:r w:rsidRPr="00AF6AD3">
          <w:rPr>
            <w:rStyle w:val="aff2"/>
            <w:b/>
            <w:noProof/>
            <w:sz w:val="28"/>
            <w:szCs w:val="28"/>
          </w:rPr>
          <w:t>信息</w:t>
        </w:r>
      </w:hyperlink>
      <w:r>
        <w:rPr>
          <w:rFonts w:hint="eastAsia"/>
          <w:b/>
          <w:noProof/>
          <w:sz w:val="28"/>
          <w:szCs w:val="28"/>
        </w:rPr>
        <w:t>（双击图片）</w:t>
      </w:r>
    </w:p>
    <w:p w:rsidR="00AF6AD3" w:rsidRPr="00AF6AD3" w:rsidRDefault="00AF6AD3" w:rsidP="00AF6AD3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操作</w:t>
      </w:r>
      <w:r>
        <w:rPr>
          <w:rFonts w:hint="eastAsia"/>
          <w:b/>
          <w:noProof/>
          <w:sz w:val="28"/>
          <w:szCs w:val="28"/>
        </w:rPr>
        <w:t>3</w:t>
      </w:r>
      <w:r>
        <w:rPr>
          <w:rFonts w:hint="eastAsia"/>
          <w:b/>
          <w:noProof/>
          <w:sz w:val="28"/>
          <w:szCs w:val="28"/>
        </w:rPr>
        <w:t>：查看订单信息</w:t>
      </w:r>
    </w:p>
    <w:p w:rsidR="00AF6AD3" w:rsidRPr="00A91E18" w:rsidRDefault="00AF6AD3" w:rsidP="00AF6AD3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bookmarkStart w:id="17" w:name="_查看已买入的订单（包含买入与转赠）"/>
      <w:bookmarkEnd w:id="17"/>
      <w:r w:rsidRPr="00A91E18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查看已买入的订单</w:t>
      </w:r>
      <w:r w:rsidR="00961A29" w:rsidRPr="00A91E18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（包含买入与转赠）</w:t>
      </w:r>
    </w:p>
    <w:p w:rsidR="00AF6AD3" w:rsidRDefault="00AF6AD3" w:rsidP="00AF6AD3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1</w:t>
      </w:r>
      <w:r>
        <w:rPr>
          <w:rFonts w:hint="eastAsia"/>
          <w:b/>
          <w:noProof/>
          <w:sz w:val="28"/>
          <w:szCs w:val="28"/>
        </w:rPr>
        <w:t>点击主页上的我买入的</w:t>
      </w:r>
      <w:r w:rsidRPr="00AF6AD3">
        <w:rPr>
          <w:rFonts w:hint="eastAsia"/>
          <w:b/>
          <w:noProof/>
          <w:sz w:val="28"/>
          <w:szCs w:val="28"/>
        </w:rPr>
        <w:t>按钮</w:t>
      </w:r>
    </w:p>
    <w:p w:rsidR="005A23EA" w:rsidRPr="00AF6AD3" w:rsidRDefault="005A23EA" w:rsidP="00AF6AD3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614849BC" wp14:editId="2D41AE6E">
            <wp:extent cx="933580" cy="304843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084C3BB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611" w:rsidRPr="00EF4611" w:rsidRDefault="00AF6AD3" w:rsidP="00A55D54">
      <w:pPr>
        <w:pStyle w:val="ac"/>
        <w:numPr>
          <w:ilvl w:val="0"/>
          <w:numId w:val="15"/>
        </w:numPr>
        <w:ind w:firstLineChars="0"/>
        <w:rPr>
          <w:b/>
          <w:noProof/>
          <w:sz w:val="28"/>
          <w:szCs w:val="28"/>
        </w:rPr>
      </w:pPr>
      <w:r w:rsidRPr="00EF4611">
        <w:rPr>
          <w:rFonts w:hint="eastAsia"/>
          <w:b/>
          <w:noProof/>
          <w:sz w:val="28"/>
          <w:szCs w:val="28"/>
        </w:rPr>
        <w:t>打开我买入的</w:t>
      </w:r>
      <w:r w:rsidR="00961A29" w:rsidRPr="00EF4611">
        <w:rPr>
          <w:rFonts w:hint="eastAsia"/>
          <w:b/>
          <w:noProof/>
          <w:sz w:val="28"/>
          <w:szCs w:val="28"/>
        </w:rPr>
        <w:t>的页面</w:t>
      </w:r>
    </w:p>
    <w:p w:rsidR="005A23EA" w:rsidRPr="00EF4611" w:rsidRDefault="00062594" w:rsidP="00A55D54">
      <w:pPr>
        <w:pStyle w:val="ac"/>
        <w:numPr>
          <w:ilvl w:val="0"/>
          <w:numId w:val="15"/>
        </w:numPr>
        <w:ind w:firstLineChars="0"/>
        <w:rPr>
          <w:b/>
          <w:noProof/>
          <w:sz w:val="28"/>
          <w:szCs w:val="28"/>
        </w:rPr>
      </w:pPr>
      <w:r w:rsidRPr="00EF4611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2C3D9E3" wp14:editId="4E8A9C27">
                <wp:simplePos x="0" y="0"/>
                <wp:positionH relativeFrom="column">
                  <wp:posOffset>2976880</wp:posOffset>
                </wp:positionH>
                <wp:positionV relativeFrom="paragraph">
                  <wp:posOffset>-132715</wp:posOffset>
                </wp:positionV>
                <wp:extent cx="428625" cy="1152525"/>
                <wp:effectExtent l="0" t="76200" r="0" b="28575"/>
                <wp:wrapNone/>
                <wp:docPr id="333" name="肘形连接符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115252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79DF5" id="肘形连接符 333" o:spid="_x0000_s1026" type="#_x0000_t34" style="position:absolute;left:0;text-align:left;margin-left:234.4pt;margin-top:-10.45pt;width:33.75pt;height:90.75pt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" strokecolor="#99cb38 [3204]" strokeweight=".5pt">
                <v:stroke endarrow="block"/>
              </v:shape>
            </w:pict>
          </mc:Fallback>
        </mc:AlternateContent>
      </w:r>
      <w:r w:rsidR="00EF4611" w:rsidRPr="00EF461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3111946" wp14:editId="0203762A">
                <wp:simplePos x="0" y="0"/>
                <wp:positionH relativeFrom="column">
                  <wp:posOffset>2386330</wp:posOffset>
                </wp:positionH>
                <wp:positionV relativeFrom="paragraph">
                  <wp:posOffset>-5723255</wp:posOffset>
                </wp:positionV>
                <wp:extent cx="276225" cy="1409700"/>
                <wp:effectExtent l="0" t="76200" r="0" b="19050"/>
                <wp:wrapNone/>
                <wp:docPr id="326" name="肘形连接符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14097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FE792" id="肘形连接符 326" o:spid="_x0000_s1026" type="#_x0000_t34" style="position:absolute;left:0;text-align:left;margin-left:187.9pt;margin-top:-450.65pt;width:21.75pt;height:111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" strokecolor="#99cb38 [3204]" strokeweight=".5pt">
                <v:stroke endarrow="block"/>
              </v:shape>
            </w:pict>
          </mc:Fallback>
        </mc:AlternateContent>
      </w:r>
      <w:r w:rsidR="00EF4611" w:rsidRPr="00EF461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9D8D3AA" wp14:editId="6E3D199E">
                <wp:simplePos x="0" y="0"/>
                <wp:positionH relativeFrom="column">
                  <wp:posOffset>5539105</wp:posOffset>
                </wp:positionH>
                <wp:positionV relativeFrom="paragraph">
                  <wp:posOffset>344805</wp:posOffset>
                </wp:positionV>
                <wp:extent cx="752475" cy="571500"/>
                <wp:effectExtent l="0" t="0" r="28575" b="19050"/>
                <wp:wrapNone/>
                <wp:docPr id="327" name="文本框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EF4611">
                            <w:hyperlink w:anchor="_查看个人信息" w:history="1">
                              <w:r w:rsidRPr="00EF4611">
                                <w:rPr>
                                  <w:rStyle w:val="aff2"/>
                                  <w:rFonts w:hint="eastAsia"/>
                                </w:rPr>
                                <w:t>查看交易</w:t>
                              </w:r>
                              <w:r w:rsidRPr="00EF4611">
                                <w:rPr>
                                  <w:rStyle w:val="aff2"/>
                                </w:rPr>
                                <w:t>方信息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D3AA" id="文本框 327" o:spid="_x0000_s1068" type="#_x0000_t202" style="position:absolute;left:0;text-align:left;margin-left:436.15pt;margin-top:27.15pt;width:59.25pt;height:4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" fillcolor="white [3201]" strokeweight=".5pt">
                <v:textbox>
                  <w:txbxContent>
                    <w:p w:rsidR="00B40525" w:rsidRDefault="00B40525" w:rsidP="00EF4611">
                      <w:hyperlink w:anchor="_查看个人信息" w:history="1">
                        <w:r w:rsidRPr="00EF4611">
                          <w:rPr>
                            <w:rStyle w:val="aff2"/>
                            <w:rFonts w:hint="eastAsia"/>
                          </w:rPr>
                          <w:t>查看交易</w:t>
                        </w:r>
                        <w:r w:rsidRPr="00EF4611">
                          <w:rPr>
                            <w:rStyle w:val="aff2"/>
                          </w:rPr>
                          <w:t>方信息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EF4611" w:rsidRPr="00EF461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90CB2B7" wp14:editId="3730FB1C">
                <wp:simplePos x="0" y="0"/>
                <wp:positionH relativeFrom="column">
                  <wp:posOffset>4910455</wp:posOffset>
                </wp:positionH>
                <wp:positionV relativeFrom="paragraph">
                  <wp:posOffset>563245</wp:posOffset>
                </wp:positionV>
                <wp:extent cx="579120" cy="1638300"/>
                <wp:effectExtent l="0" t="76200" r="0" b="19050"/>
                <wp:wrapNone/>
                <wp:docPr id="328" name="肘形连接符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9120" cy="16383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DF0D4" id="肘形连接符 328" o:spid="_x0000_s1026" type="#_x0000_t34" style="position:absolute;left:0;text-align:left;margin-left:386.65pt;margin-top:44.35pt;width:45.6pt;height:129pt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" strokecolor="#99cb38 [3204]" strokeweight=".5pt">
                <v:stroke endarrow="block"/>
              </v:shape>
            </w:pict>
          </mc:Fallback>
        </mc:AlternateContent>
      </w:r>
      <w:r w:rsidR="00EF4611" w:rsidRPr="00EF461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D1E38D6" wp14:editId="3B775783">
                <wp:simplePos x="0" y="0"/>
                <wp:positionH relativeFrom="column">
                  <wp:posOffset>2719705</wp:posOffset>
                </wp:positionH>
                <wp:positionV relativeFrom="paragraph">
                  <wp:posOffset>-379095</wp:posOffset>
                </wp:positionV>
                <wp:extent cx="1400175" cy="295275"/>
                <wp:effectExtent l="0" t="0" r="28575" b="28575"/>
                <wp:wrapNone/>
                <wp:docPr id="325" name="文本框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1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EF4611">
                            <w:hyperlink w:anchor="_查看书籍" w:history="1">
                              <w:r w:rsidRPr="00EF4611">
                                <w:rPr>
                                  <w:rStyle w:val="aff2"/>
                                  <w:rFonts w:hint="eastAsia"/>
                                </w:rPr>
                                <w:t>双击查看</w:t>
                              </w:r>
                              <w:r w:rsidRPr="00EF4611">
                                <w:rPr>
                                  <w:rStyle w:val="aff2"/>
                                </w:rPr>
                                <w:t>图片信息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1E38D6" id="文本框 325" o:spid="_x0000_s1069" type="#_x0000_t202" style="position:absolute;left:0;text-align:left;margin-left:214.15pt;margin-top:-29.85pt;width:110.25pt;height:23.25pt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" fillcolor="white [3201]" strokeweight=".5pt">
                <v:textbox>
                  <w:txbxContent>
                    <w:p w:rsidR="00B40525" w:rsidRDefault="00B40525" w:rsidP="00EF4611">
                      <w:hyperlink w:anchor="_查看书籍" w:history="1">
                        <w:r w:rsidRPr="00EF4611">
                          <w:rPr>
                            <w:rStyle w:val="aff2"/>
                            <w:rFonts w:hint="eastAsia"/>
                          </w:rPr>
                          <w:t>双击查看</w:t>
                        </w:r>
                        <w:r w:rsidRPr="00EF4611">
                          <w:rPr>
                            <w:rStyle w:val="aff2"/>
                          </w:rPr>
                          <w:t>图片信息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EF4611" w:rsidRPr="00EF461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C651A79" wp14:editId="7DB584A5">
                <wp:simplePos x="0" y="0"/>
                <wp:positionH relativeFrom="column">
                  <wp:posOffset>-842645</wp:posOffset>
                </wp:positionH>
                <wp:positionV relativeFrom="paragraph">
                  <wp:posOffset>154305</wp:posOffset>
                </wp:positionV>
                <wp:extent cx="752475" cy="295275"/>
                <wp:effectExtent l="0" t="0" r="28575" b="28575"/>
                <wp:wrapNone/>
                <wp:docPr id="321" name="文本框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EF4611">
                            <w:r>
                              <w:rPr>
                                <w:rFonts w:hint="eastAsia"/>
                              </w:rPr>
                              <w:t>操作选择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651A79" id="文本框 321" o:spid="_x0000_s1070" type="#_x0000_t202" style="position:absolute;left:0;text-align:left;margin-left:-66.35pt;margin-top:12.15pt;width:59.25pt;height:23.25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" fillcolor="white [3201]" strokeweight=".5pt">
                <v:textbox>
                  <w:txbxContent>
                    <w:p w:rsidR="00B40525" w:rsidRDefault="00B40525" w:rsidP="00EF4611">
                      <w:r>
                        <w:rPr>
                          <w:rFonts w:hint="eastAsia"/>
                        </w:rPr>
                        <w:t>操作选择</w:t>
                      </w:r>
                    </w:p>
                  </w:txbxContent>
                </v:textbox>
              </v:shape>
            </w:pict>
          </mc:Fallback>
        </mc:AlternateContent>
      </w:r>
      <w:r w:rsidR="00EF4611" w:rsidRPr="00EF461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7AEB556" wp14:editId="446F86C6">
                <wp:simplePos x="0" y="0"/>
                <wp:positionH relativeFrom="column">
                  <wp:posOffset>1548130</wp:posOffset>
                </wp:positionH>
                <wp:positionV relativeFrom="paragraph">
                  <wp:posOffset>459104</wp:posOffset>
                </wp:positionV>
                <wp:extent cx="447675" cy="1019175"/>
                <wp:effectExtent l="0" t="0" r="66675" b="85725"/>
                <wp:wrapNone/>
                <wp:docPr id="324" name="肘形连接符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10191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222C1" id="肘形连接符 324" o:spid="_x0000_s1026" type="#_x0000_t34" style="position:absolute;left:0;text-align:left;margin-left:121.9pt;margin-top:36.15pt;width:35.25pt;height:80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" strokecolor="#99cb38 [3204]" strokeweight=".5pt">
                <v:stroke endarrow="block"/>
              </v:shape>
            </w:pict>
          </mc:Fallback>
        </mc:AlternateContent>
      </w:r>
      <w:r w:rsidR="00EF4611" w:rsidRPr="00EF461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7E6D203" wp14:editId="7D139940">
                <wp:simplePos x="0" y="0"/>
                <wp:positionH relativeFrom="column">
                  <wp:posOffset>1443356</wp:posOffset>
                </wp:positionH>
                <wp:positionV relativeFrom="paragraph">
                  <wp:posOffset>1402080</wp:posOffset>
                </wp:positionV>
                <wp:extent cx="552450" cy="295275"/>
                <wp:effectExtent l="0" t="0" r="19050" b="28575"/>
                <wp:wrapNone/>
                <wp:docPr id="323" name="文本框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EF4611">
                            <w:r>
                              <w:rPr>
                                <w:rFonts w:hint="eastAsia"/>
                              </w:rPr>
                              <w:t>刷新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E6D203" id="文本框 323" o:spid="_x0000_s1071" type="#_x0000_t202" style="position:absolute;left:0;text-align:left;margin-left:113.65pt;margin-top:110.4pt;width:43.5pt;height:23.25pt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" fillcolor="white [3201]" strokeweight=".5pt">
                <v:textbox>
                  <w:txbxContent>
                    <w:p w:rsidR="00B40525" w:rsidRDefault="00B40525" w:rsidP="00EF4611">
                      <w:r>
                        <w:rPr>
                          <w:rFonts w:hint="eastAsia"/>
                        </w:rPr>
                        <w:t>刷新</w:t>
                      </w:r>
                    </w:p>
                  </w:txbxContent>
                </v:textbox>
              </v:shape>
            </w:pict>
          </mc:Fallback>
        </mc:AlternateContent>
      </w:r>
      <w:r w:rsidR="00EF4611" w:rsidRPr="00EF461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3EB161F" wp14:editId="1CBC966E">
                <wp:simplePos x="0" y="0"/>
                <wp:positionH relativeFrom="column">
                  <wp:posOffset>-223521</wp:posOffset>
                </wp:positionH>
                <wp:positionV relativeFrom="paragraph">
                  <wp:posOffset>230505</wp:posOffset>
                </wp:positionV>
                <wp:extent cx="800100" cy="838200"/>
                <wp:effectExtent l="38100" t="76200" r="19050" b="19050"/>
                <wp:wrapNone/>
                <wp:docPr id="322" name="肘形连接符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0100" cy="8382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AF4AA" id="肘形连接符 322" o:spid="_x0000_s1026" type="#_x0000_t34" style="position:absolute;left:0;text-align:left;margin-left:-17.6pt;margin-top:18.15pt;width:63pt;height:66pt;flip:x 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" strokecolor="#99cb38 [3204]" strokeweight=".5pt">
                <v:stroke endarrow="block"/>
              </v:shape>
            </w:pict>
          </mc:Fallback>
        </mc:AlternateContent>
      </w:r>
      <w:r w:rsidR="005A23EA">
        <w:rPr>
          <w:rFonts w:hint="eastAsia"/>
          <w:noProof/>
        </w:rPr>
        <w:drawing>
          <wp:inline distT="0" distB="0" distL="0" distR="0" wp14:anchorId="09E3B47C" wp14:editId="7F8FA733">
            <wp:extent cx="5494020" cy="3401060"/>
            <wp:effectExtent l="0" t="0" r="0" b="889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0848C8D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D3" w:rsidRPr="00AF6AD3" w:rsidRDefault="00AF6AD3" w:rsidP="00AF6AD3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</w:t>
      </w:r>
      <w:r>
        <w:rPr>
          <w:b/>
          <w:noProof/>
          <w:sz w:val="28"/>
          <w:szCs w:val="28"/>
        </w:rPr>
        <w:t>.</w:t>
      </w:r>
      <w:r w:rsidRPr="00AF6AD3">
        <w:rPr>
          <w:rFonts w:hint="eastAsia"/>
          <w:b/>
          <w:noProof/>
          <w:sz w:val="28"/>
          <w:szCs w:val="28"/>
        </w:rPr>
        <w:t>首先根据想查看的订单类型选择需要查看的订单属于：</w:t>
      </w:r>
    </w:p>
    <w:p w:rsidR="00AF6AD3" w:rsidRDefault="00AF6AD3" w:rsidP="00AF6AD3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类型</w:t>
      </w:r>
      <w:r>
        <w:rPr>
          <w:rFonts w:hint="eastAsia"/>
          <w:b/>
          <w:noProof/>
          <w:sz w:val="28"/>
          <w:szCs w:val="28"/>
        </w:rPr>
        <w:t>1</w:t>
      </w:r>
      <w:r>
        <w:rPr>
          <w:rFonts w:hint="eastAsia"/>
          <w:b/>
          <w:noProof/>
          <w:sz w:val="28"/>
          <w:szCs w:val="28"/>
        </w:rPr>
        <w:t>：转赠订单</w:t>
      </w:r>
    </w:p>
    <w:p w:rsidR="00EF4611" w:rsidRDefault="00EF4611" w:rsidP="00AF6AD3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494020" cy="1177925"/>
            <wp:effectExtent l="0" t="0" r="0" b="317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084C9B6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D3" w:rsidRDefault="00AF6AD3" w:rsidP="00AF6AD3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类型</w:t>
      </w:r>
      <w:r>
        <w:rPr>
          <w:rFonts w:hint="eastAsia"/>
          <w:b/>
          <w:noProof/>
          <w:sz w:val="28"/>
          <w:szCs w:val="28"/>
        </w:rPr>
        <w:t>2</w:t>
      </w:r>
      <w:r>
        <w:rPr>
          <w:rFonts w:hint="eastAsia"/>
          <w:b/>
          <w:noProof/>
          <w:sz w:val="28"/>
          <w:szCs w:val="28"/>
        </w:rPr>
        <w:t>：买入订单</w:t>
      </w:r>
    </w:p>
    <w:p w:rsidR="00EF4611" w:rsidRDefault="00EF4611" w:rsidP="00AF6AD3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494020" cy="1300480"/>
            <wp:effectExtent l="0" t="0" r="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084691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D3" w:rsidRPr="00AF6AD3" w:rsidRDefault="00AF6AD3" w:rsidP="00AF6AD3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4</w:t>
      </w:r>
      <w:r>
        <w:rPr>
          <w:b/>
          <w:noProof/>
          <w:sz w:val="28"/>
          <w:szCs w:val="28"/>
        </w:rPr>
        <w:t>.</w:t>
      </w:r>
      <w:r w:rsidRPr="00AF6AD3">
        <w:rPr>
          <w:rFonts w:hint="eastAsia"/>
          <w:b/>
          <w:noProof/>
          <w:sz w:val="28"/>
          <w:szCs w:val="28"/>
        </w:rPr>
        <w:t>选择对订单的操作方式</w:t>
      </w:r>
    </w:p>
    <w:p w:rsidR="00AF6AD3" w:rsidRDefault="00AF6AD3" w:rsidP="00AF6AD3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t>操作</w:t>
      </w:r>
      <w:r>
        <w:rPr>
          <w:rFonts w:hint="eastAsia"/>
          <w:b/>
          <w:noProof/>
          <w:sz w:val="28"/>
          <w:szCs w:val="28"/>
        </w:rPr>
        <w:t>1</w:t>
      </w:r>
      <w:r>
        <w:rPr>
          <w:rFonts w:hint="eastAsia"/>
          <w:b/>
          <w:noProof/>
          <w:sz w:val="28"/>
          <w:szCs w:val="28"/>
        </w:rPr>
        <w:t>：</w:t>
      </w:r>
      <w:hyperlink w:anchor="_查看个人信息" w:history="1">
        <w:r w:rsidRPr="00AF6AD3">
          <w:rPr>
            <w:rStyle w:val="aff2"/>
            <w:rFonts w:hint="eastAsia"/>
            <w:b/>
            <w:noProof/>
            <w:sz w:val="28"/>
            <w:szCs w:val="28"/>
          </w:rPr>
          <w:t>查看</w:t>
        </w:r>
        <w:r w:rsidR="00961A29">
          <w:rPr>
            <w:rStyle w:val="aff2"/>
            <w:rFonts w:hint="eastAsia"/>
            <w:b/>
            <w:noProof/>
            <w:sz w:val="28"/>
            <w:szCs w:val="28"/>
          </w:rPr>
          <w:t>交易方</w:t>
        </w:r>
        <w:r w:rsidRPr="00AF6AD3">
          <w:rPr>
            <w:rStyle w:val="aff2"/>
            <w:rFonts w:hint="eastAsia"/>
            <w:b/>
            <w:noProof/>
            <w:sz w:val="28"/>
            <w:szCs w:val="28"/>
          </w:rPr>
          <w:t>信息</w:t>
        </w:r>
      </w:hyperlink>
      <w:r w:rsidR="00961A29">
        <w:rPr>
          <w:rFonts w:hint="eastAsia"/>
          <w:b/>
          <w:noProof/>
          <w:sz w:val="28"/>
          <w:szCs w:val="28"/>
        </w:rPr>
        <w:t>（双击交易方昵称）</w:t>
      </w:r>
    </w:p>
    <w:p w:rsidR="00AF6AD3" w:rsidRDefault="00AF6AD3" w:rsidP="00AF6AD3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操作</w:t>
      </w:r>
      <w:r>
        <w:rPr>
          <w:rFonts w:hint="eastAsia"/>
          <w:b/>
          <w:noProof/>
          <w:sz w:val="28"/>
          <w:szCs w:val="28"/>
        </w:rPr>
        <w:t>2</w:t>
      </w:r>
      <w:r>
        <w:rPr>
          <w:rFonts w:hint="eastAsia"/>
          <w:b/>
          <w:noProof/>
          <w:sz w:val="28"/>
          <w:szCs w:val="28"/>
        </w:rPr>
        <w:t>：</w:t>
      </w:r>
      <w:hyperlink w:anchor="_查看书籍" w:history="1">
        <w:r w:rsidRPr="00AF6AD3">
          <w:rPr>
            <w:rStyle w:val="aff2"/>
            <w:b/>
            <w:noProof/>
            <w:sz w:val="28"/>
            <w:szCs w:val="28"/>
          </w:rPr>
          <w:t xml:space="preserve"> </w:t>
        </w:r>
        <w:r w:rsidRPr="00AF6AD3">
          <w:rPr>
            <w:rStyle w:val="aff2"/>
            <w:b/>
            <w:noProof/>
            <w:sz w:val="28"/>
            <w:szCs w:val="28"/>
          </w:rPr>
          <w:t>查看</w:t>
        </w:r>
        <w:r w:rsidRPr="00AF6AD3">
          <w:rPr>
            <w:rStyle w:val="aff2"/>
            <w:rFonts w:hint="eastAsia"/>
            <w:b/>
            <w:noProof/>
            <w:sz w:val="28"/>
            <w:szCs w:val="28"/>
          </w:rPr>
          <w:t>图书</w:t>
        </w:r>
        <w:r w:rsidRPr="00AF6AD3">
          <w:rPr>
            <w:rStyle w:val="aff2"/>
            <w:b/>
            <w:noProof/>
            <w:sz w:val="28"/>
            <w:szCs w:val="28"/>
          </w:rPr>
          <w:t>信息</w:t>
        </w:r>
      </w:hyperlink>
      <w:r>
        <w:rPr>
          <w:rFonts w:hint="eastAsia"/>
          <w:b/>
          <w:noProof/>
          <w:sz w:val="28"/>
          <w:szCs w:val="28"/>
        </w:rPr>
        <w:t>（双击图片）</w:t>
      </w:r>
    </w:p>
    <w:p w:rsidR="00AF6AD3" w:rsidRDefault="00AF6AD3" w:rsidP="00AF6AD3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操作</w:t>
      </w:r>
      <w:r>
        <w:rPr>
          <w:rFonts w:hint="eastAsia"/>
          <w:b/>
          <w:noProof/>
          <w:sz w:val="28"/>
          <w:szCs w:val="28"/>
        </w:rPr>
        <w:t>3</w:t>
      </w:r>
      <w:r>
        <w:rPr>
          <w:rFonts w:hint="eastAsia"/>
          <w:b/>
          <w:noProof/>
          <w:sz w:val="28"/>
          <w:szCs w:val="28"/>
        </w:rPr>
        <w:t>：查看订单信息</w:t>
      </w:r>
    </w:p>
    <w:p w:rsidR="00AF6AD3" w:rsidRPr="00AF6AD3" w:rsidRDefault="00AF6AD3" w:rsidP="0093567D">
      <w:pPr>
        <w:pStyle w:val="ac"/>
        <w:ind w:left="720" w:firstLineChars="0" w:firstLine="0"/>
        <w:rPr>
          <w:b/>
          <w:noProof/>
          <w:sz w:val="28"/>
          <w:szCs w:val="28"/>
        </w:rPr>
      </w:pPr>
    </w:p>
    <w:p w:rsidR="00AF6AD3" w:rsidRPr="00A91E18" w:rsidRDefault="00AF6AD3" w:rsidP="00AF6AD3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bookmarkStart w:id="18" w:name="_查看已卖出的订单（包含卖出与转赠）"/>
      <w:bookmarkEnd w:id="18"/>
      <w:r w:rsidRPr="00A91E18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查看</w:t>
      </w:r>
      <w:r w:rsidR="00961A29" w:rsidRPr="00A91E18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已卖出</w:t>
      </w:r>
      <w:r w:rsidRPr="00A91E18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的订单</w:t>
      </w:r>
      <w:r w:rsidR="00961A29" w:rsidRPr="00A91E18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（包含卖出与转赠）</w:t>
      </w:r>
    </w:p>
    <w:p w:rsidR="00AF6AD3" w:rsidRDefault="00AF6AD3" w:rsidP="00AF6AD3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1</w:t>
      </w:r>
      <w:r>
        <w:rPr>
          <w:rFonts w:hint="eastAsia"/>
          <w:b/>
          <w:noProof/>
          <w:sz w:val="28"/>
          <w:szCs w:val="28"/>
        </w:rPr>
        <w:t>点击主页上的我</w:t>
      </w:r>
      <w:r w:rsidR="00961A29">
        <w:rPr>
          <w:rFonts w:hint="eastAsia"/>
          <w:b/>
          <w:noProof/>
          <w:sz w:val="28"/>
          <w:szCs w:val="28"/>
        </w:rPr>
        <w:t>卖出</w:t>
      </w:r>
      <w:r>
        <w:rPr>
          <w:rFonts w:hint="eastAsia"/>
          <w:b/>
          <w:noProof/>
          <w:sz w:val="28"/>
          <w:szCs w:val="28"/>
        </w:rPr>
        <w:t>的</w:t>
      </w:r>
      <w:r w:rsidRPr="00AF6AD3">
        <w:rPr>
          <w:rFonts w:hint="eastAsia"/>
          <w:b/>
          <w:noProof/>
          <w:sz w:val="28"/>
          <w:szCs w:val="28"/>
        </w:rPr>
        <w:t>按钮</w:t>
      </w:r>
    </w:p>
    <w:p w:rsidR="00EF4611" w:rsidRPr="00AF6AD3" w:rsidRDefault="00EF4611" w:rsidP="00AF6AD3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857370" cy="342948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0847E71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37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D3" w:rsidRPr="00EF4611" w:rsidRDefault="00EF4611" w:rsidP="00EF4611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2</w:t>
      </w:r>
      <w:r>
        <w:rPr>
          <w:b/>
          <w:noProof/>
          <w:sz w:val="28"/>
          <w:szCs w:val="28"/>
        </w:rPr>
        <w:t>.</w:t>
      </w:r>
      <w:r w:rsidR="00AF6AD3" w:rsidRPr="00EF4611">
        <w:rPr>
          <w:rFonts w:hint="eastAsia"/>
          <w:b/>
          <w:noProof/>
          <w:sz w:val="28"/>
          <w:szCs w:val="28"/>
        </w:rPr>
        <w:t>打开我</w:t>
      </w:r>
      <w:r w:rsidR="00961A29" w:rsidRPr="00EF4611">
        <w:rPr>
          <w:rFonts w:hint="eastAsia"/>
          <w:b/>
          <w:noProof/>
          <w:sz w:val="28"/>
          <w:szCs w:val="28"/>
        </w:rPr>
        <w:t>卖出</w:t>
      </w:r>
      <w:r w:rsidR="00AF6AD3" w:rsidRPr="00EF4611">
        <w:rPr>
          <w:rFonts w:hint="eastAsia"/>
          <w:b/>
          <w:noProof/>
          <w:sz w:val="28"/>
          <w:szCs w:val="28"/>
        </w:rPr>
        <w:t>的</w:t>
      </w:r>
      <w:r w:rsidR="00961A29" w:rsidRPr="00EF4611">
        <w:rPr>
          <w:rFonts w:hint="eastAsia"/>
          <w:b/>
          <w:noProof/>
          <w:sz w:val="28"/>
          <w:szCs w:val="28"/>
        </w:rPr>
        <w:t>的页面</w:t>
      </w:r>
    </w:p>
    <w:p w:rsidR="00EF4611" w:rsidRDefault="00EF4611" w:rsidP="00EF4611">
      <w:pPr>
        <w:rPr>
          <w:b/>
          <w:noProof/>
          <w:sz w:val="28"/>
          <w:szCs w:val="28"/>
        </w:rPr>
      </w:pPr>
    </w:p>
    <w:p w:rsidR="00EF4611" w:rsidRDefault="00EF4611" w:rsidP="00EF4611">
      <w:pPr>
        <w:rPr>
          <w:b/>
          <w:noProof/>
          <w:sz w:val="28"/>
          <w:szCs w:val="28"/>
        </w:rPr>
      </w:pPr>
    </w:p>
    <w:p w:rsidR="00EF4611" w:rsidRDefault="00EF4611" w:rsidP="00EF4611">
      <w:pPr>
        <w:rPr>
          <w:b/>
          <w:noProof/>
          <w:sz w:val="28"/>
          <w:szCs w:val="28"/>
        </w:rPr>
      </w:pPr>
      <w:r w:rsidRPr="00EF4611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FD030B0" wp14:editId="40E89AF1">
                <wp:simplePos x="0" y="0"/>
                <wp:positionH relativeFrom="column">
                  <wp:posOffset>4024630</wp:posOffset>
                </wp:positionH>
                <wp:positionV relativeFrom="paragraph">
                  <wp:posOffset>-46990</wp:posOffset>
                </wp:positionV>
                <wp:extent cx="752475" cy="619125"/>
                <wp:effectExtent l="0" t="0" r="28575" b="28575"/>
                <wp:wrapNone/>
                <wp:docPr id="343" name="文本框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" cy="619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EF4611">
                            <w:hyperlink w:anchor="_查看个人信息" w:history="1">
                              <w:r w:rsidRPr="00EF4611">
                                <w:rPr>
                                  <w:rStyle w:val="aff2"/>
                                  <w:rFonts w:hint="eastAsia"/>
                                </w:rPr>
                                <w:t>查看交易方</w:t>
                              </w:r>
                              <w:r w:rsidRPr="00EF4611">
                                <w:rPr>
                                  <w:rStyle w:val="aff2"/>
                                </w:rPr>
                                <w:t>信息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30B0" id="文本框 343" o:spid="_x0000_s1072" type="#_x0000_t202" style="position:absolute;margin-left:316.9pt;margin-top:-3.7pt;width:59.25pt;height:48.7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" fillcolor="white [3201]" strokeweight=".5pt">
                <v:textbox>
                  <w:txbxContent>
                    <w:p w:rsidR="00B40525" w:rsidRDefault="00B40525" w:rsidP="00EF4611">
                      <w:hyperlink w:anchor="_查看个人信息" w:history="1">
                        <w:r w:rsidRPr="00EF4611">
                          <w:rPr>
                            <w:rStyle w:val="aff2"/>
                            <w:rFonts w:hint="eastAsia"/>
                          </w:rPr>
                          <w:t>查看交易方</w:t>
                        </w:r>
                        <w:r w:rsidRPr="00EF4611">
                          <w:rPr>
                            <w:rStyle w:val="aff2"/>
                          </w:rPr>
                          <w:t>信息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EF4611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1F5735D" wp14:editId="5057945F">
                <wp:simplePos x="0" y="0"/>
                <wp:positionH relativeFrom="column">
                  <wp:posOffset>4719955</wp:posOffset>
                </wp:positionH>
                <wp:positionV relativeFrom="paragraph">
                  <wp:posOffset>48260</wp:posOffset>
                </wp:positionV>
                <wp:extent cx="476250" cy="1847850"/>
                <wp:effectExtent l="0" t="0" r="38100" b="95250"/>
                <wp:wrapNone/>
                <wp:docPr id="344" name="肘形连接符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18478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3DEEC" id="肘形连接符 344" o:spid="_x0000_s1026" type="#_x0000_t34" style="position:absolute;left:0;text-align:left;margin-left:371.65pt;margin-top:3.8pt;width:37.5pt;height:145.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" strokecolor="#99cb38 [3204]" strokeweight=".5pt">
                <v:stroke endarrow="block"/>
              </v:shape>
            </w:pict>
          </mc:Fallback>
        </mc:AlternateContent>
      </w:r>
      <w:r w:rsidRPr="00EF4611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4B0B08B" wp14:editId="79719CD5">
                <wp:simplePos x="0" y="0"/>
                <wp:positionH relativeFrom="column">
                  <wp:posOffset>2176780</wp:posOffset>
                </wp:positionH>
                <wp:positionV relativeFrom="paragraph">
                  <wp:posOffset>172085</wp:posOffset>
                </wp:positionV>
                <wp:extent cx="1381125" cy="342900"/>
                <wp:effectExtent l="0" t="0" r="28575" b="19050"/>
                <wp:wrapNone/>
                <wp:docPr id="341" name="文本框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EF4611">
                            <w:hyperlink w:anchor="_查看书籍" w:history="1">
                              <w:r w:rsidRPr="00EF4611">
                                <w:rPr>
                                  <w:rStyle w:val="aff2"/>
                                  <w:rFonts w:hint="eastAsia"/>
                                </w:rPr>
                                <w:t>双击得到</w:t>
                              </w:r>
                              <w:r w:rsidRPr="00EF4611">
                                <w:rPr>
                                  <w:rStyle w:val="aff2"/>
                                </w:rPr>
                                <w:t>图片信息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0B08B" id="文本框 341" o:spid="_x0000_s1073" type="#_x0000_t202" style="position:absolute;margin-left:171.4pt;margin-top:13.55pt;width:108.75pt;height:27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" fillcolor="white [3201]" strokeweight=".5pt">
                <v:textbox>
                  <w:txbxContent>
                    <w:p w:rsidR="00B40525" w:rsidRDefault="00B40525" w:rsidP="00EF4611">
                      <w:hyperlink w:anchor="_查看书籍" w:history="1">
                        <w:r w:rsidRPr="00EF4611">
                          <w:rPr>
                            <w:rStyle w:val="aff2"/>
                            <w:rFonts w:hint="eastAsia"/>
                          </w:rPr>
                          <w:t>双击得到</w:t>
                        </w:r>
                        <w:r w:rsidRPr="00EF4611">
                          <w:rPr>
                            <w:rStyle w:val="aff2"/>
                          </w:rPr>
                          <w:t>图片信息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EF4611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BF3EDE8" wp14:editId="57FADC0F">
                <wp:simplePos x="0" y="0"/>
                <wp:positionH relativeFrom="column">
                  <wp:posOffset>595630</wp:posOffset>
                </wp:positionH>
                <wp:positionV relativeFrom="paragraph">
                  <wp:posOffset>276860</wp:posOffset>
                </wp:positionV>
                <wp:extent cx="619125" cy="295275"/>
                <wp:effectExtent l="0" t="0" r="28575" b="28575"/>
                <wp:wrapNone/>
                <wp:docPr id="339" name="文本框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EF4611">
                            <w:r>
                              <w:rPr>
                                <w:rFonts w:hint="eastAsia"/>
                              </w:rPr>
                              <w:t>刷新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F3EDE8" id="文本框 339" o:spid="_x0000_s1074" type="#_x0000_t202" style="position:absolute;margin-left:46.9pt;margin-top:21.8pt;width:48.75pt;height:23.25pt;z-index:25179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" fillcolor="white [3201]" strokeweight=".5pt">
                <v:textbox>
                  <w:txbxContent>
                    <w:p w:rsidR="00B40525" w:rsidRDefault="00B40525" w:rsidP="00EF4611">
                      <w:r>
                        <w:rPr>
                          <w:rFonts w:hint="eastAsia"/>
                        </w:rPr>
                        <w:t>刷新</w:t>
                      </w:r>
                    </w:p>
                  </w:txbxContent>
                </v:textbox>
              </v:shape>
            </w:pict>
          </mc:Fallback>
        </mc:AlternateContent>
      </w:r>
      <w:r w:rsidRPr="00EF4611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DD9122D" wp14:editId="1B9B2350">
                <wp:simplePos x="0" y="0"/>
                <wp:positionH relativeFrom="column">
                  <wp:posOffset>1157605</wp:posOffset>
                </wp:positionH>
                <wp:positionV relativeFrom="paragraph">
                  <wp:posOffset>362585</wp:posOffset>
                </wp:positionV>
                <wp:extent cx="676275" cy="762000"/>
                <wp:effectExtent l="0" t="0" r="47625" b="95250"/>
                <wp:wrapNone/>
                <wp:docPr id="340" name="肘形连接符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275" cy="7620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59023" id="肘形连接符 340" o:spid="_x0000_s1026" type="#_x0000_t34" style="position:absolute;left:0;text-align:left;margin-left:91.15pt;margin-top:28.55pt;width:53.25pt;height:60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" strokecolor="#99cb38 [3204]" strokeweight=".5pt">
                <v:stroke endarrow="block"/>
              </v:shape>
            </w:pict>
          </mc:Fallback>
        </mc:AlternateContent>
      </w:r>
    </w:p>
    <w:p w:rsidR="00EF4611" w:rsidRPr="00EF4611" w:rsidRDefault="00EF4611" w:rsidP="00EF4611">
      <w:pPr>
        <w:rPr>
          <w:b/>
          <w:noProof/>
          <w:sz w:val="28"/>
          <w:szCs w:val="28"/>
        </w:rPr>
      </w:pPr>
      <w:r w:rsidRPr="00EF4611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1F31995" wp14:editId="5629267F">
                <wp:simplePos x="0" y="0"/>
                <wp:positionH relativeFrom="column">
                  <wp:posOffset>2710180</wp:posOffset>
                </wp:positionH>
                <wp:positionV relativeFrom="paragraph">
                  <wp:posOffset>139700</wp:posOffset>
                </wp:positionV>
                <wp:extent cx="114300" cy="1333500"/>
                <wp:effectExtent l="38100" t="0" r="19050" b="57150"/>
                <wp:wrapNone/>
                <wp:docPr id="342" name="肘形连接符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13335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6F6D5" id="肘形连接符 342" o:spid="_x0000_s1026" type="#_x0000_t34" style="position:absolute;left:0;text-align:left;margin-left:213.4pt;margin-top:11pt;width:9pt;height:105pt;flip:x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" strokecolor="#99cb38 [3204]" strokeweight=".5pt">
                <v:stroke endarrow="block"/>
              </v:shape>
            </w:pict>
          </mc:Fallback>
        </mc:AlternateContent>
      </w:r>
    </w:p>
    <w:p w:rsidR="00EF4611" w:rsidRPr="00EF4611" w:rsidRDefault="00EF4611" w:rsidP="00EF4611">
      <w:pPr>
        <w:pStyle w:val="ac"/>
        <w:ind w:left="36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-204471</wp:posOffset>
                </wp:positionH>
                <wp:positionV relativeFrom="paragraph">
                  <wp:posOffset>611505</wp:posOffset>
                </wp:positionV>
                <wp:extent cx="981075" cy="561975"/>
                <wp:effectExtent l="0" t="0" r="66675" b="85725"/>
                <wp:wrapNone/>
                <wp:docPr id="338" name="肘形连接符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1075" cy="5619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3B7F68" id="肘形连接符 338" o:spid="_x0000_s1026" type="#_x0000_t34" style="position:absolute;left:0;text-align:left;margin-left:-16.1pt;margin-top:48.15pt;width:77.25pt;height:44.2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" strokecolor="#99cb38 [3204]" strokeweight=".5pt">
                <v:stroke endarrow="block"/>
              </v:shape>
            </w:pict>
          </mc:Fallback>
        </mc:AlternateContent>
      </w:r>
      <w:r w:rsidRPr="00EF4611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D08490D" wp14:editId="41E78410">
                <wp:simplePos x="0" y="0"/>
                <wp:positionH relativeFrom="column">
                  <wp:posOffset>-895350</wp:posOffset>
                </wp:positionH>
                <wp:positionV relativeFrom="paragraph">
                  <wp:posOffset>519430</wp:posOffset>
                </wp:positionV>
                <wp:extent cx="752475" cy="295275"/>
                <wp:effectExtent l="0" t="0" r="28575" b="28575"/>
                <wp:wrapNone/>
                <wp:docPr id="332" name="文本框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EF4611">
                            <w:r>
                              <w:rPr>
                                <w:rFonts w:hint="eastAsia"/>
                              </w:rPr>
                              <w:t>选择操作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08490D" id="文本框 332" o:spid="_x0000_s1075" type="#_x0000_t202" style="position:absolute;left:0;text-align:left;margin-left:-70.5pt;margin-top:40.9pt;width:59.25pt;height:23.25pt;z-index:251795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" fillcolor="white [3201]" strokeweight=".5pt">
                <v:textbox>
                  <w:txbxContent>
                    <w:p w:rsidR="00B40525" w:rsidRDefault="00B40525" w:rsidP="00EF4611">
                      <w:r>
                        <w:rPr>
                          <w:rFonts w:hint="eastAsia"/>
                        </w:rPr>
                        <w:t>选择操作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494020" cy="3401060"/>
            <wp:effectExtent l="0" t="0" r="0" b="889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084E124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D3" w:rsidRPr="00AF6AD3" w:rsidRDefault="00AF6AD3" w:rsidP="00AF6AD3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</w:t>
      </w:r>
      <w:r>
        <w:rPr>
          <w:b/>
          <w:noProof/>
          <w:sz w:val="28"/>
          <w:szCs w:val="28"/>
        </w:rPr>
        <w:t>.</w:t>
      </w:r>
      <w:r w:rsidRPr="00AF6AD3">
        <w:rPr>
          <w:rFonts w:hint="eastAsia"/>
          <w:b/>
          <w:noProof/>
          <w:sz w:val="28"/>
          <w:szCs w:val="28"/>
        </w:rPr>
        <w:t>首先根据想查看的订单类型选择需要查看的订单属于：</w:t>
      </w:r>
    </w:p>
    <w:p w:rsidR="00AF6AD3" w:rsidRDefault="00AF6AD3" w:rsidP="00AF6AD3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t>类型</w:t>
      </w:r>
      <w:r>
        <w:rPr>
          <w:rFonts w:hint="eastAsia"/>
          <w:b/>
          <w:noProof/>
          <w:sz w:val="28"/>
          <w:szCs w:val="28"/>
        </w:rPr>
        <w:t>1</w:t>
      </w:r>
      <w:r>
        <w:rPr>
          <w:rFonts w:hint="eastAsia"/>
          <w:b/>
          <w:noProof/>
          <w:sz w:val="28"/>
          <w:szCs w:val="28"/>
        </w:rPr>
        <w:t>：</w:t>
      </w:r>
      <w:r w:rsidR="00961A29">
        <w:rPr>
          <w:rFonts w:hint="eastAsia"/>
          <w:b/>
          <w:noProof/>
          <w:sz w:val="28"/>
          <w:szCs w:val="28"/>
        </w:rPr>
        <w:t>已赠</w:t>
      </w:r>
      <w:r>
        <w:rPr>
          <w:rFonts w:hint="eastAsia"/>
          <w:b/>
          <w:noProof/>
          <w:sz w:val="28"/>
          <w:szCs w:val="28"/>
        </w:rPr>
        <w:t>订单</w:t>
      </w:r>
    </w:p>
    <w:p w:rsidR="00A91E18" w:rsidRDefault="00A91E18" w:rsidP="00AF6AD3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494020" cy="1291590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084FA0D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D3" w:rsidRDefault="00AF6AD3" w:rsidP="00AF6AD3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类型</w:t>
      </w:r>
      <w:r>
        <w:rPr>
          <w:rFonts w:hint="eastAsia"/>
          <w:b/>
          <w:noProof/>
          <w:sz w:val="28"/>
          <w:szCs w:val="28"/>
        </w:rPr>
        <w:t>2</w:t>
      </w:r>
      <w:r>
        <w:rPr>
          <w:rFonts w:hint="eastAsia"/>
          <w:b/>
          <w:noProof/>
          <w:sz w:val="28"/>
          <w:szCs w:val="28"/>
        </w:rPr>
        <w:t>：</w:t>
      </w:r>
      <w:r w:rsidR="00961A29">
        <w:rPr>
          <w:rFonts w:hint="eastAsia"/>
          <w:b/>
          <w:noProof/>
          <w:sz w:val="28"/>
          <w:szCs w:val="28"/>
        </w:rPr>
        <w:t>已卖</w:t>
      </w:r>
      <w:r>
        <w:rPr>
          <w:rFonts w:hint="eastAsia"/>
          <w:b/>
          <w:noProof/>
          <w:sz w:val="28"/>
          <w:szCs w:val="28"/>
        </w:rPr>
        <w:t>订单</w:t>
      </w:r>
    </w:p>
    <w:p w:rsidR="00A91E18" w:rsidRDefault="00A91E18" w:rsidP="00AF6AD3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494020" cy="1394460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08437F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D3" w:rsidRPr="00961A29" w:rsidRDefault="00961A29" w:rsidP="00961A29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4</w:t>
      </w:r>
      <w:r w:rsidR="00AF6AD3" w:rsidRPr="00961A29">
        <w:rPr>
          <w:rFonts w:hint="eastAsia"/>
          <w:b/>
          <w:noProof/>
          <w:sz w:val="28"/>
          <w:szCs w:val="28"/>
        </w:rPr>
        <w:t>选择对订单的操作方式</w:t>
      </w:r>
    </w:p>
    <w:p w:rsidR="00AF6AD3" w:rsidRDefault="00AF6AD3" w:rsidP="00AF6AD3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操作</w:t>
      </w:r>
      <w:r>
        <w:rPr>
          <w:rFonts w:hint="eastAsia"/>
          <w:b/>
          <w:noProof/>
          <w:sz w:val="28"/>
          <w:szCs w:val="28"/>
        </w:rPr>
        <w:t>1</w:t>
      </w:r>
      <w:r>
        <w:rPr>
          <w:rFonts w:hint="eastAsia"/>
          <w:b/>
          <w:noProof/>
          <w:sz w:val="28"/>
          <w:szCs w:val="28"/>
        </w:rPr>
        <w:t>：</w:t>
      </w:r>
      <w:hyperlink w:anchor="_查看个人信息" w:history="1">
        <w:r w:rsidR="00961A29">
          <w:rPr>
            <w:rStyle w:val="aff2"/>
            <w:rFonts w:hint="eastAsia"/>
            <w:b/>
            <w:noProof/>
            <w:sz w:val="28"/>
            <w:szCs w:val="28"/>
          </w:rPr>
          <w:t>查看交易方</w:t>
        </w:r>
        <w:r w:rsidRPr="00AF6AD3">
          <w:rPr>
            <w:rStyle w:val="aff2"/>
            <w:rFonts w:hint="eastAsia"/>
            <w:b/>
            <w:noProof/>
            <w:sz w:val="28"/>
            <w:szCs w:val="28"/>
          </w:rPr>
          <w:t>信息</w:t>
        </w:r>
      </w:hyperlink>
      <w:r w:rsidR="00961A29">
        <w:rPr>
          <w:rFonts w:hint="eastAsia"/>
          <w:b/>
          <w:noProof/>
          <w:sz w:val="28"/>
          <w:szCs w:val="28"/>
        </w:rPr>
        <w:t>（双击交易方昵称）</w:t>
      </w:r>
    </w:p>
    <w:p w:rsidR="00AF6AD3" w:rsidRDefault="00AF6AD3" w:rsidP="00AF6AD3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操作</w:t>
      </w:r>
      <w:r>
        <w:rPr>
          <w:rFonts w:hint="eastAsia"/>
          <w:b/>
          <w:noProof/>
          <w:sz w:val="28"/>
          <w:szCs w:val="28"/>
        </w:rPr>
        <w:t>2</w:t>
      </w:r>
      <w:r>
        <w:rPr>
          <w:rFonts w:hint="eastAsia"/>
          <w:b/>
          <w:noProof/>
          <w:sz w:val="28"/>
          <w:szCs w:val="28"/>
        </w:rPr>
        <w:t>：</w:t>
      </w:r>
      <w:hyperlink w:anchor="_查看书籍" w:history="1">
        <w:r w:rsidRPr="00AF6AD3">
          <w:rPr>
            <w:rStyle w:val="aff2"/>
            <w:b/>
            <w:noProof/>
            <w:sz w:val="28"/>
            <w:szCs w:val="28"/>
          </w:rPr>
          <w:t xml:space="preserve"> </w:t>
        </w:r>
        <w:r w:rsidRPr="00AF6AD3">
          <w:rPr>
            <w:rStyle w:val="aff2"/>
            <w:b/>
            <w:noProof/>
            <w:sz w:val="28"/>
            <w:szCs w:val="28"/>
          </w:rPr>
          <w:t>查看</w:t>
        </w:r>
        <w:r w:rsidRPr="00AF6AD3">
          <w:rPr>
            <w:rStyle w:val="aff2"/>
            <w:rFonts w:hint="eastAsia"/>
            <w:b/>
            <w:noProof/>
            <w:sz w:val="28"/>
            <w:szCs w:val="28"/>
          </w:rPr>
          <w:t>图书</w:t>
        </w:r>
        <w:r w:rsidRPr="00AF6AD3">
          <w:rPr>
            <w:rStyle w:val="aff2"/>
            <w:b/>
            <w:noProof/>
            <w:sz w:val="28"/>
            <w:szCs w:val="28"/>
          </w:rPr>
          <w:t>信息</w:t>
        </w:r>
      </w:hyperlink>
      <w:r>
        <w:rPr>
          <w:rFonts w:hint="eastAsia"/>
          <w:b/>
          <w:noProof/>
          <w:sz w:val="28"/>
          <w:szCs w:val="28"/>
        </w:rPr>
        <w:t>（双击图片）</w:t>
      </w:r>
    </w:p>
    <w:p w:rsidR="00AF6AD3" w:rsidRDefault="00AF6AD3" w:rsidP="00AF6AD3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操作</w:t>
      </w:r>
      <w:r>
        <w:rPr>
          <w:rFonts w:hint="eastAsia"/>
          <w:b/>
          <w:noProof/>
          <w:sz w:val="28"/>
          <w:szCs w:val="28"/>
        </w:rPr>
        <w:t>3</w:t>
      </w:r>
      <w:r>
        <w:rPr>
          <w:rFonts w:hint="eastAsia"/>
          <w:b/>
          <w:noProof/>
          <w:sz w:val="28"/>
          <w:szCs w:val="28"/>
        </w:rPr>
        <w:t>：查看订单信息</w:t>
      </w:r>
    </w:p>
    <w:p w:rsidR="00AF6AD3" w:rsidRPr="00AF6AD3" w:rsidRDefault="00AF6AD3" w:rsidP="00AF6AD3">
      <w:pPr>
        <w:pStyle w:val="ac"/>
        <w:ind w:left="720" w:firstLineChars="0" w:firstLine="0"/>
        <w:rPr>
          <w:b/>
          <w:noProof/>
          <w:sz w:val="28"/>
          <w:szCs w:val="28"/>
        </w:rPr>
      </w:pPr>
    </w:p>
    <w:p w:rsidR="00961A29" w:rsidRPr="00A91E18" w:rsidRDefault="00961A29" w:rsidP="00961A29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bookmarkStart w:id="19" w:name="_查看已交换的订单"/>
      <w:bookmarkEnd w:id="19"/>
      <w:r w:rsidRPr="00A91E18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查看已交换的订单</w:t>
      </w:r>
    </w:p>
    <w:p w:rsidR="00961A29" w:rsidRDefault="00961A29" w:rsidP="00961A29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1</w:t>
      </w:r>
      <w:r>
        <w:rPr>
          <w:rFonts w:hint="eastAsia"/>
          <w:b/>
          <w:noProof/>
          <w:sz w:val="28"/>
          <w:szCs w:val="28"/>
        </w:rPr>
        <w:t>点击主页上的我的交换</w:t>
      </w:r>
      <w:r w:rsidRPr="00AF6AD3">
        <w:rPr>
          <w:rFonts w:hint="eastAsia"/>
          <w:b/>
          <w:noProof/>
          <w:sz w:val="28"/>
          <w:szCs w:val="28"/>
        </w:rPr>
        <w:t>按钮</w:t>
      </w:r>
    </w:p>
    <w:p w:rsidR="00A91E18" w:rsidRPr="00AF6AD3" w:rsidRDefault="00A91E18" w:rsidP="00961A29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223F26BF" wp14:editId="6BBE2A9A">
            <wp:extent cx="1019317" cy="352474"/>
            <wp:effectExtent l="0" t="0" r="9525" b="952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0841F60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A29" w:rsidRDefault="00961A29" w:rsidP="00A55D54">
      <w:pPr>
        <w:pStyle w:val="ac"/>
        <w:numPr>
          <w:ilvl w:val="0"/>
          <w:numId w:val="12"/>
        </w:numPr>
        <w:ind w:firstLineChars="0"/>
        <w:rPr>
          <w:b/>
          <w:noProof/>
          <w:sz w:val="28"/>
          <w:szCs w:val="28"/>
        </w:rPr>
      </w:pPr>
      <w:r w:rsidRPr="00A91E18">
        <w:rPr>
          <w:rFonts w:hint="eastAsia"/>
          <w:b/>
          <w:noProof/>
          <w:sz w:val="28"/>
          <w:szCs w:val="28"/>
        </w:rPr>
        <w:t>打开我的交换的页面</w:t>
      </w:r>
    </w:p>
    <w:p w:rsidR="00A91E18" w:rsidRDefault="00A91E18" w:rsidP="00A91E18">
      <w:pPr>
        <w:rPr>
          <w:b/>
          <w:noProof/>
          <w:sz w:val="28"/>
          <w:szCs w:val="28"/>
        </w:rPr>
      </w:pPr>
    </w:p>
    <w:p w:rsidR="00A91E18" w:rsidRDefault="00A91E18" w:rsidP="00A91E18">
      <w:pPr>
        <w:rPr>
          <w:b/>
          <w:noProof/>
          <w:sz w:val="28"/>
          <w:szCs w:val="28"/>
        </w:rPr>
      </w:pPr>
    </w:p>
    <w:p w:rsidR="00A91E18" w:rsidRPr="00A91E18" w:rsidRDefault="00A91E18" w:rsidP="00A91E18">
      <w:pPr>
        <w:rPr>
          <w:b/>
          <w:noProof/>
          <w:sz w:val="28"/>
          <w:szCs w:val="28"/>
        </w:rPr>
      </w:pPr>
    </w:p>
    <w:p w:rsidR="00A91E18" w:rsidRDefault="00A91E18" w:rsidP="00A91E18">
      <w:pPr>
        <w:pStyle w:val="ac"/>
        <w:ind w:left="360" w:firstLineChars="0" w:firstLine="0"/>
        <w:rPr>
          <w:b/>
          <w:noProof/>
          <w:sz w:val="28"/>
          <w:szCs w:val="28"/>
        </w:rPr>
      </w:pPr>
    </w:p>
    <w:p w:rsidR="00A91E18" w:rsidRDefault="00A91E18" w:rsidP="00A91E18">
      <w:pPr>
        <w:pStyle w:val="ac"/>
        <w:ind w:left="360" w:firstLineChars="0" w:firstLine="0"/>
        <w:rPr>
          <w:b/>
          <w:noProof/>
          <w:sz w:val="28"/>
          <w:szCs w:val="28"/>
        </w:rPr>
      </w:pPr>
      <w:r w:rsidRPr="00A91E18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5A9E123" wp14:editId="612EBD80">
                <wp:simplePos x="0" y="0"/>
                <wp:positionH relativeFrom="column">
                  <wp:posOffset>4586605</wp:posOffset>
                </wp:positionH>
                <wp:positionV relativeFrom="paragraph">
                  <wp:posOffset>316865</wp:posOffset>
                </wp:positionV>
                <wp:extent cx="1524000" cy="304800"/>
                <wp:effectExtent l="0" t="0" r="19050" b="19050"/>
                <wp:wrapNone/>
                <wp:docPr id="351" name="文本框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A91E18">
                            <w:r>
                              <w:rPr>
                                <w:rFonts w:hint="eastAsia"/>
                              </w:rPr>
                              <w:t>单击</w:t>
                            </w:r>
                            <w:r>
                              <w:t>得到</w:t>
                            </w:r>
                            <w:hyperlink w:anchor="_查看个人信息" w:history="1">
                              <w:r w:rsidRPr="00A91E18">
                                <w:rPr>
                                  <w:rStyle w:val="aff2"/>
                                  <w:rFonts w:hint="eastAsia"/>
                                </w:rPr>
                                <w:t>交换者信息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9E123" id="文本框 351" o:spid="_x0000_s1076" type="#_x0000_t202" style="position:absolute;left:0;text-align:left;margin-left:361.15pt;margin-top:24.95pt;width:120pt;height:24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" fillcolor="white [3201]" strokeweight=".5pt">
                <v:textbox>
                  <w:txbxContent>
                    <w:p w:rsidR="00B40525" w:rsidRDefault="00B40525" w:rsidP="00A91E18">
                      <w:r>
                        <w:rPr>
                          <w:rFonts w:hint="eastAsia"/>
                        </w:rPr>
                        <w:t>单击</w:t>
                      </w:r>
                      <w:r>
                        <w:t>得到</w:t>
                      </w:r>
                      <w:hyperlink w:anchor="_查看个人信息" w:history="1">
                        <w:r w:rsidRPr="00A91E18">
                          <w:rPr>
                            <w:rStyle w:val="aff2"/>
                            <w:rFonts w:hint="eastAsia"/>
                          </w:rPr>
                          <w:t>交换者信息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A91E1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928C3C5" wp14:editId="0BEB4877">
                <wp:simplePos x="0" y="0"/>
                <wp:positionH relativeFrom="column">
                  <wp:posOffset>1662429</wp:posOffset>
                </wp:positionH>
                <wp:positionV relativeFrom="paragraph">
                  <wp:posOffset>314960</wp:posOffset>
                </wp:positionV>
                <wp:extent cx="971550" cy="752475"/>
                <wp:effectExtent l="38100" t="0" r="19050" b="85725"/>
                <wp:wrapNone/>
                <wp:docPr id="350" name="肘形连接符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1550" cy="7524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B0895" id="肘形连接符 350" o:spid="_x0000_s1026" type="#_x0000_t34" style="position:absolute;left:0;text-align:left;margin-left:130.9pt;margin-top:24.8pt;width:76.5pt;height:59.25pt;flip:x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" strokecolor="#99cb38 [3204]" strokeweight=".5pt">
                <v:stroke endarrow="block"/>
              </v:shape>
            </w:pict>
          </mc:Fallback>
        </mc:AlternateContent>
      </w:r>
      <w:r w:rsidRPr="00A91E1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C47C649" wp14:editId="488EBC2E">
                <wp:simplePos x="0" y="0"/>
                <wp:positionH relativeFrom="column">
                  <wp:posOffset>2586355</wp:posOffset>
                </wp:positionH>
                <wp:positionV relativeFrom="paragraph">
                  <wp:posOffset>74930</wp:posOffset>
                </wp:positionV>
                <wp:extent cx="609600" cy="295275"/>
                <wp:effectExtent l="0" t="0" r="19050" b="28575"/>
                <wp:wrapNone/>
                <wp:docPr id="349" name="文本框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A91E18">
                            <w:r>
                              <w:rPr>
                                <w:rFonts w:hint="eastAsia"/>
                              </w:rPr>
                              <w:t>刷新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47C649" id="文本框 349" o:spid="_x0000_s1077" type="#_x0000_t202" style="position:absolute;left:0;text-align:left;margin-left:203.65pt;margin-top:5.9pt;width:48pt;height:23.25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" fillcolor="white [3201]" strokeweight=".5pt">
                <v:textbox>
                  <w:txbxContent>
                    <w:p w:rsidR="00B40525" w:rsidRDefault="00B40525" w:rsidP="00A91E18">
                      <w:r>
                        <w:rPr>
                          <w:rFonts w:hint="eastAsia"/>
                        </w:rPr>
                        <w:t>刷新</w:t>
                      </w:r>
                    </w:p>
                  </w:txbxContent>
                </v:textbox>
              </v:shape>
            </w:pict>
          </mc:Fallback>
        </mc:AlternateContent>
      </w:r>
    </w:p>
    <w:p w:rsidR="00A91E18" w:rsidRPr="00A91E18" w:rsidRDefault="00A91E18" w:rsidP="00A91E18">
      <w:pPr>
        <w:pStyle w:val="ac"/>
        <w:ind w:left="360" w:firstLineChars="0" w:firstLine="0"/>
        <w:rPr>
          <w:b/>
          <w:noProof/>
          <w:sz w:val="28"/>
          <w:szCs w:val="28"/>
        </w:rPr>
      </w:pPr>
      <w:r w:rsidRPr="00A91E1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6D60C80" wp14:editId="7CAA5187">
                <wp:simplePos x="0" y="0"/>
                <wp:positionH relativeFrom="column">
                  <wp:posOffset>4185920</wp:posOffset>
                </wp:positionH>
                <wp:positionV relativeFrom="paragraph">
                  <wp:posOffset>114935</wp:posOffset>
                </wp:positionV>
                <wp:extent cx="390525" cy="1628775"/>
                <wp:effectExtent l="0" t="76200" r="0" b="28575"/>
                <wp:wrapNone/>
                <wp:docPr id="352" name="肘形连接符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0525" cy="16287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D0A7C" id="肘形连接符 352" o:spid="_x0000_s1026" type="#_x0000_t34" style="position:absolute;left:0;text-align:left;margin-left:329.6pt;margin-top:9.05pt;width:30.75pt;height:128.25pt;flip: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" strokecolor="#99cb38 [3204]" strokeweight=".5pt">
                <v:stroke endarrow="block"/>
              </v:shape>
            </w:pict>
          </mc:Fallback>
        </mc:AlternateContent>
      </w:r>
      <w:r w:rsidRPr="00A91E1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D06AFBD" wp14:editId="7490BDB3">
                <wp:simplePos x="0" y="0"/>
                <wp:positionH relativeFrom="column">
                  <wp:posOffset>-680720</wp:posOffset>
                </wp:positionH>
                <wp:positionV relativeFrom="paragraph">
                  <wp:posOffset>436880</wp:posOffset>
                </wp:positionV>
                <wp:extent cx="752475" cy="695325"/>
                <wp:effectExtent l="0" t="0" r="28575" b="28575"/>
                <wp:wrapNone/>
                <wp:docPr id="355" name="文本框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" cy="695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A91E18">
                            <w:hyperlink w:anchor="_查看书籍" w:history="1">
                              <w:r w:rsidRPr="00A91E18">
                                <w:rPr>
                                  <w:rStyle w:val="aff2"/>
                                  <w:rFonts w:hint="eastAsia"/>
                                </w:rPr>
                                <w:t>双击</w:t>
                              </w:r>
                              <w:r w:rsidRPr="00A91E18">
                                <w:rPr>
                                  <w:rStyle w:val="aff2"/>
                                </w:rPr>
                                <w:t>得到图书信息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6AFBD" id="文本框 355" o:spid="_x0000_s1078" type="#_x0000_t202" style="position:absolute;left:0;text-align:left;margin-left:-53.6pt;margin-top:34.4pt;width:59.25pt;height:54.7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" fillcolor="white [3201]" strokeweight=".5pt">
                <v:textbox>
                  <w:txbxContent>
                    <w:p w:rsidR="00B40525" w:rsidRDefault="00B40525" w:rsidP="00A91E18">
                      <w:hyperlink w:anchor="_查看书籍" w:history="1">
                        <w:r w:rsidRPr="00A91E18">
                          <w:rPr>
                            <w:rStyle w:val="aff2"/>
                            <w:rFonts w:hint="eastAsia"/>
                          </w:rPr>
                          <w:t>双击</w:t>
                        </w:r>
                        <w:r w:rsidRPr="00A91E18">
                          <w:rPr>
                            <w:rStyle w:val="aff2"/>
                          </w:rPr>
                          <w:t>得到图书信息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:rsidR="00A91E18" w:rsidRPr="00A91E18" w:rsidRDefault="00A91E18" w:rsidP="00A91E18">
      <w:pPr>
        <w:pStyle w:val="ac"/>
        <w:ind w:left="360" w:firstLineChars="0" w:firstLine="0"/>
        <w:rPr>
          <w:b/>
          <w:noProof/>
          <w:sz w:val="28"/>
          <w:szCs w:val="28"/>
        </w:rPr>
      </w:pPr>
      <w:r w:rsidRPr="00A91E18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94DFF7C" wp14:editId="504F1E2C">
                <wp:simplePos x="0" y="0"/>
                <wp:positionH relativeFrom="column">
                  <wp:posOffset>5272404</wp:posOffset>
                </wp:positionH>
                <wp:positionV relativeFrom="paragraph">
                  <wp:posOffset>754380</wp:posOffset>
                </wp:positionV>
                <wp:extent cx="447675" cy="1095375"/>
                <wp:effectExtent l="38100" t="0" r="9525" b="85725"/>
                <wp:wrapNone/>
                <wp:docPr id="354" name="肘形连接符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675" cy="10953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9A6F" id="肘形连接符 354" o:spid="_x0000_s1026" type="#_x0000_t34" style="position:absolute;left:0;text-align:left;margin-left:415.15pt;margin-top:59.4pt;width:35.25pt;height:86.25pt;flip:x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" strokecolor="#99cb38 [3204]" strokeweight=".5pt">
                <v:stroke endarrow="block"/>
              </v:shape>
            </w:pict>
          </mc:Fallback>
        </mc:AlternateContent>
      </w:r>
      <w:r w:rsidRPr="00A91E1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5C39B1A" wp14:editId="5C21FF26">
                <wp:simplePos x="0" y="0"/>
                <wp:positionH relativeFrom="column">
                  <wp:posOffset>5720080</wp:posOffset>
                </wp:positionH>
                <wp:positionV relativeFrom="paragraph">
                  <wp:posOffset>422910</wp:posOffset>
                </wp:positionV>
                <wp:extent cx="752475" cy="695325"/>
                <wp:effectExtent l="0" t="0" r="28575" b="28575"/>
                <wp:wrapNone/>
                <wp:docPr id="353" name="文本框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" cy="695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A91E18">
                            <w:hyperlink w:anchor="_查看书籍" w:history="1">
                              <w:r w:rsidRPr="00A91E18">
                                <w:rPr>
                                  <w:rStyle w:val="aff2"/>
                                  <w:rFonts w:hint="eastAsia"/>
                                </w:rPr>
                                <w:t>双击</w:t>
                              </w:r>
                              <w:r w:rsidRPr="00A91E18">
                                <w:rPr>
                                  <w:rStyle w:val="aff2"/>
                                </w:rPr>
                                <w:t>得到图书信息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9B1A" id="文本框 353" o:spid="_x0000_s1079" type="#_x0000_t202" style="position:absolute;left:0;text-align:left;margin-left:450.4pt;margin-top:33.3pt;width:59.25pt;height:54.7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" fillcolor="white [3201]" strokeweight=".5pt">
                <v:textbox>
                  <w:txbxContent>
                    <w:p w:rsidR="00B40525" w:rsidRDefault="00B40525" w:rsidP="00A91E18">
                      <w:hyperlink w:anchor="_查看书籍" w:history="1">
                        <w:r w:rsidRPr="00A91E18">
                          <w:rPr>
                            <w:rStyle w:val="aff2"/>
                            <w:rFonts w:hint="eastAsia"/>
                          </w:rPr>
                          <w:t>双击</w:t>
                        </w:r>
                        <w:r w:rsidRPr="00A91E18">
                          <w:rPr>
                            <w:rStyle w:val="aff2"/>
                          </w:rPr>
                          <w:t>得到图书信息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A91E18">
        <w:rPr>
          <w:rFonts w:hint="eastAsia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222BF50" wp14:editId="2A122C1E">
                <wp:simplePos x="0" y="0"/>
                <wp:positionH relativeFrom="column">
                  <wp:posOffset>71755</wp:posOffset>
                </wp:positionH>
                <wp:positionV relativeFrom="paragraph">
                  <wp:posOffset>536575</wp:posOffset>
                </wp:positionV>
                <wp:extent cx="609600" cy="657225"/>
                <wp:effectExtent l="0" t="0" r="57150" b="85725"/>
                <wp:wrapNone/>
                <wp:docPr id="356" name="肘形连接符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65722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FE97C" id="肘形连接符 356" o:spid="_x0000_s1026" type="#_x0000_t34" style="position:absolute;left:0;text-align:left;margin-left:5.65pt;margin-top:42.25pt;width:48pt;height:51.7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" strokecolor="#99cb38 [3204]" strokeweight=".5pt">
                <v:stroke endarrow="block"/>
              </v:shape>
            </w:pict>
          </mc:Fallback>
        </mc:AlternateContent>
      </w: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494020" cy="3368675"/>
            <wp:effectExtent l="0" t="0" r="0" b="317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08456DC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A29" w:rsidRPr="00961A29" w:rsidRDefault="00961A29" w:rsidP="00961A29">
      <w:p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3.</w:t>
      </w:r>
      <w:r w:rsidRPr="00961A29">
        <w:rPr>
          <w:rFonts w:hint="eastAsia"/>
          <w:b/>
          <w:noProof/>
          <w:sz w:val="28"/>
          <w:szCs w:val="28"/>
        </w:rPr>
        <w:t>选择对订单的操作方式</w:t>
      </w:r>
    </w:p>
    <w:p w:rsidR="00961A29" w:rsidRDefault="00961A29" w:rsidP="00961A29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操作</w:t>
      </w:r>
      <w:r>
        <w:rPr>
          <w:rFonts w:hint="eastAsia"/>
          <w:b/>
          <w:noProof/>
          <w:sz w:val="28"/>
          <w:szCs w:val="28"/>
        </w:rPr>
        <w:t>1</w:t>
      </w:r>
      <w:r>
        <w:rPr>
          <w:rFonts w:hint="eastAsia"/>
          <w:b/>
          <w:noProof/>
          <w:sz w:val="28"/>
          <w:szCs w:val="28"/>
        </w:rPr>
        <w:t>：</w:t>
      </w:r>
      <w:hyperlink w:anchor="_查看个人信息" w:history="1">
        <w:r>
          <w:rPr>
            <w:rStyle w:val="aff2"/>
            <w:rFonts w:hint="eastAsia"/>
            <w:b/>
            <w:noProof/>
            <w:sz w:val="28"/>
            <w:szCs w:val="28"/>
          </w:rPr>
          <w:t>查看交易方</w:t>
        </w:r>
        <w:r w:rsidRPr="00AF6AD3">
          <w:rPr>
            <w:rStyle w:val="aff2"/>
            <w:rFonts w:hint="eastAsia"/>
            <w:b/>
            <w:noProof/>
            <w:sz w:val="28"/>
            <w:szCs w:val="28"/>
          </w:rPr>
          <w:t>信息</w:t>
        </w:r>
      </w:hyperlink>
      <w:r>
        <w:rPr>
          <w:rFonts w:hint="eastAsia"/>
          <w:b/>
          <w:noProof/>
          <w:sz w:val="28"/>
          <w:szCs w:val="28"/>
        </w:rPr>
        <w:t>（双击交易方昵称）</w:t>
      </w:r>
    </w:p>
    <w:p w:rsidR="00961A29" w:rsidRDefault="00961A29" w:rsidP="00961A29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操作</w:t>
      </w:r>
      <w:r>
        <w:rPr>
          <w:rFonts w:hint="eastAsia"/>
          <w:b/>
          <w:noProof/>
          <w:sz w:val="28"/>
          <w:szCs w:val="28"/>
        </w:rPr>
        <w:t>2</w:t>
      </w:r>
      <w:r>
        <w:rPr>
          <w:rFonts w:hint="eastAsia"/>
          <w:b/>
          <w:noProof/>
          <w:sz w:val="28"/>
          <w:szCs w:val="28"/>
        </w:rPr>
        <w:t>：</w:t>
      </w:r>
      <w:hyperlink w:anchor="_查看书籍" w:history="1">
        <w:r w:rsidRPr="00AF6AD3">
          <w:rPr>
            <w:rStyle w:val="aff2"/>
            <w:b/>
            <w:noProof/>
            <w:sz w:val="28"/>
            <w:szCs w:val="28"/>
          </w:rPr>
          <w:t xml:space="preserve"> </w:t>
        </w:r>
        <w:r w:rsidRPr="00AF6AD3">
          <w:rPr>
            <w:rStyle w:val="aff2"/>
            <w:b/>
            <w:noProof/>
            <w:sz w:val="28"/>
            <w:szCs w:val="28"/>
          </w:rPr>
          <w:t>查看</w:t>
        </w:r>
        <w:r w:rsidRPr="00AF6AD3">
          <w:rPr>
            <w:rStyle w:val="aff2"/>
            <w:rFonts w:hint="eastAsia"/>
            <w:b/>
            <w:noProof/>
            <w:sz w:val="28"/>
            <w:szCs w:val="28"/>
          </w:rPr>
          <w:t>图书</w:t>
        </w:r>
        <w:r w:rsidRPr="00AF6AD3">
          <w:rPr>
            <w:rStyle w:val="aff2"/>
            <w:b/>
            <w:noProof/>
            <w:sz w:val="28"/>
            <w:szCs w:val="28"/>
          </w:rPr>
          <w:t>信息</w:t>
        </w:r>
      </w:hyperlink>
      <w:r>
        <w:rPr>
          <w:rFonts w:hint="eastAsia"/>
          <w:b/>
          <w:noProof/>
          <w:sz w:val="28"/>
          <w:szCs w:val="28"/>
        </w:rPr>
        <w:t>（双击图片）</w:t>
      </w:r>
    </w:p>
    <w:p w:rsidR="00961A29" w:rsidRDefault="00961A29" w:rsidP="00961A29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操作</w:t>
      </w:r>
      <w:r>
        <w:rPr>
          <w:rFonts w:hint="eastAsia"/>
          <w:b/>
          <w:noProof/>
          <w:sz w:val="28"/>
          <w:szCs w:val="28"/>
        </w:rPr>
        <w:t>3</w:t>
      </w:r>
      <w:r>
        <w:rPr>
          <w:rFonts w:hint="eastAsia"/>
          <w:b/>
          <w:noProof/>
          <w:sz w:val="28"/>
          <w:szCs w:val="28"/>
        </w:rPr>
        <w:t>：查看订单信息</w:t>
      </w:r>
    </w:p>
    <w:p w:rsidR="00AF6AD3" w:rsidRDefault="00AF6AD3" w:rsidP="00AF6AD3">
      <w:pPr>
        <w:pStyle w:val="ac"/>
        <w:ind w:left="720" w:firstLineChars="0" w:firstLine="0"/>
        <w:rPr>
          <w:b/>
          <w:noProof/>
          <w:sz w:val="28"/>
          <w:szCs w:val="28"/>
        </w:rPr>
      </w:pPr>
    </w:p>
    <w:p w:rsidR="00616D88" w:rsidRDefault="00616D88" w:rsidP="00AF6AD3">
      <w:pPr>
        <w:pStyle w:val="ac"/>
        <w:ind w:left="720" w:firstLineChars="0" w:firstLine="0"/>
        <w:rPr>
          <w:b/>
          <w:noProof/>
          <w:sz w:val="28"/>
          <w:szCs w:val="28"/>
        </w:rPr>
      </w:pPr>
    </w:p>
    <w:p w:rsidR="00961A29" w:rsidRPr="002F1AEB" w:rsidRDefault="00961A29" w:rsidP="00961A29">
      <w:pPr>
        <w:pStyle w:val="2"/>
        <w:rPr>
          <w:rFonts w:asciiTheme="minorHAnsi" w:eastAsiaTheme="minorEastAsia" w:hAnsiTheme="minorHAnsi" w:cstheme="minorBidi"/>
          <w:bCs w:val="0"/>
          <w:color w:val="FF0000"/>
          <w:sz w:val="32"/>
        </w:rPr>
      </w:pPr>
      <w:r w:rsidRPr="0081295E">
        <w:rPr>
          <w:rFonts w:asciiTheme="minorHAnsi" w:eastAsiaTheme="minorEastAsia" w:hAnsiTheme="minorHAnsi" w:cstheme="minorBidi" w:hint="eastAsia"/>
          <w:bCs w:val="0"/>
          <w:color w:val="FF0000"/>
          <w:sz w:val="32"/>
        </w:rPr>
        <w:t xml:space="preserve">  </w:t>
      </w:r>
      <w:r>
        <w:rPr>
          <w:rFonts w:asciiTheme="minorHAnsi" w:eastAsiaTheme="minorEastAsia" w:hAnsiTheme="minorHAnsi" w:cstheme="minorBidi" w:hint="eastAsia"/>
          <w:bCs w:val="0"/>
          <w:color w:val="FF0000"/>
          <w:sz w:val="32"/>
        </w:rPr>
        <w:t>收藏功能</w:t>
      </w:r>
    </w:p>
    <w:p w:rsidR="00961A29" w:rsidRPr="00A91E18" w:rsidRDefault="00616D88" w:rsidP="00961A29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r w:rsidRPr="00A91E18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订单</w:t>
      </w:r>
      <w:r w:rsidR="00961A29" w:rsidRPr="00A91E18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加入购物车</w:t>
      </w:r>
    </w:p>
    <w:p w:rsidR="00961A29" w:rsidRPr="00961A29" w:rsidRDefault="00961A29" w:rsidP="00961A29">
      <w:pPr>
        <w:ind w:left="141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1</w:t>
      </w:r>
      <w:r>
        <w:rPr>
          <w:b/>
          <w:noProof/>
          <w:sz w:val="28"/>
          <w:szCs w:val="28"/>
        </w:rPr>
        <w:t>.</w:t>
      </w:r>
      <w:r>
        <w:rPr>
          <w:rFonts w:hint="eastAsia"/>
          <w:b/>
          <w:noProof/>
          <w:sz w:val="28"/>
          <w:szCs w:val="28"/>
        </w:rPr>
        <w:t>通过</w:t>
      </w:r>
      <w:r w:rsidR="00616D88">
        <w:rPr>
          <w:rFonts w:hint="eastAsia"/>
          <w:b/>
          <w:noProof/>
          <w:sz w:val="28"/>
          <w:szCs w:val="28"/>
        </w:rPr>
        <w:t>选择</w:t>
      </w:r>
      <w:r>
        <w:rPr>
          <w:rFonts w:hint="eastAsia"/>
          <w:b/>
          <w:noProof/>
          <w:sz w:val="28"/>
          <w:szCs w:val="28"/>
        </w:rPr>
        <w:t>搜索页面加入购物车</w:t>
      </w:r>
      <w:r w:rsidR="00616D88">
        <w:rPr>
          <w:rFonts w:hint="eastAsia"/>
          <w:b/>
          <w:noProof/>
          <w:sz w:val="28"/>
          <w:szCs w:val="28"/>
        </w:rPr>
        <w:t>（点击加入购物车按钮）</w:t>
      </w:r>
    </w:p>
    <w:p w:rsidR="00961A29" w:rsidRDefault="00B40525" w:rsidP="00961A29">
      <w:pPr>
        <w:pStyle w:val="ac"/>
        <w:ind w:left="720" w:firstLineChars="0" w:firstLine="0"/>
        <w:rPr>
          <w:b/>
          <w:noProof/>
          <w:sz w:val="28"/>
          <w:szCs w:val="28"/>
        </w:rPr>
      </w:pPr>
      <w:hyperlink w:anchor="_搜索交换" w:history="1">
        <w:r w:rsidR="00616D88" w:rsidRPr="00616D88">
          <w:rPr>
            <w:rStyle w:val="aff2"/>
            <w:rFonts w:hint="eastAsia"/>
            <w:b/>
            <w:noProof/>
            <w:sz w:val="28"/>
            <w:szCs w:val="28"/>
          </w:rPr>
          <w:t>搜索交换页面</w:t>
        </w:r>
      </w:hyperlink>
      <w:r w:rsidR="00961A29">
        <w:rPr>
          <w:rFonts w:hint="eastAsia"/>
          <w:b/>
          <w:noProof/>
          <w:sz w:val="28"/>
          <w:szCs w:val="28"/>
        </w:rPr>
        <w:t>：</w:t>
      </w:r>
      <w:r w:rsidR="00616D88">
        <w:rPr>
          <w:rFonts w:hint="eastAsia"/>
          <w:b/>
          <w:noProof/>
          <w:sz w:val="28"/>
          <w:szCs w:val="28"/>
        </w:rPr>
        <w:t>加入交换订单</w:t>
      </w:r>
    </w:p>
    <w:p w:rsidR="00961A29" w:rsidRDefault="00B40525" w:rsidP="00961A29">
      <w:pPr>
        <w:pStyle w:val="ac"/>
        <w:ind w:left="720" w:firstLineChars="0" w:firstLine="0"/>
        <w:rPr>
          <w:b/>
          <w:noProof/>
          <w:sz w:val="28"/>
          <w:szCs w:val="28"/>
        </w:rPr>
      </w:pPr>
      <w:hyperlink w:anchor="_搜索交换" w:history="1">
        <w:r w:rsidR="00616D88" w:rsidRPr="00616D88">
          <w:rPr>
            <w:rStyle w:val="aff2"/>
            <w:rFonts w:hint="eastAsia"/>
            <w:b/>
            <w:noProof/>
            <w:sz w:val="28"/>
            <w:szCs w:val="28"/>
          </w:rPr>
          <w:t>搜索买赠页面</w:t>
        </w:r>
      </w:hyperlink>
      <w:r w:rsidR="00961A29">
        <w:rPr>
          <w:rFonts w:hint="eastAsia"/>
          <w:b/>
          <w:noProof/>
          <w:sz w:val="28"/>
          <w:szCs w:val="28"/>
        </w:rPr>
        <w:t>：</w:t>
      </w:r>
      <w:r w:rsidR="00616D88">
        <w:rPr>
          <w:rFonts w:hint="eastAsia"/>
          <w:b/>
          <w:noProof/>
          <w:sz w:val="28"/>
          <w:szCs w:val="28"/>
        </w:rPr>
        <w:t>加入买赠订单</w:t>
      </w:r>
    </w:p>
    <w:p w:rsidR="00961A29" w:rsidRPr="00616D88" w:rsidRDefault="00961A29" w:rsidP="00616D88">
      <w:pPr>
        <w:ind w:left="141"/>
        <w:rPr>
          <w:b/>
          <w:noProof/>
          <w:sz w:val="28"/>
          <w:szCs w:val="28"/>
        </w:rPr>
      </w:pPr>
    </w:p>
    <w:p w:rsidR="00961A29" w:rsidRPr="00A91E18" w:rsidRDefault="00616D88" w:rsidP="00961A29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r w:rsidRPr="00A91E18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收藏书籍</w:t>
      </w:r>
    </w:p>
    <w:p w:rsidR="00616D88" w:rsidRDefault="00616D88" w:rsidP="00A55D54">
      <w:pPr>
        <w:pStyle w:val="ac"/>
        <w:numPr>
          <w:ilvl w:val="0"/>
          <w:numId w:val="18"/>
        </w:numPr>
        <w:ind w:firstLineChars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书籍收藏方法</w:t>
      </w:r>
    </w:p>
    <w:p w:rsidR="00616D88" w:rsidRDefault="00616D88" w:rsidP="00616D88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3.1</w:t>
      </w:r>
      <w:r>
        <w:rPr>
          <w:rFonts w:hint="eastAsia"/>
          <w:b/>
          <w:noProof/>
          <w:sz w:val="28"/>
          <w:szCs w:val="28"/>
        </w:rPr>
        <w:t>书籍为未收藏，收藏按钮处于灰状</w:t>
      </w:r>
    </w:p>
    <w:p w:rsidR="00616D88" w:rsidRDefault="00616D88" w:rsidP="00616D88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3.2</w:t>
      </w:r>
      <w:r>
        <w:rPr>
          <w:rFonts w:hint="eastAsia"/>
          <w:b/>
          <w:noProof/>
          <w:sz w:val="28"/>
          <w:szCs w:val="28"/>
        </w:rPr>
        <w:t>收藏书籍，单击收藏按钮，按钮变为黄色</w:t>
      </w:r>
    </w:p>
    <w:p w:rsidR="00961A29" w:rsidRPr="008723BC" w:rsidRDefault="00616D88" w:rsidP="008723BC">
      <w:pPr>
        <w:ind w:firstLineChars="150" w:firstLine="420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2.</w:t>
      </w:r>
      <w:r>
        <w:rPr>
          <w:rFonts w:hint="eastAsia"/>
          <w:b/>
          <w:noProof/>
          <w:sz w:val="28"/>
          <w:szCs w:val="28"/>
        </w:rPr>
        <w:t>可在我收藏的书查看收藏的书，具体请看我</w:t>
      </w:r>
      <w:hyperlink w:anchor="_查看收藏的书" w:history="1">
        <w:r w:rsidRPr="00A91E18">
          <w:rPr>
            <w:rStyle w:val="aff2"/>
            <w:rFonts w:hint="eastAsia"/>
            <w:b/>
            <w:noProof/>
            <w:sz w:val="28"/>
            <w:szCs w:val="28"/>
          </w:rPr>
          <w:t>收藏的书</w:t>
        </w:r>
      </w:hyperlink>
    </w:p>
    <w:p w:rsidR="00616D88" w:rsidRPr="002F1AEB" w:rsidRDefault="00616D88" w:rsidP="00616D88">
      <w:pPr>
        <w:pStyle w:val="2"/>
        <w:rPr>
          <w:rFonts w:asciiTheme="minorHAnsi" w:eastAsiaTheme="minorEastAsia" w:hAnsiTheme="minorHAnsi" w:cstheme="minorBidi"/>
          <w:bCs w:val="0"/>
          <w:color w:val="FF0000"/>
          <w:sz w:val="32"/>
        </w:rPr>
      </w:pPr>
      <w:r w:rsidRPr="0081295E">
        <w:rPr>
          <w:rFonts w:asciiTheme="minorHAnsi" w:eastAsiaTheme="minorEastAsia" w:hAnsiTheme="minorHAnsi" w:cstheme="minorBidi" w:hint="eastAsia"/>
          <w:bCs w:val="0"/>
          <w:color w:val="FF0000"/>
          <w:sz w:val="32"/>
        </w:rPr>
        <w:t xml:space="preserve">  </w:t>
      </w:r>
      <w:r>
        <w:rPr>
          <w:rFonts w:asciiTheme="minorHAnsi" w:eastAsiaTheme="minorEastAsia" w:hAnsiTheme="minorHAnsi" w:cstheme="minorBidi" w:hint="eastAsia"/>
          <w:bCs w:val="0"/>
          <w:color w:val="FF0000"/>
          <w:sz w:val="32"/>
        </w:rPr>
        <w:t>其他功能</w:t>
      </w:r>
    </w:p>
    <w:p w:rsidR="00616D88" w:rsidRPr="00A91E18" w:rsidRDefault="00616D88" w:rsidP="00616D88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bookmarkStart w:id="20" w:name="_查看或修改个人信息"/>
      <w:bookmarkEnd w:id="20"/>
      <w:r w:rsidRPr="00A91E18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查看或修改个人信息</w:t>
      </w:r>
    </w:p>
    <w:p w:rsidR="00616D88" w:rsidRDefault="00616D88" w:rsidP="00616D88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1</w:t>
      </w:r>
      <w:r>
        <w:rPr>
          <w:rFonts w:hint="eastAsia"/>
          <w:b/>
          <w:noProof/>
          <w:sz w:val="28"/>
          <w:szCs w:val="28"/>
        </w:rPr>
        <w:t>点击主页上的个人信息</w:t>
      </w:r>
      <w:r w:rsidRPr="00AF6AD3">
        <w:rPr>
          <w:rFonts w:hint="eastAsia"/>
          <w:b/>
          <w:noProof/>
          <w:sz w:val="28"/>
          <w:szCs w:val="28"/>
        </w:rPr>
        <w:t>按钮</w:t>
      </w:r>
    </w:p>
    <w:p w:rsidR="00A91E18" w:rsidRPr="00AF6AD3" w:rsidRDefault="00A91E18" w:rsidP="00616D88">
      <w:p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1019317" cy="333422"/>
            <wp:effectExtent l="0" t="0" r="0" b="952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084CE74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88" w:rsidRPr="00A91E18" w:rsidRDefault="00616D88" w:rsidP="00A55D54">
      <w:pPr>
        <w:pStyle w:val="ac"/>
        <w:numPr>
          <w:ilvl w:val="0"/>
          <w:numId w:val="18"/>
        </w:numPr>
        <w:ind w:firstLineChars="0"/>
        <w:rPr>
          <w:b/>
          <w:noProof/>
          <w:sz w:val="28"/>
          <w:szCs w:val="28"/>
        </w:rPr>
      </w:pPr>
      <w:r w:rsidRPr="00A91E18">
        <w:rPr>
          <w:rFonts w:hint="eastAsia"/>
          <w:b/>
          <w:noProof/>
          <w:sz w:val="28"/>
          <w:szCs w:val="28"/>
        </w:rPr>
        <w:t>打开个人信息的页面</w:t>
      </w:r>
    </w:p>
    <w:p w:rsidR="00A91E18" w:rsidRPr="00A91E18" w:rsidRDefault="00A91E18" w:rsidP="00A91E18">
      <w:pPr>
        <w:pStyle w:val="ac"/>
        <w:ind w:left="501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494020" cy="3401060"/>
            <wp:effectExtent l="0" t="0" r="0" b="889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084275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88" w:rsidRPr="00961A29" w:rsidRDefault="00616D88" w:rsidP="00616D88">
      <w:p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>3.</w:t>
      </w:r>
      <w:r w:rsidRPr="00961A29">
        <w:rPr>
          <w:rFonts w:hint="eastAsia"/>
          <w:b/>
          <w:noProof/>
          <w:sz w:val="28"/>
          <w:szCs w:val="28"/>
        </w:rPr>
        <w:t>选择对订单的操作方式</w:t>
      </w:r>
    </w:p>
    <w:p w:rsidR="00616D88" w:rsidRDefault="00616D88" w:rsidP="00616D88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操作</w:t>
      </w:r>
      <w:r>
        <w:rPr>
          <w:rFonts w:hint="eastAsia"/>
          <w:b/>
          <w:noProof/>
          <w:sz w:val="28"/>
          <w:szCs w:val="28"/>
        </w:rPr>
        <w:t>1</w:t>
      </w:r>
      <w:r>
        <w:rPr>
          <w:rFonts w:hint="eastAsia"/>
          <w:b/>
          <w:noProof/>
          <w:sz w:val="28"/>
          <w:szCs w:val="28"/>
        </w:rPr>
        <w:t>：查看个人信息</w:t>
      </w:r>
    </w:p>
    <w:p w:rsidR="00616D88" w:rsidRDefault="00616D88" w:rsidP="00616D88">
      <w:pPr>
        <w:pStyle w:val="ac"/>
        <w:ind w:left="72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操作</w:t>
      </w:r>
      <w:r>
        <w:rPr>
          <w:rFonts w:hint="eastAsia"/>
          <w:b/>
          <w:noProof/>
          <w:sz w:val="28"/>
          <w:szCs w:val="28"/>
        </w:rPr>
        <w:t>2</w:t>
      </w:r>
      <w:r>
        <w:rPr>
          <w:rFonts w:hint="eastAsia"/>
          <w:b/>
          <w:noProof/>
          <w:sz w:val="28"/>
          <w:szCs w:val="28"/>
        </w:rPr>
        <w:t>：</w:t>
      </w:r>
      <w:hyperlink w:anchor="_查看书籍" w:history="1">
        <w:r>
          <w:rPr>
            <w:rFonts w:hint="eastAsia"/>
            <w:b/>
            <w:noProof/>
            <w:sz w:val="28"/>
            <w:szCs w:val="28"/>
          </w:rPr>
          <w:t>修改个人信息</w:t>
        </w:r>
      </w:hyperlink>
    </w:p>
    <w:p w:rsidR="00616D88" w:rsidRDefault="00AB6DA5" w:rsidP="00616D88">
      <w:pPr>
        <w:pStyle w:val="ac"/>
        <w:ind w:left="720" w:firstLineChars="400" w:firstLine="112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1</w:t>
      </w:r>
      <w:r w:rsidR="00616D88">
        <w:rPr>
          <w:rFonts w:hint="eastAsia"/>
          <w:b/>
          <w:noProof/>
          <w:sz w:val="28"/>
          <w:szCs w:val="28"/>
        </w:rPr>
        <w:t>点击修改按钮</w:t>
      </w:r>
    </w:p>
    <w:p w:rsidR="00A91E18" w:rsidRDefault="00A91E18" w:rsidP="00616D88">
      <w:pPr>
        <w:pStyle w:val="ac"/>
        <w:ind w:left="720" w:firstLineChars="400" w:firstLine="112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1343212" cy="485843"/>
            <wp:effectExtent l="0" t="0" r="0" b="952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0843742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88" w:rsidRDefault="00AB6DA5" w:rsidP="00616D88">
      <w:pPr>
        <w:pStyle w:val="ac"/>
        <w:ind w:left="720" w:firstLineChars="400" w:firstLine="112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2</w:t>
      </w:r>
      <w:r>
        <w:rPr>
          <w:rFonts w:hint="eastAsia"/>
          <w:b/>
          <w:noProof/>
          <w:sz w:val="28"/>
          <w:szCs w:val="28"/>
        </w:rPr>
        <w:t>填入修改信息</w:t>
      </w:r>
      <w:r w:rsidRPr="00AB6DA5">
        <w:rPr>
          <w:rFonts w:hint="eastAsia"/>
          <w:b/>
          <w:noProof/>
          <w:color w:val="FF0000"/>
          <w:sz w:val="28"/>
          <w:szCs w:val="28"/>
        </w:rPr>
        <w:t>（手机号必填）</w:t>
      </w:r>
    </w:p>
    <w:p w:rsidR="00616D88" w:rsidRDefault="00AB6DA5" w:rsidP="00616D88">
      <w:pPr>
        <w:pStyle w:val="ac"/>
        <w:ind w:left="720" w:firstLineChars="400" w:firstLine="1120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3</w:t>
      </w:r>
      <w:r w:rsidR="00616D88">
        <w:rPr>
          <w:rFonts w:hint="eastAsia"/>
          <w:b/>
          <w:noProof/>
          <w:sz w:val="28"/>
          <w:szCs w:val="28"/>
        </w:rPr>
        <w:t>点击保存按钮保存修改的信息</w:t>
      </w:r>
    </w:p>
    <w:p w:rsidR="00A91E18" w:rsidRDefault="00A91E18" w:rsidP="00616D88">
      <w:pPr>
        <w:pStyle w:val="ac"/>
        <w:ind w:left="720" w:firstLineChars="400" w:firstLine="112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1295581" cy="409632"/>
            <wp:effectExtent l="0" t="0" r="0" b="952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0846306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88" w:rsidRPr="00616D88" w:rsidRDefault="00616D88" w:rsidP="00616D88">
      <w:pPr>
        <w:ind w:left="141"/>
        <w:rPr>
          <w:b/>
          <w:noProof/>
          <w:sz w:val="28"/>
          <w:szCs w:val="28"/>
        </w:rPr>
      </w:pPr>
    </w:p>
    <w:p w:rsidR="00616D88" w:rsidRPr="00A91E18" w:rsidRDefault="00AB6DA5" w:rsidP="00616D88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r w:rsidRPr="00A91E18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页面刷新</w:t>
      </w:r>
    </w:p>
    <w:p w:rsidR="00616D88" w:rsidRDefault="00AB6DA5" w:rsidP="00A55D54">
      <w:pPr>
        <w:pStyle w:val="ac"/>
        <w:numPr>
          <w:ilvl w:val="0"/>
          <w:numId w:val="19"/>
        </w:numPr>
        <w:ind w:firstLineChars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点击每个页面的刷新按钮</w:t>
      </w:r>
    </w:p>
    <w:p w:rsidR="00A91E18" w:rsidRDefault="00A91E18" w:rsidP="00A91E18">
      <w:pPr>
        <w:pStyle w:val="ac"/>
        <w:ind w:left="501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666843" cy="571580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084A59E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DA5" w:rsidRPr="00A91E18" w:rsidRDefault="00AB6DA5" w:rsidP="00AB6DA5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bookmarkStart w:id="21" w:name="_退出登录"/>
      <w:bookmarkEnd w:id="21"/>
      <w:r w:rsidRPr="00A91E18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退出登录</w:t>
      </w:r>
    </w:p>
    <w:p w:rsidR="00AB6DA5" w:rsidRDefault="00AB6DA5" w:rsidP="00A55D54">
      <w:pPr>
        <w:pStyle w:val="ac"/>
        <w:numPr>
          <w:ilvl w:val="0"/>
          <w:numId w:val="20"/>
        </w:numPr>
        <w:ind w:firstLineChars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点击主页的退出登录按钮</w:t>
      </w:r>
    </w:p>
    <w:p w:rsidR="00A91E18" w:rsidRDefault="00996F45" w:rsidP="00A91E18">
      <w:pPr>
        <w:pStyle w:val="ac"/>
        <w:ind w:left="501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1009791" cy="362001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084E1AE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DA5" w:rsidRPr="00A91E18" w:rsidRDefault="00AB6DA5" w:rsidP="00AB6DA5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bookmarkStart w:id="22" w:name="_关于夕拾"/>
      <w:bookmarkEnd w:id="22"/>
      <w:r w:rsidRPr="00A91E18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关于夕拾</w:t>
      </w:r>
    </w:p>
    <w:p w:rsidR="00AB6DA5" w:rsidRDefault="00AB6DA5" w:rsidP="00A55D54">
      <w:pPr>
        <w:pStyle w:val="ac"/>
        <w:numPr>
          <w:ilvl w:val="0"/>
          <w:numId w:val="21"/>
        </w:numPr>
        <w:ind w:firstLineChars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点击主页的关于夕拾按钮</w:t>
      </w:r>
    </w:p>
    <w:p w:rsidR="00996F45" w:rsidRDefault="00996F45" w:rsidP="00996F45">
      <w:pPr>
        <w:pStyle w:val="ac"/>
        <w:ind w:left="501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905001" cy="371527"/>
            <wp:effectExtent l="0" t="0" r="0" b="952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0841189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DA5" w:rsidRDefault="00AB6DA5" w:rsidP="00A55D54">
      <w:pPr>
        <w:pStyle w:val="ac"/>
        <w:numPr>
          <w:ilvl w:val="0"/>
          <w:numId w:val="21"/>
        </w:numPr>
        <w:ind w:firstLineChars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打开夕拾页面</w:t>
      </w:r>
    </w:p>
    <w:p w:rsidR="00D45134" w:rsidRPr="00D45134" w:rsidRDefault="00996F45" w:rsidP="00D45134">
      <w:pPr>
        <w:pStyle w:val="ac"/>
        <w:ind w:left="501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494020" cy="3401060"/>
            <wp:effectExtent l="0" t="0" r="0" b="889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0847073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DA5" w:rsidRPr="00D45134" w:rsidRDefault="00D45134" w:rsidP="00D45134">
      <w:pPr>
        <w:pStyle w:val="2"/>
        <w:rPr>
          <w:rFonts w:asciiTheme="minorHAnsi" w:eastAsiaTheme="minorEastAsia" w:hAnsiTheme="minorHAnsi" w:cstheme="minorBidi"/>
          <w:bCs w:val="0"/>
          <w:color w:val="FF0000"/>
          <w:sz w:val="32"/>
        </w:rPr>
      </w:pPr>
      <w:r w:rsidRPr="0081295E">
        <w:rPr>
          <w:rFonts w:asciiTheme="minorHAnsi" w:eastAsiaTheme="minorEastAsia" w:hAnsiTheme="minorHAnsi" w:cstheme="minorBidi" w:hint="eastAsia"/>
          <w:bCs w:val="0"/>
          <w:color w:val="FF0000"/>
          <w:sz w:val="32"/>
        </w:rPr>
        <w:t xml:space="preserve">  </w:t>
      </w:r>
      <w:r w:rsidR="00A55D54">
        <w:rPr>
          <w:rFonts w:asciiTheme="minorHAnsi" w:eastAsiaTheme="minorEastAsia" w:hAnsiTheme="minorHAnsi" w:cstheme="minorBidi" w:hint="eastAsia"/>
          <w:bCs w:val="0"/>
          <w:color w:val="FF0000"/>
          <w:sz w:val="32"/>
        </w:rPr>
        <w:t>系统详解</w:t>
      </w:r>
    </w:p>
    <w:p w:rsidR="00D45134" w:rsidRDefault="00D45134" w:rsidP="00D45134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r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运行环境</w:t>
      </w:r>
    </w:p>
    <w:p w:rsidR="00D45134" w:rsidRDefault="00D45134" w:rsidP="00D45134">
      <w:r>
        <w:rPr>
          <w:rFonts w:hint="eastAsia"/>
        </w:rPr>
        <w:t>1</w:t>
      </w:r>
      <w:r>
        <w:rPr>
          <w:rFonts w:hint="eastAsia"/>
        </w:rPr>
        <w:t>需要在</w:t>
      </w:r>
      <w:r>
        <w:rPr>
          <w:rFonts w:hint="eastAsia"/>
        </w:rPr>
        <w:t>SQL</w:t>
      </w:r>
      <w:r>
        <w:t xml:space="preserve"> </w:t>
      </w:r>
      <w:r>
        <w:rPr>
          <w:rFonts w:hint="eastAsia"/>
        </w:rPr>
        <w:t>server</w:t>
      </w:r>
      <w:r>
        <w:rPr>
          <w:rFonts w:hint="eastAsia"/>
        </w:rPr>
        <w:t>里面附加</w:t>
      </w:r>
      <w:r>
        <w:rPr>
          <w:rFonts w:hint="eastAsia"/>
        </w:rPr>
        <w:t>Change.mdf</w:t>
      </w:r>
      <w:r>
        <w:rPr>
          <w:rFonts w:hint="eastAsia"/>
        </w:rPr>
        <w:t>数据库名称为</w:t>
      </w:r>
      <w:r>
        <w:rPr>
          <w:rFonts w:hint="eastAsia"/>
        </w:rPr>
        <w:t>Change</w:t>
      </w:r>
    </w:p>
    <w:p w:rsidR="00D45134" w:rsidRDefault="00D45134" w:rsidP="00D45134">
      <w:r>
        <w:rPr>
          <w:rFonts w:hint="eastAsia"/>
        </w:rPr>
        <w:t>2</w:t>
      </w:r>
      <w:r>
        <w:rPr>
          <w:rFonts w:hint="eastAsia"/>
        </w:rPr>
        <w:t>点开</w:t>
      </w:r>
      <w:r>
        <w:rPr>
          <w:rFonts w:hint="eastAsia"/>
        </w:rPr>
        <w:t>work.EXE</w:t>
      </w:r>
      <w:r>
        <w:rPr>
          <w:rFonts w:hint="eastAsia"/>
        </w:rPr>
        <w:t>文件即可运行</w:t>
      </w:r>
    </w:p>
    <w:p w:rsidR="00B86AF2" w:rsidRDefault="00B86AF2" w:rsidP="00B86AF2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r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设计与实现程度</w:t>
      </w:r>
    </w:p>
    <w:p w:rsidR="00BB78BA" w:rsidRDefault="00B86AF2" w:rsidP="00BB78BA">
      <w:pPr>
        <w:spacing w:line="360" w:lineRule="auto"/>
      </w:pPr>
      <w:r>
        <w:rPr>
          <w:rFonts w:hint="eastAsia"/>
        </w:rPr>
        <w:t>前期因为考虑个人的水平</w:t>
      </w:r>
      <w:r w:rsidR="00BB78BA">
        <w:rPr>
          <w:rFonts w:hint="eastAsia"/>
        </w:rPr>
        <w:t>与</w:t>
      </w:r>
      <w:r>
        <w:rPr>
          <w:rFonts w:hint="eastAsia"/>
        </w:rPr>
        <w:t>时间暂定了三个功能（交换，转赠，买卖），后期在代码</w:t>
      </w:r>
      <w:r w:rsidR="00BB78BA">
        <w:rPr>
          <w:rFonts w:hint="eastAsia"/>
        </w:rPr>
        <w:t>编写熟练的情况下，增加了收藏图书，加入购物车两个功能，总体来说，实现的与设计基本相符。</w:t>
      </w:r>
      <w:r w:rsidR="00090DDC">
        <w:rPr>
          <w:rFonts w:hint="eastAsia"/>
        </w:rPr>
        <w:t>不过有个尚未完成的遗憾，就是搜索页面没能设计成图片式的页面，希望自己在以后的时间能继续完成它。</w:t>
      </w:r>
    </w:p>
    <w:p w:rsidR="00D45134" w:rsidRDefault="00D45134" w:rsidP="00D45134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r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lastRenderedPageBreak/>
        <w:t>项目展示</w:t>
      </w:r>
    </w:p>
    <w:p w:rsidR="00D45134" w:rsidRPr="00D45134" w:rsidRDefault="00060E87" w:rsidP="00D45134">
      <w:pPr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DE273E1" wp14:editId="538461B8">
                <wp:simplePos x="0" y="0"/>
                <wp:positionH relativeFrom="column">
                  <wp:posOffset>4357370</wp:posOffset>
                </wp:positionH>
                <wp:positionV relativeFrom="paragraph">
                  <wp:posOffset>516890</wp:posOffset>
                </wp:positionV>
                <wp:extent cx="962025" cy="581025"/>
                <wp:effectExtent l="0" t="0" r="28575" b="28575"/>
                <wp:wrapNone/>
                <wp:docPr id="370" name="文本框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2025" cy="5810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40525" w:rsidRPr="00060E87" w:rsidRDefault="00B40525">
                            <w:pPr>
                              <w:rPr>
                                <w:b/>
                                <w:color w:val="BFE2A8" w:themeColor="accent2" w:themeTint="66"/>
                                <w:sz w:val="5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60E87">
                              <w:rPr>
                                <w:rFonts w:hint="eastAsia"/>
                                <w:b/>
                                <w:color w:val="BFE2A8" w:themeColor="accent2" w:themeTint="66"/>
                                <w:sz w:val="5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类图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E273E1" id="文本框 370" o:spid="_x0000_s1080" type="#_x0000_t202" style="position:absolute;margin-left:343.1pt;margin-top:40.7pt;width:75.75pt;height:45.75pt;z-index:251820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" fillcolor="white [3201]" strokecolor="#99cb38 [3204]" strokeweight="1pt">
                <v:textbox>
                  <w:txbxContent>
                    <w:p w:rsidR="00B40525" w:rsidRPr="00060E87" w:rsidRDefault="00B40525">
                      <w:pPr>
                        <w:rPr>
                          <w:b/>
                          <w:color w:val="BFE2A8" w:themeColor="accent2" w:themeTint="66"/>
                          <w:sz w:val="5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60E87">
                        <w:rPr>
                          <w:rFonts w:hint="eastAsia"/>
                          <w:b/>
                          <w:color w:val="BFE2A8" w:themeColor="accent2" w:themeTint="66"/>
                          <w:sz w:val="5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类图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C934F48" wp14:editId="4A55696D">
                <wp:simplePos x="0" y="0"/>
                <wp:positionH relativeFrom="column">
                  <wp:posOffset>4091305</wp:posOffset>
                </wp:positionH>
                <wp:positionV relativeFrom="paragraph">
                  <wp:posOffset>1964690</wp:posOffset>
                </wp:positionV>
                <wp:extent cx="1552575" cy="476250"/>
                <wp:effectExtent l="0" t="0" r="28575" b="19050"/>
                <wp:wrapNone/>
                <wp:docPr id="372" name="文本框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Pr="00060E87" w:rsidRDefault="00B40525" w:rsidP="00060E87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060E87">
                              <w:rPr>
                                <w:rFonts w:hint="eastAsia"/>
                                <w:sz w:val="24"/>
                              </w:rPr>
                              <w:t>总共</w:t>
                            </w:r>
                            <w:r w:rsidRPr="00060E87">
                              <w:rPr>
                                <w:rFonts w:hint="eastAsia"/>
                                <w:sz w:val="24"/>
                              </w:rPr>
                              <w:t>25</w:t>
                            </w:r>
                            <w:r w:rsidRPr="00060E87">
                              <w:rPr>
                                <w:rFonts w:hint="eastAsia"/>
                                <w:sz w:val="24"/>
                              </w:rPr>
                              <w:t>个</w:t>
                            </w:r>
                            <w:r w:rsidRPr="00060E87">
                              <w:rPr>
                                <w:sz w:val="24"/>
                              </w:rPr>
                              <w:t>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34F48" id="文本框 372" o:spid="_x0000_s1081" type="#_x0000_t202" style="position:absolute;margin-left:322.15pt;margin-top:154.7pt;width:122.25pt;height:37.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" fillcolor="white [3201]" strokeweight=".5pt">
                <v:textbox>
                  <w:txbxContent>
                    <w:p w:rsidR="00B40525" w:rsidRPr="00060E87" w:rsidRDefault="00B40525" w:rsidP="00060E87">
                      <w:pPr>
                        <w:jc w:val="center"/>
                        <w:rPr>
                          <w:sz w:val="24"/>
                        </w:rPr>
                      </w:pPr>
                      <w:r w:rsidRPr="00060E87">
                        <w:rPr>
                          <w:rFonts w:hint="eastAsia"/>
                          <w:sz w:val="24"/>
                        </w:rPr>
                        <w:t>总共</w:t>
                      </w:r>
                      <w:r w:rsidRPr="00060E87">
                        <w:rPr>
                          <w:rFonts w:hint="eastAsia"/>
                          <w:sz w:val="24"/>
                        </w:rPr>
                        <w:t>25</w:t>
                      </w:r>
                      <w:r w:rsidRPr="00060E87">
                        <w:rPr>
                          <w:rFonts w:hint="eastAsia"/>
                          <w:sz w:val="24"/>
                        </w:rPr>
                        <w:t>个</w:t>
                      </w:r>
                      <w:r w:rsidRPr="00060E87">
                        <w:rPr>
                          <w:sz w:val="24"/>
                        </w:rPr>
                        <w:t>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9BA667E" wp14:editId="0EFADF32">
                <wp:simplePos x="0" y="0"/>
                <wp:positionH relativeFrom="column">
                  <wp:posOffset>2462530</wp:posOffset>
                </wp:positionH>
                <wp:positionV relativeFrom="paragraph">
                  <wp:posOffset>2279015</wp:posOffset>
                </wp:positionV>
                <wp:extent cx="1733550" cy="9525"/>
                <wp:effectExtent l="0" t="57150" r="38100" b="85725"/>
                <wp:wrapNone/>
                <wp:docPr id="371" name="肘形连接符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0" cy="952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7F08DB" id="肘形连接符 371" o:spid="_x0000_s1026" type="#_x0000_t34" style="position:absolute;left:0;text-align:left;margin-left:193.9pt;margin-top:179.45pt;width:136.5pt;height:.7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" strokecolor="#99cb38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2462529</wp:posOffset>
                </wp:positionH>
                <wp:positionV relativeFrom="paragraph">
                  <wp:posOffset>831215</wp:posOffset>
                </wp:positionV>
                <wp:extent cx="1895475" cy="685800"/>
                <wp:effectExtent l="0" t="76200" r="0" b="19050"/>
                <wp:wrapNone/>
                <wp:docPr id="369" name="肘形连接符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95475" cy="6858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D68DF1" id="肘形连接符 369" o:spid="_x0000_s1026" type="#_x0000_t34" style="position:absolute;left:0;text-align:left;margin-left:193.9pt;margin-top:65.45pt;width:149.25pt;height:54pt;flip:y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" strokecolor="#99cb38 [3204]" strokeweight=".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9466C3" wp14:editId="2737185D">
            <wp:extent cx="3171825" cy="6315075"/>
            <wp:effectExtent l="0" t="0" r="9525" b="952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4" w:rsidRDefault="00D45134" w:rsidP="00D45134"/>
    <w:p w:rsidR="00060E87" w:rsidRDefault="00060E87" w:rsidP="00D45134"/>
    <w:p w:rsidR="00060E87" w:rsidRDefault="00060E87" w:rsidP="00D45134"/>
    <w:p w:rsidR="00060E87" w:rsidRDefault="00060E87" w:rsidP="00D45134"/>
    <w:p w:rsidR="00060E87" w:rsidRDefault="00060E87" w:rsidP="00D45134"/>
    <w:p w:rsidR="00060E87" w:rsidRDefault="00060E87" w:rsidP="00D45134"/>
    <w:p w:rsidR="00060E87" w:rsidRDefault="00060E87" w:rsidP="00D45134"/>
    <w:p w:rsidR="00060E87" w:rsidRDefault="00060E87" w:rsidP="00D45134"/>
    <w:p w:rsidR="00060E87" w:rsidRPr="00D45134" w:rsidRDefault="00060E87" w:rsidP="00D45134"/>
    <w:p w:rsidR="00D45134" w:rsidRDefault="00060E87" w:rsidP="00D45134">
      <w:r w:rsidRPr="00060E87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7A0FBC1" wp14:editId="45E6D8EE">
                <wp:simplePos x="0" y="0"/>
                <wp:positionH relativeFrom="column">
                  <wp:posOffset>4615180</wp:posOffset>
                </wp:positionH>
                <wp:positionV relativeFrom="paragraph">
                  <wp:posOffset>402590</wp:posOffset>
                </wp:positionV>
                <wp:extent cx="962025" cy="581025"/>
                <wp:effectExtent l="0" t="0" r="28575" b="28575"/>
                <wp:wrapNone/>
                <wp:docPr id="378" name="文本框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2025" cy="5810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40525" w:rsidRPr="00060E87" w:rsidRDefault="00B40525" w:rsidP="00060E87">
                            <w:pPr>
                              <w:rPr>
                                <w:b/>
                                <w:color w:val="BFE2A8" w:themeColor="accent2" w:themeTint="66"/>
                                <w:sz w:val="5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BFE2A8" w:themeColor="accent2" w:themeTint="66"/>
                                <w:sz w:val="5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表图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A0FBC1" id="文本框 378" o:spid="_x0000_s1082" type="#_x0000_t202" style="position:absolute;margin-left:363.4pt;margin-top:31.7pt;width:75.75pt;height:45.7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" fillcolor="white [3201]" strokecolor="#99cb38 [3204]" strokeweight="1pt">
                <v:textbox>
                  <w:txbxContent>
                    <w:p w:rsidR="00B40525" w:rsidRPr="00060E87" w:rsidRDefault="00B40525" w:rsidP="00060E87">
                      <w:pPr>
                        <w:rPr>
                          <w:b/>
                          <w:color w:val="BFE2A8" w:themeColor="accent2" w:themeTint="66"/>
                          <w:sz w:val="5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color w:val="BFE2A8" w:themeColor="accent2" w:themeTint="66"/>
                          <w:sz w:val="5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表图</w:t>
                      </w:r>
                    </w:p>
                  </w:txbxContent>
                </v:textbox>
              </v:shape>
            </w:pict>
          </mc:Fallback>
        </mc:AlternateContent>
      </w:r>
      <w:r w:rsidR="00D45134">
        <w:rPr>
          <w:rFonts w:hint="eastAsia"/>
        </w:rPr>
        <w:t>数据库图</w:t>
      </w:r>
    </w:p>
    <w:p w:rsidR="00D45134" w:rsidRPr="00D45134" w:rsidRDefault="003D20AE" w:rsidP="00D45134">
      <w:r w:rsidRPr="00060E87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346A479" wp14:editId="682082D5">
                <wp:simplePos x="0" y="0"/>
                <wp:positionH relativeFrom="column">
                  <wp:posOffset>3548380</wp:posOffset>
                </wp:positionH>
                <wp:positionV relativeFrom="paragraph">
                  <wp:posOffset>4200525</wp:posOffset>
                </wp:positionV>
                <wp:extent cx="1552575" cy="323850"/>
                <wp:effectExtent l="0" t="0" r="28575" b="19050"/>
                <wp:wrapNone/>
                <wp:docPr id="383" name="文本框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Pr="00060E87" w:rsidRDefault="00B40525" w:rsidP="003D20AE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060E87">
                              <w:rPr>
                                <w:rFonts w:hint="eastAsia"/>
                                <w:sz w:val="24"/>
                              </w:rPr>
                              <w:t>总共</w:t>
                            </w:r>
                            <w:r>
                              <w:rPr>
                                <w:sz w:val="24"/>
                              </w:rPr>
                              <w:t>2</w:t>
                            </w:r>
                            <w:r w:rsidRPr="00060E87">
                              <w:rPr>
                                <w:rFonts w:hint="eastAsia"/>
                                <w:sz w:val="24"/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触发器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6A479" id="文本框 383" o:spid="_x0000_s1083" type="#_x0000_t202" style="position:absolute;margin-left:279.4pt;margin-top:330.75pt;width:122.25pt;height:25.5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" fillcolor="white [3201]" strokeweight=".5pt">
                <v:textbox>
                  <w:txbxContent>
                    <w:p w:rsidR="00B40525" w:rsidRPr="00060E87" w:rsidRDefault="00B40525" w:rsidP="003D20AE">
                      <w:pPr>
                        <w:jc w:val="center"/>
                        <w:rPr>
                          <w:sz w:val="24"/>
                        </w:rPr>
                      </w:pPr>
                      <w:r w:rsidRPr="00060E87">
                        <w:rPr>
                          <w:rFonts w:hint="eastAsia"/>
                          <w:sz w:val="24"/>
                        </w:rPr>
                        <w:t>总共</w:t>
                      </w:r>
                      <w:r>
                        <w:rPr>
                          <w:sz w:val="24"/>
                        </w:rPr>
                        <w:t>2</w:t>
                      </w:r>
                      <w:r w:rsidRPr="00060E87">
                        <w:rPr>
                          <w:rFonts w:hint="eastAsia"/>
                          <w:sz w:val="24"/>
                        </w:rPr>
                        <w:t>个</w:t>
                      </w:r>
                      <w:r>
                        <w:rPr>
                          <w:rFonts w:hint="eastAsia"/>
                          <w:sz w:val="24"/>
                        </w:rPr>
                        <w:t>触发器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9CBF375" wp14:editId="1047A2C1">
                <wp:simplePos x="0" y="0"/>
                <wp:positionH relativeFrom="column">
                  <wp:posOffset>1729105</wp:posOffset>
                </wp:positionH>
                <wp:positionV relativeFrom="paragraph">
                  <wp:posOffset>4524375</wp:posOffset>
                </wp:positionV>
                <wp:extent cx="1771650" cy="1114425"/>
                <wp:effectExtent l="0" t="76200" r="0" b="28575"/>
                <wp:wrapNone/>
                <wp:docPr id="382" name="肘形连接符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71650" cy="111442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56CE27" id="肘形连接符 382" o:spid="_x0000_s1026" type="#_x0000_t34" style="position:absolute;left:0;text-align:left;margin-left:136.15pt;margin-top:356.25pt;width:139.5pt;height:87.75pt;flip:y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" strokecolor="#99cb38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73B7206" wp14:editId="2E921497">
                <wp:simplePos x="0" y="0"/>
                <wp:positionH relativeFrom="column">
                  <wp:posOffset>1929129</wp:posOffset>
                </wp:positionH>
                <wp:positionV relativeFrom="paragraph">
                  <wp:posOffset>3486150</wp:posOffset>
                </wp:positionV>
                <wp:extent cx="1571625" cy="819150"/>
                <wp:effectExtent l="0" t="0" r="66675" b="95250"/>
                <wp:wrapNone/>
                <wp:docPr id="381" name="肘形连接符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1625" cy="8191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0A390B" id="肘形连接符 381" o:spid="_x0000_s1026" type="#_x0000_t34" style="position:absolute;left:0;text-align:left;margin-left:151.9pt;margin-top:274.5pt;width:123.75pt;height:64.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" strokecolor="#99cb38 [3204]" strokeweight=".5pt">
                <v:stroke endarrow="block"/>
              </v:shape>
            </w:pict>
          </mc:Fallback>
        </mc:AlternateContent>
      </w:r>
      <w:r w:rsidR="00060E87" w:rsidRPr="00060E87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52CB87A" wp14:editId="0FADEF13">
                <wp:simplePos x="0" y="0"/>
                <wp:positionH relativeFrom="column">
                  <wp:posOffset>1929131</wp:posOffset>
                </wp:positionH>
                <wp:positionV relativeFrom="paragraph">
                  <wp:posOffset>285750</wp:posOffset>
                </wp:positionV>
                <wp:extent cx="2686050" cy="609600"/>
                <wp:effectExtent l="0" t="76200" r="0" b="19050"/>
                <wp:wrapNone/>
                <wp:docPr id="377" name="肘形连接符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86050" cy="6096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591B1" id="肘形连接符 377" o:spid="_x0000_s1026" type="#_x0000_t34" style="position:absolute;left:0;text-align:left;margin-left:151.9pt;margin-top:22.5pt;width:211.5pt;height:48pt;flip:y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" strokecolor="#99cb38 [3204]" strokeweight=".5pt">
                <v:stroke endarrow="block"/>
              </v:shape>
            </w:pict>
          </mc:Fallback>
        </mc:AlternateContent>
      </w:r>
      <w:r w:rsidR="00060E87" w:rsidRPr="00060E87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F13D621" wp14:editId="670A9C55">
                <wp:simplePos x="0" y="0"/>
                <wp:positionH relativeFrom="column">
                  <wp:posOffset>4348480</wp:posOffset>
                </wp:positionH>
                <wp:positionV relativeFrom="paragraph">
                  <wp:posOffset>1390650</wp:posOffset>
                </wp:positionV>
                <wp:extent cx="1552575" cy="819150"/>
                <wp:effectExtent l="0" t="0" r="28575" b="19050"/>
                <wp:wrapNone/>
                <wp:docPr id="380" name="文本框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819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060E87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060E87">
                              <w:rPr>
                                <w:rFonts w:hint="eastAsia"/>
                                <w:sz w:val="24"/>
                              </w:rPr>
                              <w:t>总共</w:t>
                            </w:r>
                            <w:r>
                              <w:rPr>
                                <w:sz w:val="24"/>
                              </w:rPr>
                              <w:t>6</w:t>
                            </w:r>
                            <w:r w:rsidRPr="00060E87">
                              <w:rPr>
                                <w:rFonts w:hint="eastAsia"/>
                                <w:sz w:val="24"/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表</w:t>
                            </w:r>
                          </w:p>
                          <w:p w:rsidR="00B40525" w:rsidRPr="00060E87" w:rsidRDefault="00B40525" w:rsidP="00060E87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总共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6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个索引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3D621" id="文本框 380" o:spid="_x0000_s1084" type="#_x0000_t202" style="position:absolute;margin-left:342.4pt;margin-top:109.5pt;width:122.25pt;height:64.5pt;z-index:25182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" fillcolor="white [3201]" strokeweight=".5pt">
                <v:textbox>
                  <w:txbxContent>
                    <w:p w:rsidR="00B40525" w:rsidRDefault="00B40525" w:rsidP="00060E87">
                      <w:pPr>
                        <w:jc w:val="center"/>
                        <w:rPr>
                          <w:sz w:val="24"/>
                        </w:rPr>
                      </w:pPr>
                      <w:r w:rsidRPr="00060E87">
                        <w:rPr>
                          <w:rFonts w:hint="eastAsia"/>
                          <w:sz w:val="24"/>
                        </w:rPr>
                        <w:t>总共</w:t>
                      </w:r>
                      <w:r>
                        <w:rPr>
                          <w:sz w:val="24"/>
                        </w:rPr>
                        <w:t>6</w:t>
                      </w:r>
                      <w:r w:rsidRPr="00060E87">
                        <w:rPr>
                          <w:rFonts w:hint="eastAsia"/>
                          <w:sz w:val="24"/>
                        </w:rPr>
                        <w:t>个</w:t>
                      </w:r>
                      <w:r>
                        <w:rPr>
                          <w:rFonts w:hint="eastAsia"/>
                          <w:sz w:val="24"/>
                        </w:rPr>
                        <w:t>表</w:t>
                      </w:r>
                    </w:p>
                    <w:p w:rsidR="00B40525" w:rsidRPr="00060E87" w:rsidRDefault="00B40525" w:rsidP="00060E87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总共</w:t>
                      </w:r>
                      <w:r>
                        <w:rPr>
                          <w:rFonts w:hint="eastAsia"/>
                          <w:sz w:val="24"/>
                        </w:rPr>
                        <w:t>6</w:t>
                      </w:r>
                      <w:r>
                        <w:rPr>
                          <w:rFonts w:hint="eastAsia"/>
                          <w:sz w:val="24"/>
                        </w:rPr>
                        <w:t>个索引</w:t>
                      </w:r>
                    </w:p>
                  </w:txbxContent>
                </v:textbox>
              </v:shape>
            </w:pict>
          </mc:Fallback>
        </mc:AlternateContent>
      </w:r>
      <w:r w:rsidR="00060E87" w:rsidRPr="00060E87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75DA8DD" wp14:editId="0F24029A">
                <wp:simplePos x="0" y="0"/>
                <wp:positionH relativeFrom="column">
                  <wp:posOffset>2720340</wp:posOffset>
                </wp:positionH>
                <wp:positionV relativeFrom="paragraph">
                  <wp:posOffset>1733550</wp:posOffset>
                </wp:positionV>
                <wp:extent cx="1733550" cy="9525"/>
                <wp:effectExtent l="0" t="57150" r="38100" b="85725"/>
                <wp:wrapNone/>
                <wp:docPr id="379" name="肘形连接符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0" cy="952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44DFC9" id="肘形连接符 379" o:spid="_x0000_s1026" type="#_x0000_t34" style="position:absolute;left:0;text-align:left;margin-left:214.2pt;margin-top:136.5pt;width:136.5pt;height:.7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" strokecolor="#99cb38 [3204]" strokeweight=".5pt">
                <v:stroke endarrow="block"/>
              </v:shape>
            </w:pict>
          </mc:Fallback>
        </mc:AlternateContent>
      </w:r>
      <w:r w:rsidR="00060E87">
        <w:rPr>
          <w:noProof/>
        </w:rPr>
        <w:drawing>
          <wp:inline distT="0" distB="0" distL="0" distR="0" wp14:anchorId="58563DE3" wp14:editId="236FEDC8">
            <wp:extent cx="2628900" cy="6143625"/>
            <wp:effectExtent l="0" t="0" r="0" b="952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D3" w:rsidRPr="00616D88" w:rsidRDefault="00AF6AD3" w:rsidP="00AF6AD3">
      <w:pPr>
        <w:pStyle w:val="ac"/>
        <w:ind w:left="720" w:firstLineChars="0" w:firstLine="0"/>
        <w:rPr>
          <w:b/>
          <w:noProof/>
          <w:sz w:val="28"/>
          <w:szCs w:val="28"/>
        </w:rPr>
      </w:pPr>
    </w:p>
    <w:p w:rsidR="00AF6AD3" w:rsidRPr="002F1AEB" w:rsidRDefault="00AF6AD3" w:rsidP="00AF6AD3"/>
    <w:p w:rsidR="00AF6AD3" w:rsidRPr="00BE082E" w:rsidRDefault="00AF6AD3" w:rsidP="00AF6AD3">
      <w:pPr>
        <w:pStyle w:val="ac"/>
        <w:ind w:left="360" w:firstLineChars="0" w:firstLine="0"/>
        <w:rPr>
          <w:b/>
          <w:noProof/>
          <w:sz w:val="28"/>
          <w:szCs w:val="28"/>
        </w:rPr>
      </w:pPr>
    </w:p>
    <w:p w:rsidR="00AF6AD3" w:rsidRPr="00BE082E" w:rsidRDefault="00AF6AD3" w:rsidP="00AF6AD3">
      <w:pPr>
        <w:pStyle w:val="ac"/>
        <w:ind w:left="360" w:firstLineChars="0" w:firstLine="0"/>
        <w:rPr>
          <w:b/>
          <w:noProof/>
          <w:sz w:val="28"/>
          <w:szCs w:val="28"/>
        </w:rPr>
      </w:pPr>
    </w:p>
    <w:p w:rsidR="0093567D" w:rsidRPr="00AF6AD3" w:rsidRDefault="0093567D" w:rsidP="002F1AEB">
      <w:pPr>
        <w:pStyle w:val="ac"/>
        <w:ind w:left="720" w:firstLineChars="0" w:firstLine="0"/>
        <w:rPr>
          <w:b/>
          <w:noProof/>
          <w:sz w:val="28"/>
          <w:szCs w:val="28"/>
        </w:rPr>
      </w:pPr>
    </w:p>
    <w:p w:rsidR="002F1AEB" w:rsidRPr="002F1AEB" w:rsidRDefault="002F1AEB" w:rsidP="002F1AEB">
      <w:pPr>
        <w:pStyle w:val="ac"/>
        <w:ind w:left="720" w:firstLineChars="0" w:firstLine="0"/>
        <w:rPr>
          <w:b/>
          <w:noProof/>
          <w:sz w:val="28"/>
          <w:szCs w:val="28"/>
        </w:rPr>
      </w:pPr>
    </w:p>
    <w:p w:rsidR="002F1AEB" w:rsidRPr="002F1AEB" w:rsidRDefault="002F1AEB" w:rsidP="002F1AEB"/>
    <w:p w:rsidR="00BE082E" w:rsidRPr="00BE082E" w:rsidRDefault="003D20AE" w:rsidP="00BE082E">
      <w:pPr>
        <w:pStyle w:val="ac"/>
        <w:ind w:left="360" w:firstLineChars="0" w:firstLine="0"/>
        <w:rPr>
          <w:b/>
          <w:noProof/>
          <w:sz w:val="28"/>
          <w:szCs w:val="28"/>
        </w:rPr>
      </w:pPr>
      <w:r w:rsidRPr="003D20AE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44C4611" wp14:editId="3D28E3FA">
                <wp:simplePos x="0" y="0"/>
                <wp:positionH relativeFrom="column">
                  <wp:posOffset>3752850</wp:posOffset>
                </wp:positionH>
                <wp:positionV relativeFrom="paragraph">
                  <wp:posOffset>3733800</wp:posOffset>
                </wp:positionV>
                <wp:extent cx="1362075" cy="342900"/>
                <wp:effectExtent l="0" t="0" r="28575" b="19050"/>
                <wp:wrapNone/>
                <wp:docPr id="388" name="文本框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0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 w:rsidP="003D20AE">
                            <w:r>
                              <w:rPr>
                                <w:rFonts w:hint="eastAsia"/>
                              </w:rPr>
                              <w:t>总共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个函数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C4611" id="文本框 388" o:spid="_x0000_s1085" type="#_x0000_t202" style="position:absolute;left:0;text-align:left;margin-left:295.5pt;margin-top:294pt;width:107.25pt;height:27pt;z-index:251836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" fillcolor="white [3201]" strokeweight=".5pt">
                <v:textbox>
                  <w:txbxContent>
                    <w:p w:rsidR="00B40525" w:rsidRDefault="00B40525" w:rsidP="003D20AE">
                      <w:r>
                        <w:rPr>
                          <w:rFonts w:hint="eastAsia"/>
                        </w:rPr>
                        <w:t>总共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个函数</w:t>
                      </w:r>
                    </w:p>
                  </w:txbxContent>
                </v:textbox>
              </v:shape>
            </w:pict>
          </mc:Fallback>
        </mc:AlternateContent>
      </w:r>
      <w:r w:rsidRPr="003D20AE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116FFEE" wp14:editId="0A650E21">
                <wp:simplePos x="0" y="0"/>
                <wp:positionH relativeFrom="column">
                  <wp:posOffset>2266950</wp:posOffset>
                </wp:positionH>
                <wp:positionV relativeFrom="paragraph">
                  <wp:posOffset>4038600</wp:posOffset>
                </wp:positionV>
                <wp:extent cx="1485900" cy="638175"/>
                <wp:effectExtent l="0" t="76200" r="0" b="28575"/>
                <wp:wrapNone/>
                <wp:docPr id="387" name="肘形连接符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85900" cy="6381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023A30" id="肘形连接符 387" o:spid="_x0000_s1026" type="#_x0000_t34" style="position:absolute;left:0;text-align:left;margin-left:178.5pt;margin-top:318pt;width:117pt;height:50.25pt;flip:y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" strokecolor="#99cb38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3529330</wp:posOffset>
                </wp:positionH>
                <wp:positionV relativeFrom="paragraph">
                  <wp:posOffset>726441</wp:posOffset>
                </wp:positionV>
                <wp:extent cx="1362075" cy="342900"/>
                <wp:effectExtent l="0" t="0" r="28575" b="19050"/>
                <wp:wrapNone/>
                <wp:docPr id="386" name="文本框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0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525" w:rsidRDefault="00B40525">
                            <w:r>
                              <w:rPr>
                                <w:rFonts w:hint="eastAsia"/>
                              </w:rPr>
                              <w:t>总共</w:t>
                            </w:r>
                            <w:r>
                              <w:rPr>
                                <w:rFonts w:hint="eastAsia"/>
                              </w:rPr>
                              <w:t>16</w:t>
                            </w:r>
                            <w:r>
                              <w:rPr>
                                <w:rFonts w:hint="eastAsia"/>
                              </w:rPr>
                              <w:t>个</w:t>
                            </w:r>
                            <w:r>
                              <w:t>视图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86" o:spid="_x0000_s1086" type="#_x0000_t202" style="position:absolute;left:0;text-align:left;margin-left:277.9pt;margin-top:57.2pt;width:107.25pt;height:27pt;z-index:25183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" fillcolor="white [3201]" strokeweight=".5pt">
                <v:textbox>
                  <w:txbxContent>
                    <w:p w:rsidR="00B40525" w:rsidRDefault="00B40525">
                      <w:r>
                        <w:rPr>
                          <w:rFonts w:hint="eastAsia"/>
                        </w:rPr>
                        <w:t>总共</w:t>
                      </w:r>
                      <w:r>
                        <w:rPr>
                          <w:rFonts w:hint="eastAsia"/>
                        </w:rPr>
                        <w:t>16</w:t>
                      </w:r>
                      <w:r>
                        <w:rPr>
                          <w:rFonts w:hint="eastAsia"/>
                        </w:rPr>
                        <w:t>个</w:t>
                      </w:r>
                      <w:r>
                        <w:t>视图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2043430</wp:posOffset>
                </wp:positionH>
                <wp:positionV relativeFrom="paragraph">
                  <wp:posOffset>955040</wp:posOffset>
                </wp:positionV>
                <wp:extent cx="1485900" cy="638175"/>
                <wp:effectExtent l="0" t="76200" r="0" b="28575"/>
                <wp:wrapNone/>
                <wp:docPr id="385" name="肘形连接符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85900" cy="6381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C6ED18" id="肘形连接符 385" o:spid="_x0000_s1026" type="#_x0000_t34" style="position:absolute;left:0;text-align:left;margin-left:160.9pt;margin-top:75.2pt;width:117pt;height:50.25pt;flip:y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" strokecolor="#99cb38 [3204]" strokeweight=".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AB8D52" wp14:editId="4EA21FFB">
            <wp:extent cx="2752725" cy="4838700"/>
            <wp:effectExtent l="0" t="0" r="952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82E" w:rsidRDefault="00BE082E" w:rsidP="00BE082E">
      <w:pPr>
        <w:pStyle w:val="ac"/>
        <w:ind w:left="360" w:firstLineChars="0" w:firstLine="0"/>
        <w:rPr>
          <w:b/>
          <w:noProof/>
          <w:sz w:val="28"/>
          <w:szCs w:val="28"/>
        </w:rPr>
      </w:pPr>
    </w:p>
    <w:p w:rsidR="0080419B" w:rsidRDefault="0080419B" w:rsidP="00BE082E">
      <w:pPr>
        <w:pStyle w:val="ac"/>
        <w:ind w:left="360" w:firstLineChars="0" w:firstLine="0"/>
        <w:rPr>
          <w:b/>
          <w:noProof/>
          <w:sz w:val="28"/>
          <w:szCs w:val="28"/>
        </w:rPr>
      </w:pPr>
    </w:p>
    <w:p w:rsidR="0080419B" w:rsidRDefault="0080419B" w:rsidP="0080419B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r w:rsidRPr="0080419B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lastRenderedPageBreak/>
        <w:t>实现过程</w:t>
      </w:r>
    </w:p>
    <w:p w:rsidR="0080419B" w:rsidRDefault="0080419B" w:rsidP="0080419B">
      <w:r>
        <w:rPr>
          <w:rFonts w:hint="eastAsia"/>
          <w:noProof/>
        </w:rPr>
        <w:drawing>
          <wp:inline distT="0" distB="0" distL="0" distR="0">
            <wp:extent cx="5486400" cy="3095625"/>
            <wp:effectExtent l="19050" t="0" r="19050" b="0"/>
            <wp:docPr id="389" name="图示 38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1" r:lo="rId92" r:qs="rId93" r:cs="rId94"/>
              </a:graphicData>
            </a:graphic>
          </wp:inline>
        </w:drawing>
      </w:r>
    </w:p>
    <w:p w:rsidR="00B86AF2" w:rsidRDefault="00B86AF2" w:rsidP="0080419B"/>
    <w:p w:rsidR="00B86AF2" w:rsidRDefault="00B86AF2" w:rsidP="00B86AF2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r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总结与收获</w:t>
      </w:r>
    </w:p>
    <w:p w:rsidR="00B86AF2" w:rsidRDefault="00BB78BA" w:rsidP="00B86AF2">
      <w:r>
        <w:rPr>
          <w:rFonts w:hint="eastAsia"/>
        </w:rPr>
        <w:t>首先很开心能完成自己写的第一个系统，从刚开始枯燥的数据库设计到最后的代码实现，一步一步脚踏实地，终于完成了</w:t>
      </w:r>
      <w:r w:rsidR="00090DDC">
        <w:rPr>
          <w:rFonts w:hint="eastAsia"/>
        </w:rPr>
        <w:t>它。</w:t>
      </w:r>
    </w:p>
    <w:p w:rsidR="00B40525" w:rsidRDefault="00B40525" w:rsidP="00B86AF2">
      <w:pPr>
        <w:rPr>
          <w:rFonts w:hint="eastAsia"/>
        </w:rPr>
      </w:pPr>
      <w:r>
        <w:rPr>
          <w:rFonts w:hint="eastAsia"/>
        </w:rPr>
        <w:t>不足的是没有实现</w:t>
      </w:r>
      <w:r w:rsidR="007E146C">
        <w:rPr>
          <w:rFonts w:hint="eastAsia"/>
        </w:rPr>
        <w:t>在一个窗口跳转页面，这是写该系统时最大的遗憾。</w:t>
      </w:r>
    </w:p>
    <w:p w:rsidR="00090DDC" w:rsidRDefault="00090DDC" w:rsidP="00B86AF2">
      <w:r>
        <w:rPr>
          <w:rFonts w:hint="eastAsia"/>
        </w:rPr>
        <w:t>在完成系统中最大的感悟就是要把每次的程序，数据库小问题记录下来做成</w:t>
      </w:r>
      <w:r>
        <w:rPr>
          <w:rFonts w:hint="eastAsia"/>
        </w:rPr>
        <w:t>word</w:t>
      </w:r>
      <w:r>
        <w:rPr>
          <w:rFonts w:hint="eastAsia"/>
        </w:rPr>
        <w:t>文档，</w:t>
      </w:r>
    </w:p>
    <w:p w:rsidR="00090DDC" w:rsidRPr="00B86AF2" w:rsidRDefault="00090DDC" w:rsidP="00B86AF2">
      <w:r>
        <w:rPr>
          <w:rFonts w:hint="eastAsia"/>
        </w:rPr>
        <w:t>多看几遍，减少自己的出错率。能在数据库课程设计中收获错误与知识，更加坚定了我从事软件专业的心。</w:t>
      </w:r>
    </w:p>
    <w:p w:rsidR="00B86AF2" w:rsidRDefault="00B86AF2" w:rsidP="00B86AF2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r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参考资料</w:t>
      </w:r>
    </w:p>
    <w:p w:rsidR="00B86AF2" w:rsidRDefault="00BB78BA" w:rsidP="0080419B">
      <w:r>
        <w:rPr>
          <w:rFonts w:hint="eastAsia"/>
        </w:rPr>
        <w:t>图片存取方法参考百度</w:t>
      </w:r>
    </w:p>
    <w:p w:rsidR="00BB78BA" w:rsidRDefault="00BB78BA" w:rsidP="0080419B">
      <w:r>
        <w:rPr>
          <w:rFonts w:hint="eastAsia"/>
        </w:rPr>
        <w:t>数据库连接方式来自于王为老师的代码解释</w:t>
      </w:r>
    </w:p>
    <w:p w:rsidR="00BB78BA" w:rsidRDefault="00BB78BA" w:rsidP="0080419B">
      <w:r>
        <w:rPr>
          <w:rFonts w:hint="eastAsia"/>
        </w:rPr>
        <w:t>自定义用户控件方法参考百度</w:t>
      </w:r>
    </w:p>
    <w:p w:rsidR="00A55D54" w:rsidRDefault="00A55D54" w:rsidP="00A55D54">
      <w:pPr>
        <w:pStyle w:val="afff4"/>
        <w:spacing w:before="1540" w:after="240"/>
        <w:jc w:val="center"/>
        <w:rPr>
          <w:color w:val="99CB38" w:themeColor="accent1"/>
          <w:kern w:val="2"/>
          <w:sz w:val="21"/>
        </w:rPr>
      </w:pPr>
      <w:r w:rsidRPr="00A55D54">
        <w:rPr>
          <w:color w:val="99CB38" w:themeColor="accent1"/>
          <w:kern w:val="2"/>
          <w:sz w:val="21"/>
        </w:rPr>
        <w:t xml:space="preserve"> </w:t>
      </w:r>
    </w:p>
    <w:sdt>
      <w:sdtPr>
        <w:rPr>
          <w:color w:val="99CB38" w:themeColor="accent1"/>
          <w:kern w:val="2"/>
          <w:sz w:val="21"/>
        </w:rPr>
        <w:id w:val="-904445279"/>
        <w:docPartObj>
          <w:docPartGallery w:val="Cover Pages"/>
          <w:docPartUnique/>
        </w:docPartObj>
      </w:sdtPr>
      <w:sdtEndPr>
        <w:rPr>
          <w:color w:val="auto"/>
          <w:kern w:val="0"/>
          <w:sz w:val="22"/>
        </w:rPr>
      </w:sdtEndPr>
      <w:sdtContent>
        <w:p w:rsidR="00A55D54" w:rsidRDefault="00A55D54" w:rsidP="00A55D54">
          <w:pPr>
            <w:pStyle w:val="afff4"/>
            <w:spacing w:before="1540" w:after="240"/>
            <w:jc w:val="center"/>
          </w:pPr>
        </w:p>
        <w:p w:rsidR="00A55D54" w:rsidRPr="00A55D54" w:rsidRDefault="00A55D54" w:rsidP="00A55D54">
          <w:pPr>
            <w:pStyle w:val="2"/>
            <w:rPr>
              <w:rStyle w:val="aff2"/>
              <w:rFonts w:asciiTheme="minorHAnsi" w:eastAsiaTheme="minorEastAsia" w:hAnsiTheme="minorHAnsi" w:cstheme="minorBidi"/>
              <w:sz w:val="32"/>
            </w:rPr>
          </w:pPr>
          <w:r>
            <w:rPr>
              <w:rFonts w:asciiTheme="minorHAnsi" w:eastAsiaTheme="minorEastAsia" w:hAnsiTheme="minorHAnsi" w:cstheme="minorBidi"/>
              <w:color w:val="FF0000"/>
              <w:sz w:val="32"/>
            </w:rPr>
            <w:fldChar w:fldCharType="begin"/>
          </w:r>
          <w:r>
            <w:rPr>
              <w:rFonts w:asciiTheme="minorHAnsi" w:eastAsiaTheme="minorEastAsia" w:hAnsiTheme="minorHAnsi" w:cstheme="minorBidi"/>
              <w:color w:val="FF0000"/>
              <w:sz w:val="32"/>
            </w:rPr>
            <w:instrText xml:space="preserve">HYPERLINK </w:instrText>
          </w:r>
          <w:r>
            <w:rPr>
              <w:rFonts w:asciiTheme="minorHAnsi" w:eastAsiaTheme="minorEastAsia" w:hAnsiTheme="minorHAnsi" w:cstheme="minorBidi" w:hint="eastAsia"/>
              <w:color w:val="FF0000"/>
              <w:sz w:val="32"/>
            </w:rPr>
            <w:instrText>"J:\\C#\\</w:instrText>
          </w:r>
          <w:r>
            <w:rPr>
              <w:rFonts w:asciiTheme="minorHAnsi" w:eastAsiaTheme="minorEastAsia" w:hAnsiTheme="minorHAnsi" w:cstheme="minorBidi" w:hint="eastAsia"/>
              <w:color w:val="FF0000"/>
              <w:sz w:val="32"/>
            </w:rPr>
            <w:instrText>夕拾市场数据库设计文档</w:instrText>
          </w:r>
          <w:r>
            <w:rPr>
              <w:rFonts w:asciiTheme="minorHAnsi" w:eastAsiaTheme="minorEastAsia" w:hAnsiTheme="minorHAnsi" w:cstheme="minorBidi" w:hint="eastAsia"/>
              <w:color w:val="FF0000"/>
              <w:sz w:val="32"/>
            </w:rPr>
            <w:instrText>.docx"</w:instrText>
          </w:r>
          <w:r>
            <w:rPr>
              <w:rFonts w:asciiTheme="minorHAnsi" w:eastAsiaTheme="minorEastAsia" w:hAnsiTheme="minorHAnsi" w:cstheme="minorBidi"/>
              <w:color w:val="FF0000"/>
              <w:sz w:val="32"/>
            </w:rPr>
          </w:r>
          <w:r>
            <w:rPr>
              <w:rFonts w:asciiTheme="minorHAnsi" w:eastAsiaTheme="minorEastAsia" w:hAnsiTheme="minorHAnsi" w:cstheme="minorBidi"/>
              <w:color w:val="FF0000"/>
              <w:sz w:val="32"/>
            </w:rPr>
            <w:fldChar w:fldCharType="separate"/>
          </w:r>
          <w:r w:rsidRPr="00A55D54">
            <w:rPr>
              <w:rStyle w:val="aff2"/>
              <w:rFonts w:asciiTheme="minorHAnsi" w:eastAsiaTheme="minorEastAsia" w:hAnsiTheme="minorHAnsi" w:cstheme="minorBidi"/>
              <w:sz w:val="32"/>
            </w:rPr>
            <w:t>数据库</w:t>
          </w:r>
          <w:r w:rsidRPr="00A55D54">
            <w:rPr>
              <w:rStyle w:val="aff2"/>
              <w:rFonts w:asciiTheme="minorHAnsi" w:eastAsiaTheme="minorEastAsia" w:hAnsiTheme="minorHAnsi" w:cstheme="minorBidi"/>
              <w:sz w:val="32"/>
            </w:rPr>
            <w:t>设</w:t>
          </w:r>
          <w:r w:rsidRPr="00A55D54">
            <w:rPr>
              <w:rStyle w:val="aff2"/>
              <w:rFonts w:asciiTheme="minorHAnsi" w:eastAsiaTheme="minorEastAsia" w:hAnsiTheme="minorHAnsi" w:cstheme="minorBidi"/>
              <w:sz w:val="32"/>
            </w:rPr>
            <w:t>计</w:t>
          </w:r>
        </w:p>
        <w:p w:rsidR="00A55D54" w:rsidRPr="008B06CA" w:rsidRDefault="00A55D54" w:rsidP="00A55D54">
          <w:r>
            <w:rPr>
              <w:b/>
              <w:bCs/>
              <w:color w:val="FF0000"/>
              <w:sz w:val="32"/>
              <w:szCs w:val="26"/>
            </w:rPr>
            <w:fldChar w:fldCharType="end"/>
          </w:r>
        </w:p>
      </w:sdtContent>
    </w:sdt>
    <w:p w:rsidR="00A55D54" w:rsidRPr="00A55D54" w:rsidRDefault="00A55D54" w:rsidP="00A55D54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r w:rsidRPr="00A55D54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 xml:space="preserve"> </w:t>
      </w:r>
      <w:r w:rsidRPr="00A55D54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需求分析</w:t>
      </w:r>
    </w:p>
    <w:p w:rsidR="00A55D54" w:rsidRPr="007A7AE3" w:rsidRDefault="00A55D54" w:rsidP="00A55D54">
      <w:pPr>
        <w:pStyle w:val="ac"/>
        <w:widowControl w:val="0"/>
        <w:spacing w:after="0" w:line="240" w:lineRule="auto"/>
        <w:ind w:left="840" w:firstLineChars="0" w:firstLine="0"/>
        <w:jc w:val="both"/>
        <w:rPr>
          <w:color w:val="FF0000"/>
          <w:sz w:val="32"/>
        </w:rPr>
      </w:pPr>
      <w:r w:rsidRPr="003A5D55">
        <w:rPr>
          <w:rStyle w:val="af4"/>
          <w:rFonts w:hint="eastAsia"/>
        </w:rPr>
        <w:t>市场需求</w:t>
      </w:r>
      <w:r>
        <w:rPr>
          <w:rFonts w:hint="eastAsia"/>
        </w:rPr>
        <w:t>：</w:t>
      </w:r>
    </w:p>
    <w:p w:rsidR="00A55D54" w:rsidRPr="00D94D95" w:rsidRDefault="00A55D54" w:rsidP="00A55D54">
      <w:pPr>
        <w:pStyle w:val="ac"/>
        <w:ind w:left="840" w:firstLineChars="0" w:firstLine="0"/>
        <w:rPr>
          <w:color w:val="FF0000"/>
          <w:sz w:val="32"/>
        </w:rPr>
      </w:pPr>
      <w:r w:rsidRPr="00D94D95">
        <w:rPr>
          <w:color w:val="FF0000"/>
          <w:sz w:val="32"/>
        </w:rPr>
        <w:t xml:space="preserve"> </w:t>
      </w:r>
    </w:p>
    <w:p w:rsidR="00A55D54" w:rsidRPr="007A7AE3" w:rsidRDefault="00A55D54" w:rsidP="00A55D54">
      <w:pPr>
        <w:pStyle w:val="ac"/>
        <w:widowControl w:val="0"/>
        <w:numPr>
          <w:ilvl w:val="0"/>
          <w:numId w:val="24"/>
        </w:numPr>
        <w:spacing w:after="0" w:line="240" w:lineRule="auto"/>
        <w:ind w:firstLineChars="0"/>
        <w:jc w:val="both"/>
      </w:pPr>
      <w:r>
        <w:rPr>
          <w:rFonts w:hint="eastAsia"/>
        </w:rPr>
        <w:t>近年来校园二手书无法及时回收利用，</w:t>
      </w:r>
      <w:r w:rsidRPr="007A7AE3">
        <w:t>本人买的书看完之后成闲置，又不想出售</w:t>
      </w:r>
      <w:r>
        <w:rPr>
          <w:rFonts w:hint="eastAsia"/>
        </w:rPr>
        <w:t>，</w:t>
      </w:r>
      <w:r w:rsidRPr="007A7AE3">
        <w:t>自己想看的书在别人那成了闲置</w:t>
      </w:r>
      <w:r>
        <w:rPr>
          <w:rFonts w:hint="eastAsia"/>
        </w:rPr>
        <w:t>，</w:t>
      </w:r>
      <w:r w:rsidRPr="007A7AE3">
        <w:t>提高二手书利用率迫在眉睫</w:t>
      </w:r>
      <w:r>
        <w:rPr>
          <w:rFonts w:hint="eastAsia"/>
        </w:rPr>
        <w:t>，</w:t>
      </w:r>
      <w:r w:rsidRPr="007A7AE3">
        <w:t>网上现有的二手书需加上邮费，不符合二手书本身的价值</w:t>
      </w:r>
    </w:p>
    <w:p w:rsidR="00A55D54" w:rsidRDefault="00A55D54" w:rsidP="00A55D54">
      <w:pPr>
        <w:pStyle w:val="ac"/>
        <w:widowControl w:val="0"/>
        <w:numPr>
          <w:ilvl w:val="0"/>
          <w:numId w:val="22"/>
        </w:numPr>
        <w:spacing w:after="0" w:line="240" w:lineRule="auto"/>
        <w:ind w:firstLineChars="0"/>
        <w:jc w:val="both"/>
      </w:pPr>
      <w:r w:rsidRPr="003A5D55">
        <w:rPr>
          <w:rStyle w:val="af4"/>
        </w:rPr>
        <w:t>特色</w:t>
      </w:r>
      <w:r>
        <w:t>：</w:t>
      </w:r>
    </w:p>
    <w:p w:rsidR="00A55D54" w:rsidRDefault="00A55D54" w:rsidP="00A55D54">
      <w:pPr>
        <w:pStyle w:val="ac"/>
        <w:widowControl w:val="0"/>
        <w:numPr>
          <w:ilvl w:val="0"/>
          <w:numId w:val="23"/>
        </w:numPr>
        <w:spacing w:after="0" w:line="240" w:lineRule="auto"/>
        <w:ind w:firstLineChars="0"/>
        <w:jc w:val="both"/>
      </w:pPr>
      <w:r>
        <w:t>增加对二手书的售卖交易</w:t>
      </w:r>
    </w:p>
    <w:p w:rsidR="00A55D54" w:rsidRDefault="00A55D54" w:rsidP="00A55D54">
      <w:pPr>
        <w:pStyle w:val="ac"/>
        <w:widowControl w:val="0"/>
        <w:numPr>
          <w:ilvl w:val="0"/>
          <w:numId w:val="23"/>
        </w:numPr>
        <w:spacing w:after="0" w:line="240" w:lineRule="auto"/>
        <w:ind w:firstLineChars="0"/>
        <w:jc w:val="both"/>
      </w:pPr>
      <w:r>
        <w:t>对于自己的成为闲置的书可采取转赠或与他人交换自己所需看的书</w:t>
      </w:r>
    </w:p>
    <w:p w:rsidR="00A55D54" w:rsidRDefault="00A55D54" w:rsidP="00A55D54">
      <w:pPr>
        <w:pStyle w:val="ac"/>
        <w:widowControl w:val="0"/>
        <w:numPr>
          <w:ilvl w:val="0"/>
          <w:numId w:val="23"/>
        </w:numPr>
        <w:spacing w:after="0" w:line="240" w:lineRule="auto"/>
        <w:ind w:firstLineChars="0"/>
        <w:jc w:val="both"/>
      </w:pPr>
      <w:r>
        <w:t>增加对书友专业的分类，便于快速找书</w:t>
      </w:r>
    </w:p>
    <w:p w:rsidR="00A55D54" w:rsidRDefault="00A55D54" w:rsidP="00A55D54">
      <w:pPr>
        <w:pStyle w:val="ac"/>
        <w:widowControl w:val="0"/>
        <w:numPr>
          <w:ilvl w:val="0"/>
          <w:numId w:val="23"/>
        </w:numPr>
        <w:spacing w:after="0" w:line="240" w:lineRule="auto"/>
        <w:ind w:firstLineChars="0"/>
        <w:jc w:val="both"/>
      </w:pPr>
      <w:r>
        <w:t>增加对书籍的标签管理</w:t>
      </w:r>
    </w:p>
    <w:p w:rsidR="00A55D54" w:rsidRDefault="00A55D54" w:rsidP="00A55D54">
      <w:pPr>
        <w:pStyle w:val="ac"/>
        <w:widowControl w:val="0"/>
        <w:numPr>
          <w:ilvl w:val="0"/>
          <w:numId w:val="22"/>
        </w:numPr>
        <w:spacing w:after="0" w:line="240" w:lineRule="auto"/>
        <w:ind w:firstLineChars="0"/>
        <w:jc w:val="both"/>
        <w:rPr>
          <w:rStyle w:val="af4"/>
        </w:rPr>
      </w:pPr>
      <w:r w:rsidRPr="003A5D55">
        <w:rPr>
          <w:rStyle w:val="af4"/>
          <w:rFonts w:hint="eastAsia"/>
        </w:rPr>
        <w:t>功能</w:t>
      </w:r>
      <w:r>
        <w:rPr>
          <w:rStyle w:val="af4"/>
          <w:rFonts w:hint="eastAsia"/>
        </w:rPr>
        <w:t>:</w:t>
      </w:r>
    </w:p>
    <w:p w:rsidR="00A55D54" w:rsidRDefault="00A55D54" w:rsidP="00A55D54">
      <w:pPr>
        <w:pStyle w:val="ac"/>
        <w:widowControl w:val="0"/>
        <w:numPr>
          <w:ilvl w:val="0"/>
          <w:numId w:val="25"/>
        </w:numPr>
        <w:spacing w:after="0" w:line="240" w:lineRule="auto"/>
        <w:ind w:firstLineChars="0"/>
        <w:jc w:val="both"/>
        <w:rPr>
          <w:rStyle w:val="af4"/>
        </w:rPr>
      </w:pPr>
      <w:r>
        <w:rPr>
          <w:rStyle w:val="af4"/>
        </w:rPr>
        <w:t>书友管理</w:t>
      </w:r>
    </w:p>
    <w:p w:rsidR="00A55D54" w:rsidRPr="003A5D55" w:rsidRDefault="00A55D54" w:rsidP="00A55D54">
      <w:pPr>
        <w:pStyle w:val="ac"/>
        <w:widowControl w:val="0"/>
        <w:numPr>
          <w:ilvl w:val="0"/>
          <w:numId w:val="26"/>
        </w:numPr>
        <w:spacing w:after="0" w:line="240" w:lineRule="auto"/>
        <w:ind w:firstLineChars="0"/>
        <w:jc w:val="both"/>
      </w:pPr>
      <w:r>
        <w:rPr>
          <w:rFonts w:hint="eastAsia"/>
        </w:rPr>
        <w:t>书友注册</w:t>
      </w:r>
    </w:p>
    <w:p w:rsidR="00A55D54" w:rsidRPr="003A5D55" w:rsidRDefault="00A55D54" w:rsidP="00A55D54">
      <w:pPr>
        <w:pStyle w:val="ac"/>
        <w:widowControl w:val="0"/>
        <w:numPr>
          <w:ilvl w:val="0"/>
          <w:numId w:val="26"/>
        </w:numPr>
        <w:spacing w:after="0" w:line="240" w:lineRule="auto"/>
        <w:ind w:firstLineChars="0"/>
        <w:jc w:val="both"/>
      </w:pPr>
      <w:r>
        <w:t>书友交换</w:t>
      </w:r>
      <w:r w:rsidRPr="003A5D55">
        <w:t>记录</w:t>
      </w:r>
    </w:p>
    <w:p w:rsidR="00A55D54" w:rsidRDefault="00A55D54" w:rsidP="00A55D54">
      <w:pPr>
        <w:pStyle w:val="ac"/>
        <w:widowControl w:val="0"/>
        <w:numPr>
          <w:ilvl w:val="0"/>
          <w:numId w:val="26"/>
        </w:numPr>
        <w:spacing w:after="0" w:line="240" w:lineRule="auto"/>
        <w:ind w:firstLineChars="0"/>
        <w:jc w:val="both"/>
      </w:pPr>
      <w:r>
        <w:rPr>
          <w:rFonts w:hint="eastAsia"/>
        </w:rPr>
        <w:t>书友信息记录，包括专业与联系方式</w:t>
      </w:r>
    </w:p>
    <w:p w:rsidR="00A55D54" w:rsidRPr="002E16DA" w:rsidRDefault="00A55D54" w:rsidP="00A55D54">
      <w:pPr>
        <w:pStyle w:val="ac"/>
        <w:widowControl w:val="0"/>
        <w:numPr>
          <w:ilvl w:val="0"/>
          <w:numId w:val="26"/>
        </w:numPr>
        <w:spacing w:after="0" w:line="240" w:lineRule="auto"/>
        <w:ind w:firstLineChars="0"/>
        <w:jc w:val="both"/>
      </w:pPr>
      <w:r>
        <w:t>书友的增查删改</w:t>
      </w:r>
    </w:p>
    <w:p w:rsidR="00A55D54" w:rsidRDefault="00A55D54" w:rsidP="00A55D54">
      <w:pPr>
        <w:pStyle w:val="ac"/>
        <w:widowControl w:val="0"/>
        <w:numPr>
          <w:ilvl w:val="0"/>
          <w:numId w:val="25"/>
        </w:numPr>
        <w:spacing w:after="0" w:line="240" w:lineRule="auto"/>
        <w:ind w:firstLineChars="0"/>
        <w:jc w:val="both"/>
        <w:rPr>
          <w:rStyle w:val="af4"/>
        </w:rPr>
      </w:pPr>
      <w:r>
        <w:rPr>
          <w:rStyle w:val="af4"/>
          <w:rFonts w:hint="eastAsia"/>
        </w:rPr>
        <w:t>书籍</w:t>
      </w:r>
      <w:r w:rsidRPr="00E55F26">
        <w:rPr>
          <w:rStyle w:val="af4"/>
          <w:rFonts w:hint="eastAsia"/>
        </w:rPr>
        <w:t>管理</w:t>
      </w:r>
    </w:p>
    <w:p w:rsidR="00A55D54" w:rsidRPr="00E55F26" w:rsidRDefault="00A55D54" w:rsidP="00A55D54">
      <w:pPr>
        <w:pStyle w:val="ac"/>
        <w:widowControl w:val="0"/>
        <w:numPr>
          <w:ilvl w:val="0"/>
          <w:numId w:val="26"/>
        </w:numPr>
        <w:spacing w:after="0" w:line="240" w:lineRule="auto"/>
        <w:ind w:firstLineChars="0"/>
        <w:jc w:val="both"/>
      </w:pPr>
      <w:r>
        <w:rPr>
          <w:rFonts w:hint="eastAsia"/>
        </w:rPr>
        <w:t>书籍</w:t>
      </w:r>
      <w:r w:rsidRPr="00E55F26">
        <w:rPr>
          <w:rFonts w:hint="eastAsia"/>
        </w:rPr>
        <w:t>的</w:t>
      </w:r>
      <w:r>
        <w:rPr>
          <w:rFonts w:hint="eastAsia"/>
        </w:rPr>
        <w:t>书号，书名，类别</w:t>
      </w:r>
      <w:r w:rsidRPr="00E55F26">
        <w:rPr>
          <w:rFonts w:hint="eastAsia"/>
        </w:rPr>
        <w:t>的管理</w:t>
      </w:r>
    </w:p>
    <w:p w:rsidR="00A55D54" w:rsidRPr="004C10F3" w:rsidRDefault="00A55D54" w:rsidP="00A55D54">
      <w:pPr>
        <w:pStyle w:val="ac"/>
        <w:widowControl w:val="0"/>
        <w:numPr>
          <w:ilvl w:val="0"/>
          <w:numId w:val="26"/>
        </w:numPr>
        <w:spacing w:after="0" w:line="240" w:lineRule="auto"/>
        <w:ind w:firstLineChars="0"/>
        <w:jc w:val="both"/>
      </w:pPr>
      <w:r>
        <w:t>书籍</w:t>
      </w:r>
      <w:r w:rsidRPr="00E55F26">
        <w:t>的</w:t>
      </w:r>
      <w:r>
        <w:t>状态管理（在售，转赠，交换，待购）</w:t>
      </w:r>
    </w:p>
    <w:p w:rsidR="00A55D54" w:rsidRPr="004C10F3" w:rsidRDefault="00A55D54" w:rsidP="00A55D54">
      <w:pPr>
        <w:pStyle w:val="ac"/>
        <w:widowControl w:val="0"/>
        <w:numPr>
          <w:ilvl w:val="0"/>
          <w:numId w:val="26"/>
        </w:numPr>
        <w:spacing w:after="0" w:line="240" w:lineRule="auto"/>
        <w:ind w:firstLineChars="0"/>
        <w:jc w:val="both"/>
      </w:pPr>
      <w:r>
        <w:t>书籍的增查删改</w:t>
      </w:r>
    </w:p>
    <w:p w:rsidR="00A55D54" w:rsidRDefault="00A55D54" w:rsidP="00A55D54">
      <w:pPr>
        <w:pStyle w:val="ac"/>
        <w:widowControl w:val="0"/>
        <w:numPr>
          <w:ilvl w:val="0"/>
          <w:numId w:val="25"/>
        </w:numPr>
        <w:spacing w:after="0" w:line="240" w:lineRule="auto"/>
        <w:ind w:firstLineChars="0"/>
        <w:jc w:val="both"/>
        <w:rPr>
          <w:rStyle w:val="af4"/>
        </w:rPr>
      </w:pPr>
      <w:r>
        <w:rPr>
          <w:rStyle w:val="af4"/>
          <w:rFonts w:hint="eastAsia"/>
        </w:rPr>
        <w:t>书籍销售</w:t>
      </w:r>
      <w:r w:rsidRPr="00E55F26">
        <w:rPr>
          <w:rStyle w:val="af4"/>
          <w:rFonts w:hint="eastAsia"/>
        </w:rPr>
        <w:t>管理</w:t>
      </w:r>
    </w:p>
    <w:p w:rsidR="00A55D54" w:rsidRDefault="00A55D54" w:rsidP="00A55D54">
      <w:pPr>
        <w:pStyle w:val="ac"/>
        <w:widowControl w:val="0"/>
        <w:numPr>
          <w:ilvl w:val="0"/>
          <w:numId w:val="26"/>
        </w:numPr>
        <w:spacing w:after="0" w:line="240" w:lineRule="auto"/>
        <w:ind w:firstLineChars="0"/>
        <w:jc w:val="both"/>
      </w:pPr>
      <w:r>
        <w:rPr>
          <w:rFonts w:hint="eastAsia"/>
        </w:rPr>
        <w:t>书籍的类别或模糊查询</w:t>
      </w:r>
    </w:p>
    <w:p w:rsidR="00A55D54" w:rsidRPr="00E55F26" w:rsidRDefault="00A55D54" w:rsidP="00A55D54">
      <w:pPr>
        <w:pStyle w:val="ac"/>
        <w:widowControl w:val="0"/>
        <w:numPr>
          <w:ilvl w:val="0"/>
          <w:numId w:val="26"/>
        </w:numPr>
        <w:spacing w:after="0" w:line="240" w:lineRule="auto"/>
        <w:ind w:firstLineChars="0"/>
        <w:jc w:val="both"/>
      </w:pPr>
      <w:r>
        <w:t>书籍的上架与交换</w:t>
      </w:r>
    </w:p>
    <w:p w:rsidR="00A55D54" w:rsidRDefault="00A55D54" w:rsidP="00A55D54">
      <w:pPr>
        <w:pStyle w:val="ac"/>
        <w:widowControl w:val="0"/>
        <w:numPr>
          <w:ilvl w:val="0"/>
          <w:numId w:val="26"/>
        </w:numPr>
        <w:spacing w:after="0" w:line="240" w:lineRule="auto"/>
        <w:ind w:firstLineChars="0"/>
        <w:jc w:val="both"/>
      </w:pPr>
      <w:r>
        <w:t>对书籍的销售价格管理（交换需要交付押金，赠书无需押金，买书按卖家意愿决定）</w:t>
      </w:r>
    </w:p>
    <w:p w:rsidR="00A55D54" w:rsidRPr="004C10F3" w:rsidRDefault="00A55D54" w:rsidP="00A55D54">
      <w:pPr>
        <w:pStyle w:val="ac"/>
        <w:widowControl w:val="0"/>
        <w:numPr>
          <w:ilvl w:val="0"/>
          <w:numId w:val="26"/>
        </w:numPr>
        <w:spacing w:after="0" w:line="240" w:lineRule="auto"/>
        <w:ind w:firstLineChars="0"/>
        <w:jc w:val="both"/>
      </w:pPr>
      <w:r>
        <w:lastRenderedPageBreak/>
        <w:t>书籍的标签管理，便于更快找书</w:t>
      </w:r>
      <w:r>
        <w:rPr>
          <w:noProof/>
        </w:rPr>
        <w:drawing>
          <wp:anchor distT="0" distB="0" distL="114300" distR="114300" simplePos="0" relativeHeight="251838464" behindDoc="0" locked="0" layoutInCell="1" allowOverlap="1" wp14:anchorId="4ECFAE1A" wp14:editId="1056EF38">
            <wp:simplePos x="0" y="0"/>
            <wp:positionH relativeFrom="margin">
              <wp:align>left</wp:align>
            </wp:positionH>
            <wp:positionV relativeFrom="paragraph">
              <wp:posOffset>496570</wp:posOffset>
            </wp:positionV>
            <wp:extent cx="5114925" cy="2219325"/>
            <wp:effectExtent l="57150" t="0" r="28575" b="0"/>
            <wp:wrapSquare wrapText="bothSides"/>
            <wp:docPr id="8" name="图示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6" r:lo="rId97" r:qs="rId98" r:cs="rId9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5D54" w:rsidRPr="002E16DA" w:rsidRDefault="00A55D54" w:rsidP="00A55D54">
      <w:pPr>
        <w:pStyle w:val="ac"/>
        <w:widowControl w:val="0"/>
        <w:spacing w:after="0" w:line="240" w:lineRule="auto"/>
        <w:ind w:left="840" w:firstLineChars="0" w:firstLine="0"/>
        <w:jc w:val="both"/>
        <w:rPr>
          <w:rStyle w:val="af4"/>
          <w:sz w:val="28"/>
        </w:rPr>
      </w:pPr>
      <w:r w:rsidRPr="002E16DA">
        <w:rPr>
          <w:rStyle w:val="af4"/>
          <w:rFonts w:hint="eastAsia"/>
          <w:sz w:val="28"/>
        </w:rPr>
        <w:t>数据字典</w:t>
      </w:r>
    </w:p>
    <w:p w:rsidR="00A55D54" w:rsidRDefault="00A55D54" w:rsidP="00A55D54">
      <w:pPr>
        <w:rPr>
          <w:rStyle w:val="af4"/>
        </w:rPr>
      </w:pPr>
    </w:p>
    <w:p w:rsidR="00A55D54" w:rsidRPr="002E16DA" w:rsidRDefault="00A55D54" w:rsidP="00A55D54">
      <w:pPr>
        <w:pStyle w:val="ac"/>
        <w:ind w:left="420" w:firstLineChars="0" w:firstLine="0"/>
        <w:rPr>
          <w:rStyle w:val="af4"/>
          <w:sz w:val="28"/>
          <w:shd w:val="pct15" w:color="auto" w:fill="FFFFFF"/>
        </w:rPr>
      </w:pPr>
      <w:r>
        <w:rPr>
          <w:rStyle w:val="af4"/>
          <w:sz w:val="28"/>
          <w:shd w:val="pct15" w:color="auto" w:fill="FFFFFF"/>
        </w:rPr>
        <w:t>书友</w:t>
      </w:r>
      <w:r w:rsidRPr="002E16DA">
        <w:rPr>
          <w:rStyle w:val="af4"/>
          <w:sz w:val="28"/>
          <w:shd w:val="pct15" w:color="auto" w:fill="FFFFFF"/>
        </w:rPr>
        <w:t>管理子系统</w:t>
      </w:r>
    </w:p>
    <w:p w:rsidR="00A55D54" w:rsidRDefault="00A55D54" w:rsidP="00A55D54">
      <w:pPr>
        <w:pStyle w:val="ac"/>
        <w:ind w:left="840" w:firstLineChars="0" w:firstLine="0"/>
        <w:rPr>
          <w:rStyle w:val="af4"/>
        </w:rPr>
      </w:pPr>
      <w:r>
        <w:rPr>
          <w:rStyle w:val="af4"/>
        </w:rPr>
        <w:t>属性：书友</w:t>
      </w:r>
      <w:r>
        <w:rPr>
          <w:rStyle w:val="af4"/>
        </w:rPr>
        <w:t>ID</w:t>
      </w:r>
      <w:r>
        <w:rPr>
          <w:rStyle w:val="af4"/>
        </w:rPr>
        <w:t>号</w:t>
      </w:r>
      <w:r>
        <w:rPr>
          <w:rStyle w:val="af4"/>
          <w:rFonts w:hint="eastAsia"/>
        </w:rPr>
        <w:t xml:space="preserve"> </w:t>
      </w:r>
      <w:r>
        <w:rPr>
          <w:rStyle w:val="af4"/>
          <w:rFonts w:hint="eastAsia"/>
        </w:rPr>
        <w:t>手机号</w:t>
      </w:r>
      <w:r>
        <w:rPr>
          <w:rStyle w:val="af4"/>
          <w:rFonts w:hint="eastAsia"/>
        </w:rPr>
        <w:t xml:space="preserve"> </w:t>
      </w:r>
      <w:r>
        <w:rPr>
          <w:rStyle w:val="af4"/>
          <w:rFonts w:hint="eastAsia"/>
        </w:rPr>
        <w:t>书友姓名</w:t>
      </w:r>
      <w:r>
        <w:rPr>
          <w:rStyle w:val="af4"/>
          <w:rFonts w:hint="eastAsia"/>
        </w:rPr>
        <w:t xml:space="preserve"> </w:t>
      </w:r>
      <w:r>
        <w:rPr>
          <w:rStyle w:val="af4"/>
          <w:rFonts w:hint="eastAsia"/>
        </w:rPr>
        <w:t>密码</w:t>
      </w:r>
      <w:r>
        <w:rPr>
          <w:rStyle w:val="af4"/>
          <w:rFonts w:hint="eastAsia"/>
        </w:rPr>
        <w:t xml:space="preserve"> </w:t>
      </w:r>
      <w:r>
        <w:rPr>
          <w:rStyle w:val="af4"/>
          <w:rFonts w:hint="eastAsia"/>
        </w:rPr>
        <w:t>专业</w:t>
      </w:r>
      <w:r>
        <w:rPr>
          <w:rStyle w:val="af4"/>
          <w:rFonts w:hint="eastAsia"/>
        </w:rPr>
        <w:t xml:space="preserve"> </w:t>
      </w:r>
      <w:r>
        <w:rPr>
          <w:rStyle w:val="af4"/>
          <w:rFonts w:hint="eastAsia"/>
        </w:rPr>
        <w:t>年级</w:t>
      </w:r>
      <w:r>
        <w:rPr>
          <w:rStyle w:val="af4"/>
          <w:rFonts w:hint="eastAsia"/>
        </w:rPr>
        <w:t xml:space="preserve"> </w:t>
      </w:r>
      <w:r>
        <w:rPr>
          <w:rStyle w:val="af4"/>
          <w:rFonts w:hint="eastAsia"/>
        </w:rPr>
        <w:t>性别</w:t>
      </w:r>
    </w:p>
    <w:p w:rsidR="00A55D54" w:rsidRPr="00E55F26" w:rsidRDefault="00A55D54" w:rsidP="00A55D54">
      <w:pPr>
        <w:pStyle w:val="ac"/>
        <w:ind w:left="840" w:firstLineChars="0" w:firstLine="0"/>
        <w:rPr>
          <w:rStyle w:val="af4"/>
        </w:rPr>
      </w:pPr>
    </w:p>
    <w:tbl>
      <w:tblPr>
        <w:tblStyle w:val="5-5"/>
        <w:tblW w:w="9782" w:type="dxa"/>
        <w:tblInd w:w="-289" w:type="dxa"/>
        <w:tblLook w:val="04A0" w:firstRow="1" w:lastRow="0" w:firstColumn="1" w:lastColumn="0" w:noHBand="0" w:noVBand="1"/>
      </w:tblPr>
      <w:tblGrid>
        <w:gridCol w:w="838"/>
        <w:gridCol w:w="1521"/>
        <w:gridCol w:w="971"/>
        <w:gridCol w:w="1031"/>
        <w:gridCol w:w="661"/>
        <w:gridCol w:w="1444"/>
        <w:gridCol w:w="1141"/>
        <w:gridCol w:w="2175"/>
      </w:tblGrid>
      <w:tr w:rsidR="00A55D54" w:rsidTr="003D7C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:rsidR="00A55D54" w:rsidRPr="000C2CD0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 w:rsidRPr="000C2CD0">
              <w:rPr>
                <w:rStyle w:val="af4"/>
                <w:rFonts w:hint="eastAsia"/>
              </w:rPr>
              <w:t>数据项</w:t>
            </w:r>
          </w:p>
        </w:tc>
        <w:tc>
          <w:tcPr>
            <w:tcW w:w="1560" w:type="dxa"/>
          </w:tcPr>
          <w:p w:rsidR="00A55D54" w:rsidRPr="000C2CD0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 w:rsidRPr="000C2CD0">
              <w:rPr>
                <w:rStyle w:val="af4"/>
              </w:rPr>
              <w:t>含义说明</w:t>
            </w:r>
          </w:p>
        </w:tc>
        <w:tc>
          <w:tcPr>
            <w:tcW w:w="989" w:type="dxa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别名</w:t>
            </w:r>
          </w:p>
        </w:tc>
        <w:tc>
          <w:tcPr>
            <w:tcW w:w="1037" w:type="dxa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类型</w:t>
            </w:r>
          </w:p>
        </w:tc>
        <w:tc>
          <w:tcPr>
            <w:tcW w:w="667" w:type="dxa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长度</w:t>
            </w:r>
          </w:p>
        </w:tc>
        <w:tc>
          <w:tcPr>
            <w:tcW w:w="1276" w:type="dxa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取值范围</w:t>
            </w:r>
          </w:p>
        </w:tc>
        <w:tc>
          <w:tcPr>
            <w:tcW w:w="1168" w:type="dxa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取值含义</w:t>
            </w:r>
          </w:p>
        </w:tc>
        <w:tc>
          <w:tcPr>
            <w:tcW w:w="2234" w:type="dxa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与其他数据项的关系</w:t>
            </w:r>
          </w:p>
        </w:tc>
      </w:tr>
      <w:tr w:rsidR="00A55D54" w:rsidTr="003D7C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ID</w:t>
            </w:r>
            <w:r>
              <w:rPr>
                <w:rStyle w:val="af4"/>
                <w:rFonts w:hint="eastAsia"/>
              </w:rPr>
              <w:t>号</w:t>
            </w:r>
          </w:p>
        </w:tc>
        <w:tc>
          <w:tcPr>
            <w:tcW w:w="1560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书友</w:t>
            </w:r>
            <w:r>
              <w:rPr>
                <w:rStyle w:val="af4"/>
                <w:rFonts w:hint="eastAsia"/>
              </w:rPr>
              <w:t>ID</w:t>
            </w:r>
            <w:r>
              <w:rPr>
                <w:rStyle w:val="af4"/>
                <w:rFonts w:hint="eastAsia"/>
              </w:rPr>
              <w:t>号</w:t>
            </w:r>
          </w:p>
        </w:tc>
        <w:tc>
          <w:tcPr>
            <w:tcW w:w="989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书友</w:t>
            </w:r>
            <w:r>
              <w:rPr>
                <w:rStyle w:val="af4"/>
                <w:rFonts w:hint="eastAsia"/>
              </w:rPr>
              <w:t>ID</w:t>
            </w:r>
            <w:r>
              <w:rPr>
                <w:rStyle w:val="af4"/>
                <w:rFonts w:hint="eastAsia"/>
              </w:rPr>
              <w:t>号</w:t>
            </w:r>
          </w:p>
        </w:tc>
        <w:tc>
          <w:tcPr>
            <w:tcW w:w="1037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字符型</w:t>
            </w:r>
          </w:p>
        </w:tc>
        <w:tc>
          <w:tcPr>
            <w:tcW w:w="667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7</w:t>
            </w:r>
          </w:p>
        </w:tc>
        <w:tc>
          <w:tcPr>
            <w:tcW w:w="1276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1111111</w:t>
            </w:r>
          </w:p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</w:rPr>
              <w:t>~9999999</w:t>
            </w:r>
          </w:p>
        </w:tc>
        <w:tc>
          <w:tcPr>
            <w:tcW w:w="1168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书友的登录认证</w:t>
            </w:r>
          </w:p>
        </w:tc>
        <w:tc>
          <w:tcPr>
            <w:tcW w:w="2234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主键</w:t>
            </w:r>
          </w:p>
        </w:tc>
      </w:tr>
      <w:tr w:rsidR="00A55D54" w:rsidTr="003D7C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手机号</w:t>
            </w:r>
          </w:p>
        </w:tc>
        <w:tc>
          <w:tcPr>
            <w:tcW w:w="1560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书友手机号</w:t>
            </w:r>
          </w:p>
        </w:tc>
        <w:tc>
          <w:tcPr>
            <w:tcW w:w="989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037" w:type="dxa"/>
          </w:tcPr>
          <w:p w:rsidR="00A55D54" w:rsidRDefault="00A55D54" w:rsidP="003D7C12">
            <w:pPr>
              <w:ind w:firstLine="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6660">
              <w:rPr>
                <w:rStyle w:val="af4"/>
                <w:rFonts w:hint="eastAsia"/>
              </w:rPr>
              <w:t>字符型</w:t>
            </w:r>
          </w:p>
        </w:tc>
        <w:tc>
          <w:tcPr>
            <w:tcW w:w="667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11</w:t>
            </w:r>
          </w:p>
        </w:tc>
        <w:tc>
          <w:tcPr>
            <w:tcW w:w="1276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168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书友找回</w:t>
            </w:r>
            <w:r>
              <w:rPr>
                <w:rStyle w:val="af4"/>
                <w:rFonts w:hint="eastAsia"/>
              </w:rPr>
              <w:t>id</w:t>
            </w:r>
            <w:r>
              <w:rPr>
                <w:rStyle w:val="af4"/>
                <w:rFonts w:hint="eastAsia"/>
              </w:rPr>
              <w:t>凭证</w:t>
            </w:r>
          </w:p>
        </w:tc>
        <w:tc>
          <w:tcPr>
            <w:tcW w:w="2234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与</w:t>
            </w:r>
            <w:r>
              <w:rPr>
                <w:rStyle w:val="af4"/>
                <w:rFonts w:hint="eastAsia"/>
              </w:rPr>
              <w:t>ID</w:t>
            </w:r>
            <w:r>
              <w:rPr>
                <w:rStyle w:val="af4"/>
                <w:rFonts w:hint="eastAsia"/>
              </w:rPr>
              <w:t>号一一对应</w:t>
            </w:r>
          </w:p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</w:rPr>
              <w:t>书友交易联系方式</w:t>
            </w:r>
          </w:p>
        </w:tc>
      </w:tr>
      <w:tr w:rsidR="00A55D54" w:rsidTr="003D7C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姓名</w:t>
            </w:r>
          </w:p>
        </w:tc>
        <w:tc>
          <w:tcPr>
            <w:tcW w:w="1560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书友姓名</w:t>
            </w:r>
          </w:p>
        </w:tc>
        <w:tc>
          <w:tcPr>
            <w:tcW w:w="989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037" w:type="dxa"/>
          </w:tcPr>
          <w:p w:rsidR="00A55D54" w:rsidRDefault="00A55D54" w:rsidP="003D7C12">
            <w:pPr>
              <w:ind w:firstLine="4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6660">
              <w:rPr>
                <w:rStyle w:val="af4"/>
                <w:rFonts w:hint="eastAsia"/>
              </w:rPr>
              <w:t>字符型</w:t>
            </w:r>
          </w:p>
        </w:tc>
        <w:tc>
          <w:tcPr>
            <w:tcW w:w="667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20</w:t>
            </w:r>
          </w:p>
        </w:tc>
        <w:tc>
          <w:tcPr>
            <w:tcW w:w="4678" w:type="dxa"/>
            <w:gridSpan w:val="3"/>
          </w:tcPr>
          <w:p w:rsidR="00A55D54" w:rsidRDefault="00A55D54" w:rsidP="003D7C12">
            <w:pPr>
              <w:pStyle w:val="ac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</w:tr>
      <w:tr w:rsidR="00A55D54" w:rsidTr="003D7C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性别</w:t>
            </w:r>
          </w:p>
        </w:tc>
        <w:tc>
          <w:tcPr>
            <w:tcW w:w="1560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书友身份识别</w:t>
            </w:r>
          </w:p>
        </w:tc>
        <w:tc>
          <w:tcPr>
            <w:tcW w:w="989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037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字符型</w:t>
            </w:r>
          </w:p>
        </w:tc>
        <w:tc>
          <w:tcPr>
            <w:tcW w:w="667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2</w:t>
            </w:r>
          </w:p>
        </w:tc>
        <w:tc>
          <w:tcPr>
            <w:tcW w:w="1276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男或女</w:t>
            </w:r>
          </w:p>
        </w:tc>
        <w:tc>
          <w:tcPr>
            <w:tcW w:w="1168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</w:p>
        </w:tc>
        <w:tc>
          <w:tcPr>
            <w:tcW w:w="2234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可不填</w:t>
            </w:r>
          </w:p>
        </w:tc>
      </w:tr>
      <w:tr w:rsidR="00A55D54" w:rsidTr="003D7C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密码</w:t>
            </w:r>
          </w:p>
        </w:tc>
        <w:tc>
          <w:tcPr>
            <w:tcW w:w="1560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书友识别</w:t>
            </w:r>
          </w:p>
        </w:tc>
        <w:tc>
          <w:tcPr>
            <w:tcW w:w="989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037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字符型</w:t>
            </w:r>
          </w:p>
        </w:tc>
        <w:tc>
          <w:tcPr>
            <w:tcW w:w="667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18</w:t>
            </w:r>
          </w:p>
        </w:tc>
        <w:tc>
          <w:tcPr>
            <w:tcW w:w="1276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168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权限授予</w:t>
            </w:r>
          </w:p>
        </w:tc>
        <w:tc>
          <w:tcPr>
            <w:tcW w:w="2234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查询交换记录，销售等</w:t>
            </w:r>
          </w:p>
        </w:tc>
      </w:tr>
      <w:tr w:rsidR="00A55D54" w:rsidTr="003D7C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专业</w:t>
            </w:r>
          </w:p>
        </w:tc>
        <w:tc>
          <w:tcPr>
            <w:tcW w:w="1560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书友的专业</w:t>
            </w:r>
          </w:p>
        </w:tc>
        <w:tc>
          <w:tcPr>
            <w:tcW w:w="989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037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字符型</w:t>
            </w:r>
          </w:p>
        </w:tc>
        <w:tc>
          <w:tcPr>
            <w:tcW w:w="667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10</w:t>
            </w:r>
          </w:p>
        </w:tc>
        <w:tc>
          <w:tcPr>
            <w:tcW w:w="2444" w:type="dxa"/>
            <w:gridSpan w:val="2"/>
            <w:vMerge w:val="restart"/>
          </w:tcPr>
          <w:p w:rsidR="00A55D54" w:rsidRDefault="00A55D54" w:rsidP="003D7C12">
            <w:pPr>
              <w:pStyle w:val="ac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</w:p>
        </w:tc>
        <w:tc>
          <w:tcPr>
            <w:tcW w:w="2234" w:type="dxa"/>
            <w:vMerge w:val="restart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便于其它书友找专业书</w:t>
            </w:r>
          </w:p>
        </w:tc>
      </w:tr>
      <w:tr w:rsidR="00A55D54" w:rsidTr="003D7C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年级</w:t>
            </w:r>
          </w:p>
        </w:tc>
        <w:tc>
          <w:tcPr>
            <w:tcW w:w="1560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书友的年级</w:t>
            </w:r>
          </w:p>
        </w:tc>
        <w:tc>
          <w:tcPr>
            <w:tcW w:w="989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037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整型</w:t>
            </w:r>
          </w:p>
        </w:tc>
        <w:tc>
          <w:tcPr>
            <w:tcW w:w="667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2444" w:type="dxa"/>
            <w:gridSpan w:val="2"/>
            <w:vMerge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</w:p>
        </w:tc>
        <w:tc>
          <w:tcPr>
            <w:tcW w:w="2234" w:type="dxa"/>
            <w:vMerge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</w:p>
        </w:tc>
      </w:tr>
    </w:tbl>
    <w:p w:rsidR="00A55D54" w:rsidRPr="000C2CD0" w:rsidRDefault="00A55D54" w:rsidP="00A55D54">
      <w:pPr>
        <w:pStyle w:val="ac"/>
        <w:ind w:left="1260" w:firstLineChars="0" w:firstLine="0"/>
        <w:rPr>
          <w:rStyle w:val="af4"/>
        </w:rPr>
      </w:pPr>
    </w:p>
    <w:p w:rsidR="00A55D54" w:rsidRDefault="00A55D54" w:rsidP="00A55D54">
      <w:pPr>
        <w:rPr>
          <w:rStyle w:val="af4"/>
        </w:rPr>
      </w:pPr>
    </w:p>
    <w:p w:rsidR="00A55D54" w:rsidRPr="002E16DA" w:rsidRDefault="00A55D54" w:rsidP="00A55D54">
      <w:pPr>
        <w:pStyle w:val="ac"/>
        <w:ind w:left="420" w:firstLineChars="0" w:firstLine="0"/>
        <w:rPr>
          <w:rStyle w:val="af4"/>
          <w:sz w:val="28"/>
          <w:shd w:val="pct15" w:color="auto" w:fill="FFFFFF"/>
        </w:rPr>
      </w:pPr>
      <w:r>
        <w:rPr>
          <w:rStyle w:val="af4"/>
          <w:sz w:val="28"/>
          <w:shd w:val="pct15" w:color="auto" w:fill="FFFFFF"/>
        </w:rPr>
        <w:t>书籍</w:t>
      </w:r>
      <w:r w:rsidRPr="002E16DA">
        <w:rPr>
          <w:rStyle w:val="af4"/>
          <w:sz w:val="28"/>
          <w:shd w:val="pct15" w:color="auto" w:fill="FFFFFF"/>
        </w:rPr>
        <w:t>管理子系统</w:t>
      </w:r>
    </w:p>
    <w:p w:rsidR="00A55D54" w:rsidRPr="007E1417" w:rsidRDefault="00A55D54" w:rsidP="00A55D54">
      <w:pPr>
        <w:ind w:left="420"/>
        <w:rPr>
          <w:rStyle w:val="af4"/>
        </w:rPr>
      </w:pPr>
      <w:r>
        <w:rPr>
          <w:rStyle w:val="af4"/>
        </w:rPr>
        <w:t>属性：书名，书号，类别，关键词，状态，原价</w:t>
      </w:r>
      <w:r>
        <w:rPr>
          <w:rStyle w:val="af4"/>
          <w:rFonts w:hint="eastAsia"/>
        </w:rPr>
        <w:t>，</w:t>
      </w:r>
      <w:r w:rsidRPr="007E1417">
        <w:rPr>
          <w:rStyle w:val="af4"/>
        </w:rPr>
        <w:t>作者，出版社</w:t>
      </w:r>
    </w:p>
    <w:p w:rsidR="00A55D54" w:rsidRDefault="00A55D54" w:rsidP="00A55D54">
      <w:pPr>
        <w:pStyle w:val="ac"/>
        <w:ind w:left="420" w:firstLine="440"/>
        <w:rPr>
          <w:rStyle w:val="af4"/>
        </w:rPr>
      </w:pPr>
    </w:p>
    <w:tbl>
      <w:tblPr>
        <w:tblStyle w:val="5-5"/>
        <w:tblW w:w="9782" w:type="dxa"/>
        <w:tblInd w:w="-289" w:type="dxa"/>
        <w:tblLook w:val="04A0" w:firstRow="1" w:lastRow="0" w:firstColumn="1" w:lastColumn="0" w:noHBand="0" w:noVBand="1"/>
      </w:tblPr>
      <w:tblGrid>
        <w:gridCol w:w="1135"/>
        <w:gridCol w:w="1276"/>
        <w:gridCol w:w="989"/>
        <w:gridCol w:w="1037"/>
        <w:gridCol w:w="667"/>
        <w:gridCol w:w="1276"/>
        <w:gridCol w:w="1168"/>
        <w:gridCol w:w="2234"/>
      </w:tblGrid>
      <w:tr w:rsidR="00A55D54" w:rsidTr="003D7C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5" w:type="dxa"/>
          </w:tcPr>
          <w:p w:rsidR="00A55D54" w:rsidRPr="000C2CD0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 w:rsidRPr="000C2CD0">
              <w:rPr>
                <w:rStyle w:val="af4"/>
                <w:rFonts w:hint="eastAsia"/>
              </w:rPr>
              <w:t>数据项</w:t>
            </w:r>
          </w:p>
        </w:tc>
        <w:tc>
          <w:tcPr>
            <w:tcW w:w="1276" w:type="dxa"/>
          </w:tcPr>
          <w:p w:rsidR="00A55D54" w:rsidRPr="000C2CD0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 w:rsidRPr="000C2CD0">
              <w:rPr>
                <w:rStyle w:val="af4"/>
              </w:rPr>
              <w:t>含义说明</w:t>
            </w:r>
          </w:p>
        </w:tc>
        <w:tc>
          <w:tcPr>
            <w:tcW w:w="989" w:type="dxa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别名</w:t>
            </w:r>
          </w:p>
        </w:tc>
        <w:tc>
          <w:tcPr>
            <w:tcW w:w="1037" w:type="dxa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类型</w:t>
            </w:r>
          </w:p>
        </w:tc>
        <w:tc>
          <w:tcPr>
            <w:tcW w:w="667" w:type="dxa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长度</w:t>
            </w:r>
          </w:p>
        </w:tc>
        <w:tc>
          <w:tcPr>
            <w:tcW w:w="1276" w:type="dxa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取值范围</w:t>
            </w:r>
          </w:p>
        </w:tc>
        <w:tc>
          <w:tcPr>
            <w:tcW w:w="1168" w:type="dxa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取值含义</w:t>
            </w:r>
          </w:p>
        </w:tc>
        <w:tc>
          <w:tcPr>
            <w:tcW w:w="2234" w:type="dxa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与其他数据项的关系</w:t>
            </w:r>
          </w:p>
        </w:tc>
      </w:tr>
      <w:tr w:rsidR="00A55D54" w:rsidTr="003D7C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5" w:type="dxa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书籍名称</w:t>
            </w:r>
          </w:p>
        </w:tc>
        <w:tc>
          <w:tcPr>
            <w:tcW w:w="1276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标识书籍</w:t>
            </w:r>
          </w:p>
        </w:tc>
        <w:tc>
          <w:tcPr>
            <w:tcW w:w="989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037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字符型</w:t>
            </w:r>
          </w:p>
        </w:tc>
        <w:tc>
          <w:tcPr>
            <w:tcW w:w="667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20</w:t>
            </w:r>
          </w:p>
        </w:tc>
        <w:tc>
          <w:tcPr>
            <w:tcW w:w="2444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2234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决定书籍的唯一标识</w:t>
            </w:r>
          </w:p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</w:rPr>
              <w:t>与书籍编号一一对应</w:t>
            </w:r>
          </w:p>
        </w:tc>
      </w:tr>
      <w:tr w:rsidR="00A55D54" w:rsidTr="003D7C12">
        <w:trPr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5" w:type="dxa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书籍编号</w:t>
            </w:r>
          </w:p>
        </w:tc>
        <w:tc>
          <w:tcPr>
            <w:tcW w:w="1276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标识书籍</w:t>
            </w:r>
          </w:p>
        </w:tc>
        <w:tc>
          <w:tcPr>
            <w:tcW w:w="989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书刊号</w:t>
            </w:r>
          </w:p>
        </w:tc>
        <w:tc>
          <w:tcPr>
            <w:tcW w:w="1037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字符型</w:t>
            </w:r>
          </w:p>
        </w:tc>
        <w:tc>
          <w:tcPr>
            <w:tcW w:w="667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20</w:t>
            </w:r>
          </w:p>
        </w:tc>
        <w:tc>
          <w:tcPr>
            <w:tcW w:w="1276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168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主键</w:t>
            </w:r>
          </w:p>
        </w:tc>
        <w:tc>
          <w:tcPr>
            <w:tcW w:w="2234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与书籍名称一一对应</w:t>
            </w:r>
          </w:p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</w:rPr>
              <w:t>便于找书</w:t>
            </w:r>
          </w:p>
        </w:tc>
      </w:tr>
      <w:tr w:rsidR="00A55D54" w:rsidTr="003D7C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5" w:type="dxa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价格</w:t>
            </w:r>
          </w:p>
        </w:tc>
        <w:tc>
          <w:tcPr>
            <w:tcW w:w="1276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书籍原价</w:t>
            </w:r>
          </w:p>
        </w:tc>
        <w:tc>
          <w:tcPr>
            <w:tcW w:w="989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037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整型</w:t>
            </w:r>
          </w:p>
        </w:tc>
        <w:tc>
          <w:tcPr>
            <w:tcW w:w="3111" w:type="dxa"/>
            <w:gridSpan w:val="3"/>
          </w:tcPr>
          <w:p w:rsidR="00A55D54" w:rsidRDefault="00A55D54" w:rsidP="003D7C12">
            <w:pPr>
              <w:pStyle w:val="ac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2234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</w:rPr>
              <w:t>便于书籍销售与交换押金确定</w:t>
            </w:r>
          </w:p>
        </w:tc>
      </w:tr>
      <w:tr w:rsidR="00A55D54" w:rsidTr="003D7C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5" w:type="dxa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书籍状态</w:t>
            </w:r>
          </w:p>
        </w:tc>
        <w:tc>
          <w:tcPr>
            <w:tcW w:w="1276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书籍状态</w:t>
            </w:r>
          </w:p>
        </w:tc>
        <w:tc>
          <w:tcPr>
            <w:tcW w:w="989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037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字符型</w:t>
            </w:r>
          </w:p>
        </w:tc>
        <w:tc>
          <w:tcPr>
            <w:tcW w:w="667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</w:rPr>
              <w:t>4</w:t>
            </w:r>
          </w:p>
        </w:tc>
        <w:tc>
          <w:tcPr>
            <w:tcW w:w="1276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 w:rsidRPr="00FD7204">
              <w:rPr>
                <w:rStyle w:val="af4"/>
              </w:rPr>
              <w:t>在售，转赠，</w:t>
            </w:r>
            <w:r>
              <w:rPr>
                <w:rStyle w:val="af4"/>
              </w:rPr>
              <w:t>已</w:t>
            </w:r>
            <w:r w:rsidRPr="00FD7204">
              <w:rPr>
                <w:rStyle w:val="af4"/>
              </w:rPr>
              <w:t>交换</w:t>
            </w:r>
            <w:r>
              <w:rPr>
                <w:rStyle w:val="af4"/>
              </w:rPr>
              <w:t>，待交换</w:t>
            </w:r>
          </w:p>
        </w:tc>
        <w:tc>
          <w:tcPr>
            <w:tcW w:w="1168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确定书籍状态</w:t>
            </w:r>
          </w:p>
        </w:tc>
        <w:tc>
          <w:tcPr>
            <w:tcW w:w="2234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与销售，交换子系统关联对应</w:t>
            </w:r>
          </w:p>
        </w:tc>
      </w:tr>
      <w:tr w:rsidR="00A55D54" w:rsidTr="003D7C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5" w:type="dxa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书籍类别</w:t>
            </w:r>
          </w:p>
        </w:tc>
        <w:tc>
          <w:tcPr>
            <w:tcW w:w="1276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书籍类别</w:t>
            </w:r>
          </w:p>
        </w:tc>
        <w:tc>
          <w:tcPr>
            <w:tcW w:w="989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037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字符型</w:t>
            </w:r>
          </w:p>
        </w:tc>
        <w:tc>
          <w:tcPr>
            <w:tcW w:w="1943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168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专业分类</w:t>
            </w:r>
          </w:p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</w:rPr>
              <w:t>常用分类</w:t>
            </w:r>
          </w:p>
        </w:tc>
        <w:tc>
          <w:tcPr>
            <w:tcW w:w="2234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依赖于书友的专业</w:t>
            </w:r>
          </w:p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</w:rPr>
              <w:t>依赖于书友自定义的标签</w:t>
            </w:r>
          </w:p>
        </w:tc>
      </w:tr>
      <w:tr w:rsidR="00A55D54" w:rsidTr="003D7C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5" w:type="dxa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书籍关键词</w:t>
            </w:r>
          </w:p>
        </w:tc>
        <w:tc>
          <w:tcPr>
            <w:tcW w:w="1276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书籍关键词</w:t>
            </w:r>
          </w:p>
        </w:tc>
        <w:tc>
          <w:tcPr>
            <w:tcW w:w="989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037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字符型</w:t>
            </w:r>
          </w:p>
        </w:tc>
        <w:tc>
          <w:tcPr>
            <w:tcW w:w="667" w:type="dxa"/>
          </w:tcPr>
          <w:p w:rsidR="00A55D54" w:rsidRDefault="00A55D54" w:rsidP="003D7C12">
            <w:pPr>
              <w:pStyle w:val="ac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20</w:t>
            </w:r>
          </w:p>
        </w:tc>
        <w:tc>
          <w:tcPr>
            <w:tcW w:w="1276" w:type="dxa"/>
          </w:tcPr>
          <w:p w:rsidR="00A55D54" w:rsidRDefault="00A55D54" w:rsidP="003D7C12">
            <w:pPr>
              <w:pStyle w:val="ac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</w:p>
        </w:tc>
        <w:tc>
          <w:tcPr>
            <w:tcW w:w="1168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可添加多个标签</w:t>
            </w:r>
          </w:p>
        </w:tc>
        <w:tc>
          <w:tcPr>
            <w:tcW w:w="2234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便于书友找书</w:t>
            </w:r>
          </w:p>
        </w:tc>
      </w:tr>
      <w:tr w:rsidR="00A55D54" w:rsidTr="003D7C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5" w:type="dxa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作者</w:t>
            </w:r>
          </w:p>
        </w:tc>
        <w:tc>
          <w:tcPr>
            <w:tcW w:w="1276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书籍作者</w:t>
            </w:r>
          </w:p>
        </w:tc>
        <w:tc>
          <w:tcPr>
            <w:tcW w:w="989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037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字符型</w:t>
            </w:r>
          </w:p>
        </w:tc>
        <w:tc>
          <w:tcPr>
            <w:tcW w:w="667" w:type="dxa"/>
          </w:tcPr>
          <w:p w:rsidR="00A55D54" w:rsidRDefault="00A55D54" w:rsidP="003D7C12">
            <w:pPr>
              <w:pStyle w:val="ac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20</w:t>
            </w:r>
          </w:p>
        </w:tc>
        <w:tc>
          <w:tcPr>
            <w:tcW w:w="1276" w:type="dxa"/>
          </w:tcPr>
          <w:p w:rsidR="00A55D54" w:rsidRDefault="00A55D54" w:rsidP="003D7C12">
            <w:pPr>
              <w:pStyle w:val="ac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不能为</w:t>
            </w:r>
            <w:r>
              <w:rPr>
                <w:rStyle w:val="af4"/>
                <w:rFonts w:hint="eastAsia"/>
              </w:rPr>
              <w:t>null</w:t>
            </w:r>
          </w:p>
        </w:tc>
        <w:tc>
          <w:tcPr>
            <w:tcW w:w="1168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主属性</w:t>
            </w:r>
          </w:p>
        </w:tc>
        <w:tc>
          <w:tcPr>
            <w:tcW w:w="2234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一本书籍一个作者</w:t>
            </w:r>
          </w:p>
        </w:tc>
      </w:tr>
      <w:tr w:rsidR="00A55D54" w:rsidTr="003D7C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5" w:type="dxa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出版社</w:t>
            </w:r>
          </w:p>
        </w:tc>
        <w:tc>
          <w:tcPr>
            <w:tcW w:w="1276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书籍出版社</w:t>
            </w:r>
          </w:p>
        </w:tc>
        <w:tc>
          <w:tcPr>
            <w:tcW w:w="989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037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字符型</w:t>
            </w:r>
          </w:p>
        </w:tc>
        <w:tc>
          <w:tcPr>
            <w:tcW w:w="667" w:type="dxa"/>
          </w:tcPr>
          <w:p w:rsidR="00A55D54" w:rsidRDefault="00A55D54" w:rsidP="003D7C12">
            <w:pPr>
              <w:pStyle w:val="ac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30</w:t>
            </w:r>
          </w:p>
        </w:tc>
        <w:tc>
          <w:tcPr>
            <w:tcW w:w="1276" w:type="dxa"/>
          </w:tcPr>
          <w:p w:rsidR="00A55D54" w:rsidRDefault="00A55D54" w:rsidP="003D7C12">
            <w:pPr>
              <w:pStyle w:val="ac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</w:p>
        </w:tc>
        <w:tc>
          <w:tcPr>
            <w:tcW w:w="1168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主属性</w:t>
            </w:r>
          </w:p>
        </w:tc>
        <w:tc>
          <w:tcPr>
            <w:tcW w:w="2234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一本书籍一个出版社</w:t>
            </w:r>
          </w:p>
        </w:tc>
      </w:tr>
    </w:tbl>
    <w:p w:rsidR="00A55D54" w:rsidRPr="004A4EDF" w:rsidRDefault="00A55D54" w:rsidP="00A55D54">
      <w:pPr>
        <w:pStyle w:val="ac"/>
        <w:ind w:left="840" w:firstLineChars="0" w:firstLine="0"/>
        <w:rPr>
          <w:rStyle w:val="af4"/>
        </w:rPr>
      </w:pPr>
    </w:p>
    <w:p w:rsidR="00A55D54" w:rsidRDefault="00A55D54" w:rsidP="00A55D54">
      <w:pPr>
        <w:pStyle w:val="ac"/>
        <w:ind w:left="420" w:firstLineChars="0" w:firstLine="0"/>
        <w:rPr>
          <w:rStyle w:val="af4"/>
        </w:rPr>
      </w:pPr>
    </w:p>
    <w:p w:rsidR="00A55D54" w:rsidRDefault="00A55D54" w:rsidP="00A55D54">
      <w:pPr>
        <w:pStyle w:val="ac"/>
        <w:ind w:left="420" w:firstLineChars="0" w:firstLine="0"/>
        <w:rPr>
          <w:rStyle w:val="af4"/>
          <w:sz w:val="28"/>
        </w:rPr>
      </w:pPr>
      <w:r w:rsidRPr="002E16DA">
        <w:rPr>
          <w:rStyle w:val="af4"/>
          <w:rFonts w:hint="eastAsia"/>
          <w:sz w:val="28"/>
        </w:rPr>
        <w:t xml:space="preserve"> </w:t>
      </w:r>
    </w:p>
    <w:p w:rsidR="00A55D54" w:rsidRDefault="00A55D54" w:rsidP="00A55D54">
      <w:pPr>
        <w:pStyle w:val="ac"/>
        <w:ind w:left="420" w:firstLineChars="0" w:firstLine="0"/>
        <w:rPr>
          <w:rStyle w:val="af4"/>
          <w:sz w:val="28"/>
        </w:rPr>
      </w:pPr>
    </w:p>
    <w:p w:rsidR="00A55D54" w:rsidRPr="002E16DA" w:rsidRDefault="00A55D54" w:rsidP="00A55D54">
      <w:pPr>
        <w:pStyle w:val="ac"/>
        <w:ind w:left="420" w:firstLineChars="0" w:firstLine="0"/>
        <w:rPr>
          <w:rStyle w:val="af4"/>
          <w:sz w:val="48"/>
        </w:rPr>
      </w:pPr>
      <w:r w:rsidRPr="002E16DA">
        <w:rPr>
          <w:rStyle w:val="af4"/>
          <w:rFonts w:hint="eastAsia"/>
          <w:sz w:val="28"/>
        </w:rPr>
        <w:t xml:space="preserve"> </w:t>
      </w:r>
      <w:r w:rsidRPr="002E16DA">
        <w:rPr>
          <w:rStyle w:val="af4"/>
          <w:rFonts w:hint="eastAsia"/>
          <w:sz w:val="28"/>
          <w:shd w:val="pct15" w:color="auto" w:fill="FFFFFF"/>
        </w:rPr>
        <w:t xml:space="preserve"> </w:t>
      </w:r>
      <w:r w:rsidRPr="002E16DA">
        <w:rPr>
          <w:rStyle w:val="af4"/>
          <w:rFonts w:hint="eastAsia"/>
          <w:sz w:val="28"/>
          <w:highlight w:val="lightGray"/>
          <w:shd w:val="pct15" w:color="auto" w:fill="FFFFFF"/>
        </w:rPr>
        <w:t>销售管理子系统</w:t>
      </w:r>
    </w:p>
    <w:p w:rsidR="00A55D54" w:rsidRDefault="00A55D54" w:rsidP="00A55D54">
      <w:pPr>
        <w:pStyle w:val="ac"/>
        <w:ind w:left="420" w:firstLineChars="0" w:firstLine="0"/>
        <w:rPr>
          <w:rStyle w:val="af4"/>
        </w:rPr>
      </w:pPr>
      <w:r>
        <w:rPr>
          <w:rStyle w:val="af4"/>
          <w:rFonts w:hint="eastAsia"/>
        </w:rPr>
        <w:t xml:space="preserve">   </w:t>
      </w:r>
      <w:r>
        <w:rPr>
          <w:rStyle w:val="af4"/>
          <w:rFonts w:hint="eastAsia"/>
        </w:rPr>
        <w:t>属性：书籍编号</w:t>
      </w:r>
      <w:r>
        <w:rPr>
          <w:rStyle w:val="af4"/>
          <w:rFonts w:hint="eastAsia"/>
        </w:rPr>
        <w:t xml:space="preserve"> ID</w:t>
      </w:r>
      <w:r>
        <w:rPr>
          <w:rStyle w:val="af4"/>
          <w:rFonts w:hint="eastAsia"/>
        </w:rPr>
        <w:t>号</w:t>
      </w:r>
      <w:r>
        <w:rPr>
          <w:rStyle w:val="af4"/>
          <w:rFonts w:hint="eastAsia"/>
        </w:rPr>
        <w:t xml:space="preserve"> </w:t>
      </w:r>
      <w:r>
        <w:rPr>
          <w:rStyle w:val="af4"/>
          <w:rFonts w:hint="eastAsia"/>
        </w:rPr>
        <w:t>订单号</w:t>
      </w:r>
      <w:r>
        <w:rPr>
          <w:rStyle w:val="af4"/>
          <w:rFonts w:hint="eastAsia"/>
        </w:rPr>
        <w:t xml:space="preserve"> </w:t>
      </w:r>
      <w:r>
        <w:rPr>
          <w:rStyle w:val="af4"/>
          <w:rFonts w:hint="eastAsia"/>
        </w:rPr>
        <w:t>日期</w:t>
      </w:r>
      <w:r>
        <w:rPr>
          <w:rStyle w:val="af4"/>
          <w:rFonts w:hint="eastAsia"/>
        </w:rPr>
        <w:t xml:space="preserve"> </w:t>
      </w:r>
      <w:r>
        <w:rPr>
          <w:rStyle w:val="af4"/>
          <w:rFonts w:hint="eastAsia"/>
        </w:rPr>
        <w:t>销售价</w:t>
      </w:r>
    </w:p>
    <w:p w:rsidR="00A55D54" w:rsidRDefault="00A55D54" w:rsidP="00A55D54">
      <w:pPr>
        <w:pStyle w:val="ac"/>
        <w:ind w:left="420" w:firstLineChars="0" w:firstLine="0"/>
        <w:rPr>
          <w:rStyle w:val="af4"/>
        </w:rPr>
      </w:pPr>
    </w:p>
    <w:tbl>
      <w:tblPr>
        <w:tblStyle w:val="5-5"/>
        <w:tblW w:w="9782" w:type="dxa"/>
        <w:tblInd w:w="-289" w:type="dxa"/>
        <w:tblLook w:val="04A0" w:firstRow="1" w:lastRow="0" w:firstColumn="1" w:lastColumn="0" w:noHBand="0" w:noVBand="1"/>
      </w:tblPr>
      <w:tblGrid>
        <w:gridCol w:w="1098"/>
        <w:gridCol w:w="15"/>
        <w:gridCol w:w="1215"/>
        <w:gridCol w:w="32"/>
        <w:gridCol w:w="928"/>
        <w:gridCol w:w="44"/>
        <w:gridCol w:w="971"/>
        <w:gridCol w:w="46"/>
        <w:gridCol w:w="612"/>
        <w:gridCol w:w="50"/>
        <w:gridCol w:w="1444"/>
        <w:gridCol w:w="56"/>
        <w:gridCol w:w="1086"/>
        <w:gridCol w:w="42"/>
        <w:gridCol w:w="2143"/>
      </w:tblGrid>
      <w:tr w:rsidR="00A55D54" w:rsidTr="003D7C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A55D54" w:rsidRPr="000C2CD0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 w:rsidRPr="000C2CD0">
              <w:rPr>
                <w:rStyle w:val="af4"/>
                <w:rFonts w:hint="eastAsia"/>
              </w:rPr>
              <w:t>数据项</w:t>
            </w:r>
          </w:p>
        </w:tc>
        <w:tc>
          <w:tcPr>
            <w:tcW w:w="1258" w:type="dxa"/>
            <w:gridSpan w:val="2"/>
          </w:tcPr>
          <w:p w:rsidR="00A55D54" w:rsidRPr="000C2CD0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 w:rsidRPr="000C2CD0">
              <w:rPr>
                <w:rStyle w:val="af4"/>
              </w:rPr>
              <w:t>含义说明</w:t>
            </w:r>
          </w:p>
        </w:tc>
        <w:tc>
          <w:tcPr>
            <w:tcW w:w="976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别名</w:t>
            </w:r>
          </w:p>
        </w:tc>
        <w:tc>
          <w:tcPr>
            <w:tcW w:w="1035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类型</w:t>
            </w:r>
          </w:p>
        </w:tc>
        <w:tc>
          <w:tcPr>
            <w:tcW w:w="662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长度</w:t>
            </w:r>
          </w:p>
        </w:tc>
        <w:tc>
          <w:tcPr>
            <w:tcW w:w="1385" w:type="dxa"/>
            <w:gridSpan w:val="3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取值范围</w:t>
            </w:r>
          </w:p>
        </w:tc>
        <w:tc>
          <w:tcPr>
            <w:tcW w:w="1152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取值含义</w:t>
            </w:r>
          </w:p>
        </w:tc>
        <w:tc>
          <w:tcPr>
            <w:tcW w:w="2195" w:type="dxa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与其他数据项的关系</w:t>
            </w:r>
          </w:p>
        </w:tc>
      </w:tr>
      <w:tr w:rsidR="00A55D54" w:rsidTr="003D7C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A55D54" w:rsidRPr="000C2CD0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订单号</w:t>
            </w:r>
          </w:p>
        </w:tc>
        <w:tc>
          <w:tcPr>
            <w:tcW w:w="1258" w:type="dxa"/>
            <w:gridSpan w:val="2"/>
          </w:tcPr>
          <w:p w:rsidR="00A55D54" w:rsidRPr="000C2CD0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销售订单号</w:t>
            </w:r>
          </w:p>
        </w:tc>
        <w:tc>
          <w:tcPr>
            <w:tcW w:w="976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035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字符型</w:t>
            </w:r>
          </w:p>
        </w:tc>
        <w:tc>
          <w:tcPr>
            <w:tcW w:w="662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9</w:t>
            </w:r>
          </w:p>
        </w:tc>
        <w:tc>
          <w:tcPr>
            <w:tcW w:w="1385" w:type="dxa"/>
            <w:gridSpan w:val="3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152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</w:p>
        </w:tc>
        <w:tc>
          <w:tcPr>
            <w:tcW w:w="2195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主键</w:t>
            </w:r>
          </w:p>
        </w:tc>
      </w:tr>
      <w:tr w:rsidR="00A55D54" w:rsidTr="003D7C12">
        <w:trPr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书籍编号</w:t>
            </w:r>
          </w:p>
        </w:tc>
        <w:tc>
          <w:tcPr>
            <w:tcW w:w="1275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标识书籍</w:t>
            </w:r>
          </w:p>
        </w:tc>
        <w:tc>
          <w:tcPr>
            <w:tcW w:w="988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书刊号</w:t>
            </w:r>
          </w:p>
        </w:tc>
        <w:tc>
          <w:tcPr>
            <w:tcW w:w="1037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字符型</w:t>
            </w:r>
          </w:p>
        </w:tc>
        <w:tc>
          <w:tcPr>
            <w:tcW w:w="667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20</w:t>
            </w:r>
          </w:p>
        </w:tc>
        <w:tc>
          <w:tcPr>
            <w:tcW w:w="1276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167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</w:p>
        </w:tc>
        <w:tc>
          <w:tcPr>
            <w:tcW w:w="2238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同书籍管理的书籍编号</w:t>
            </w:r>
          </w:p>
        </w:tc>
      </w:tr>
      <w:tr w:rsidR="00A55D54" w:rsidTr="003D7C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ID</w:t>
            </w:r>
            <w:r>
              <w:rPr>
                <w:rStyle w:val="af4"/>
                <w:rFonts w:hint="eastAsia"/>
              </w:rPr>
              <w:t>号</w:t>
            </w:r>
          </w:p>
        </w:tc>
        <w:tc>
          <w:tcPr>
            <w:tcW w:w="1275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书籍所有者</w:t>
            </w:r>
          </w:p>
        </w:tc>
        <w:tc>
          <w:tcPr>
            <w:tcW w:w="988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书友</w:t>
            </w:r>
            <w:r>
              <w:rPr>
                <w:rStyle w:val="af4"/>
                <w:rFonts w:hint="eastAsia"/>
              </w:rPr>
              <w:t>ID</w:t>
            </w:r>
            <w:r>
              <w:rPr>
                <w:rStyle w:val="af4"/>
                <w:rFonts w:hint="eastAsia"/>
              </w:rPr>
              <w:t>号</w:t>
            </w:r>
          </w:p>
        </w:tc>
        <w:tc>
          <w:tcPr>
            <w:tcW w:w="1037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字符型</w:t>
            </w:r>
          </w:p>
        </w:tc>
        <w:tc>
          <w:tcPr>
            <w:tcW w:w="667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7</w:t>
            </w:r>
          </w:p>
        </w:tc>
        <w:tc>
          <w:tcPr>
            <w:tcW w:w="1276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1111111</w:t>
            </w:r>
          </w:p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</w:rPr>
              <w:t>~9999999</w:t>
            </w:r>
          </w:p>
        </w:tc>
        <w:tc>
          <w:tcPr>
            <w:tcW w:w="1167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书友的销售认证</w:t>
            </w:r>
          </w:p>
        </w:tc>
        <w:tc>
          <w:tcPr>
            <w:tcW w:w="2238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同书友管理系统的书友</w:t>
            </w:r>
            <w:r>
              <w:rPr>
                <w:rStyle w:val="af4"/>
                <w:rFonts w:hint="eastAsia"/>
              </w:rPr>
              <w:t>ID</w:t>
            </w:r>
            <w:r>
              <w:rPr>
                <w:rStyle w:val="af4"/>
                <w:rFonts w:hint="eastAsia"/>
              </w:rPr>
              <w:t>号</w:t>
            </w:r>
          </w:p>
        </w:tc>
      </w:tr>
      <w:tr w:rsidR="00A55D54" w:rsidTr="003D7C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日期</w:t>
            </w:r>
          </w:p>
        </w:tc>
        <w:tc>
          <w:tcPr>
            <w:tcW w:w="1258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书籍销售日期</w:t>
            </w:r>
          </w:p>
        </w:tc>
        <w:tc>
          <w:tcPr>
            <w:tcW w:w="976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销售日期</w:t>
            </w:r>
          </w:p>
        </w:tc>
        <w:tc>
          <w:tcPr>
            <w:tcW w:w="1035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日期型</w:t>
            </w:r>
          </w:p>
        </w:tc>
        <w:tc>
          <w:tcPr>
            <w:tcW w:w="662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385" w:type="dxa"/>
            <w:gridSpan w:val="3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</w:rPr>
              <w:t>y</w:t>
            </w:r>
            <w:r>
              <w:rPr>
                <w:rStyle w:val="af4"/>
                <w:rFonts w:hint="eastAsia"/>
              </w:rPr>
              <w:t>yyy</w:t>
            </w:r>
            <w:r>
              <w:rPr>
                <w:rStyle w:val="af4"/>
                <w:rFonts w:hint="eastAsia"/>
              </w:rPr>
              <w:t>：</w:t>
            </w:r>
            <w:r>
              <w:rPr>
                <w:rStyle w:val="af4"/>
                <w:rFonts w:hint="eastAsia"/>
              </w:rPr>
              <w:t>mm</w:t>
            </w:r>
            <w:r>
              <w:rPr>
                <w:rStyle w:val="af4"/>
                <w:rFonts w:hint="eastAsia"/>
              </w:rPr>
              <w:t>：</w:t>
            </w:r>
            <w:r>
              <w:rPr>
                <w:rStyle w:val="af4"/>
                <w:rFonts w:hint="eastAsia"/>
              </w:rPr>
              <w:t>ss</w:t>
            </w:r>
          </w:p>
        </w:tc>
        <w:tc>
          <w:tcPr>
            <w:tcW w:w="1152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记录书籍销售记录</w:t>
            </w:r>
          </w:p>
        </w:tc>
        <w:tc>
          <w:tcPr>
            <w:tcW w:w="2195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</w:p>
        </w:tc>
      </w:tr>
      <w:tr w:rsidR="00A55D54" w:rsidTr="003D7C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lastRenderedPageBreak/>
              <w:t>销售价</w:t>
            </w:r>
          </w:p>
        </w:tc>
        <w:tc>
          <w:tcPr>
            <w:tcW w:w="1258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书籍的成交</w:t>
            </w:r>
          </w:p>
        </w:tc>
        <w:tc>
          <w:tcPr>
            <w:tcW w:w="976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销售价格</w:t>
            </w:r>
          </w:p>
        </w:tc>
        <w:tc>
          <w:tcPr>
            <w:tcW w:w="1035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整型</w:t>
            </w:r>
          </w:p>
        </w:tc>
        <w:tc>
          <w:tcPr>
            <w:tcW w:w="662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385" w:type="dxa"/>
            <w:gridSpan w:val="3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</w:p>
        </w:tc>
        <w:tc>
          <w:tcPr>
            <w:tcW w:w="1152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</w:rPr>
              <w:t>区别于原价</w:t>
            </w:r>
          </w:p>
        </w:tc>
        <w:tc>
          <w:tcPr>
            <w:tcW w:w="2195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《</w:t>
            </w:r>
            <w:r>
              <w:rPr>
                <w:rStyle w:val="af4"/>
                <w:rFonts w:hint="eastAsia"/>
              </w:rPr>
              <w:t>=</w:t>
            </w:r>
            <w:r>
              <w:rPr>
                <w:rStyle w:val="af4"/>
                <w:rFonts w:hint="eastAsia"/>
              </w:rPr>
              <w:t>原价，转赠为</w:t>
            </w:r>
            <w:r>
              <w:rPr>
                <w:rStyle w:val="af4"/>
                <w:rFonts w:hint="eastAsia"/>
              </w:rPr>
              <w:t>0</w:t>
            </w:r>
            <w:r>
              <w:rPr>
                <w:rStyle w:val="af4"/>
                <w:rFonts w:hint="eastAsia"/>
              </w:rPr>
              <w:t>元</w:t>
            </w:r>
          </w:p>
        </w:tc>
      </w:tr>
    </w:tbl>
    <w:p w:rsidR="00A55D54" w:rsidRDefault="00A55D54" w:rsidP="00A55D54">
      <w:pPr>
        <w:pStyle w:val="ac"/>
        <w:ind w:left="420" w:firstLineChars="0" w:firstLine="0"/>
        <w:rPr>
          <w:rStyle w:val="af4"/>
        </w:rPr>
      </w:pPr>
    </w:p>
    <w:p w:rsidR="00A55D54" w:rsidRDefault="00A55D54" w:rsidP="00A55D54">
      <w:pPr>
        <w:pStyle w:val="ac"/>
        <w:ind w:left="420" w:firstLineChars="0" w:firstLine="0"/>
        <w:rPr>
          <w:rStyle w:val="af4"/>
        </w:rPr>
      </w:pPr>
    </w:p>
    <w:p w:rsidR="00A55D54" w:rsidRDefault="00A55D54" w:rsidP="00A55D54">
      <w:pPr>
        <w:pStyle w:val="ac"/>
        <w:ind w:left="420" w:firstLineChars="0" w:firstLine="0"/>
        <w:rPr>
          <w:rStyle w:val="af4"/>
        </w:rPr>
      </w:pPr>
      <w:r>
        <w:rPr>
          <w:rStyle w:val="af4"/>
          <w:rFonts w:hint="eastAsia"/>
        </w:rPr>
        <w:t xml:space="preserve"> </w:t>
      </w:r>
    </w:p>
    <w:p w:rsidR="00A55D54" w:rsidRDefault="00A55D54" w:rsidP="00A55D54">
      <w:pPr>
        <w:pStyle w:val="ac"/>
        <w:ind w:left="420" w:firstLineChars="0" w:firstLine="0"/>
        <w:rPr>
          <w:rStyle w:val="af4"/>
        </w:rPr>
      </w:pPr>
    </w:p>
    <w:p w:rsidR="00A55D54" w:rsidRPr="002E16DA" w:rsidRDefault="00A55D54" w:rsidP="00A55D54">
      <w:pPr>
        <w:pStyle w:val="ac"/>
        <w:ind w:left="420" w:firstLineChars="0" w:firstLine="0"/>
        <w:rPr>
          <w:rStyle w:val="af4"/>
          <w:sz w:val="28"/>
          <w:highlight w:val="lightGray"/>
          <w:shd w:val="pct15" w:color="auto" w:fill="FFFFFF"/>
        </w:rPr>
      </w:pPr>
      <w:r>
        <w:rPr>
          <w:rStyle w:val="af4"/>
          <w:rFonts w:hint="eastAsia"/>
        </w:rPr>
        <w:t xml:space="preserve">  </w:t>
      </w:r>
      <w:r>
        <w:rPr>
          <w:rStyle w:val="af4"/>
          <w:rFonts w:hint="eastAsia"/>
          <w:sz w:val="28"/>
          <w:highlight w:val="lightGray"/>
          <w:shd w:val="pct15" w:color="auto" w:fill="FFFFFF"/>
        </w:rPr>
        <w:t>书籍交换</w:t>
      </w:r>
      <w:r w:rsidRPr="002E16DA">
        <w:rPr>
          <w:rStyle w:val="af4"/>
          <w:rFonts w:hint="eastAsia"/>
          <w:sz w:val="28"/>
          <w:highlight w:val="lightGray"/>
          <w:shd w:val="pct15" w:color="auto" w:fill="FFFFFF"/>
        </w:rPr>
        <w:t>子系统</w:t>
      </w:r>
    </w:p>
    <w:p w:rsidR="00A55D54" w:rsidRDefault="00A55D54" w:rsidP="00A55D54">
      <w:pPr>
        <w:pStyle w:val="ac"/>
        <w:ind w:left="420" w:firstLineChars="0" w:firstLine="0"/>
        <w:rPr>
          <w:rStyle w:val="af4"/>
        </w:rPr>
      </w:pPr>
      <w:r>
        <w:rPr>
          <w:rStyle w:val="af4"/>
          <w:rFonts w:hint="eastAsia"/>
        </w:rPr>
        <w:t xml:space="preserve">   </w:t>
      </w:r>
      <w:r>
        <w:rPr>
          <w:rStyle w:val="af4"/>
          <w:rFonts w:hint="eastAsia"/>
        </w:rPr>
        <w:t>属性：订单号</w:t>
      </w:r>
      <w:r>
        <w:rPr>
          <w:rStyle w:val="af4"/>
          <w:rFonts w:hint="eastAsia"/>
        </w:rPr>
        <w:t xml:space="preserve"> </w:t>
      </w:r>
      <w:r>
        <w:rPr>
          <w:rStyle w:val="af4"/>
          <w:rFonts w:hint="eastAsia"/>
        </w:rPr>
        <w:t>书籍编号，</w:t>
      </w:r>
      <w:r>
        <w:rPr>
          <w:rStyle w:val="af4"/>
          <w:rFonts w:hint="eastAsia"/>
        </w:rPr>
        <w:t>iD</w:t>
      </w:r>
      <w:r>
        <w:rPr>
          <w:rStyle w:val="af4"/>
          <w:rFonts w:hint="eastAsia"/>
        </w:rPr>
        <w:t>号，日期，交换截止日期</w:t>
      </w:r>
    </w:p>
    <w:p w:rsidR="00A55D54" w:rsidRDefault="00A55D54" w:rsidP="00A55D54">
      <w:pPr>
        <w:pStyle w:val="ac"/>
        <w:ind w:left="420" w:firstLineChars="0" w:firstLine="0"/>
        <w:rPr>
          <w:rStyle w:val="af4"/>
        </w:rPr>
      </w:pPr>
    </w:p>
    <w:tbl>
      <w:tblPr>
        <w:tblStyle w:val="5-5"/>
        <w:tblW w:w="9782" w:type="dxa"/>
        <w:tblInd w:w="-289" w:type="dxa"/>
        <w:tblLook w:val="04A0" w:firstRow="1" w:lastRow="0" w:firstColumn="1" w:lastColumn="0" w:noHBand="0" w:noVBand="1"/>
      </w:tblPr>
      <w:tblGrid>
        <w:gridCol w:w="1107"/>
        <w:gridCol w:w="12"/>
        <w:gridCol w:w="1227"/>
        <w:gridCol w:w="29"/>
        <w:gridCol w:w="938"/>
        <w:gridCol w:w="39"/>
        <w:gridCol w:w="975"/>
        <w:gridCol w:w="659"/>
        <w:gridCol w:w="53"/>
        <w:gridCol w:w="1444"/>
        <w:gridCol w:w="1207"/>
        <w:gridCol w:w="2092"/>
      </w:tblGrid>
      <w:tr w:rsidR="00A55D54" w:rsidTr="003D7C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:rsidR="00A55D54" w:rsidRPr="000C2CD0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 w:rsidRPr="000C2CD0">
              <w:rPr>
                <w:rStyle w:val="af4"/>
                <w:rFonts w:hint="eastAsia"/>
              </w:rPr>
              <w:t>数据项</w:t>
            </w:r>
          </w:p>
        </w:tc>
        <w:tc>
          <w:tcPr>
            <w:tcW w:w="1259" w:type="dxa"/>
            <w:gridSpan w:val="2"/>
          </w:tcPr>
          <w:p w:rsidR="00A55D54" w:rsidRPr="000C2CD0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 w:rsidRPr="000C2CD0">
              <w:rPr>
                <w:rStyle w:val="af4"/>
              </w:rPr>
              <w:t>含义说明</w:t>
            </w:r>
          </w:p>
        </w:tc>
        <w:tc>
          <w:tcPr>
            <w:tcW w:w="978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别名</w:t>
            </w:r>
          </w:p>
        </w:tc>
        <w:tc>
          <w:tcPr>
            <w:tcW w:w="1028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类型</w:t>
            </w:r>
          </w:p>
        </w:tc>
        <w:tc>
          <w:tcPr>
            <w:tcW w:w="662" w:type="dxa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长度</w:t>
            </w:r>
          </w:p>
        </w:tc>
        <w:tc>
          <w:tcPr>
            <w:tcW w:w="1379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取值范围</w:t>
            </w:r>
          </w:p>
        </w:tc>
        <w:tc>
          <w:tcPr>
            <w:tcW w:w="1226" w:type="dxa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取值含义</w:t>
            </w:r>
          </w:p>
        </w:tc>
        <w:tc>
          <w:tcPr>
            <w:tcW w:w="2127" w:type="dxa"/>
          </w:tcPr>
          <w:p w:rsidR="00A55D54" w:rsidRDefault="00A55D54" w:rsidP="003D7C12">
            <w:pPr>
              <w:pStyle w:val="ac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与其他数据项的关系</w:t>
            </w:r>
          </w:p>
        </w:tc>
      </w:tr>
      <w:tr w:rsidR="00A55D54" w:rsidTr="003D7C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:rsidR="00A55D54" w:rsidRPr="000C2CD0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订单号</w:t>
            </w:r>
          </w:p>
        </w:tc>
        <w:tc>
          <w:tcPr>
            <w:tcW w:w="1259" w:type="dxa"/>
            <w:gridSpan w:val="2"/>
          </w:tcPr>
          <w:p w:rsidR="00A55D54" w:rsidRPr="000C2CD0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交换订单号</w:t>
            </w:r>
          </w:p>
        </w:tc>
        <w:tc>
          <w:tcPr>
            <w:tcW w:w="978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028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字符型</w:t>
            </w:r>
          </w:p>
        </w:tc>
        <w:tc>
          <w:tcPr>
            <w:tcW w:w="662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9</w:t>
            </w:r>
          </w:p>
        </w:tc>
        <w:tc>
          <w:tcPr>
            <w:tcW w:w="1379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226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</w:p>
        </w:tc>
        <w:tc>
          <w:tcPr>
            <w:tcW w:w="2127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主键</w:t>
            </w:r>
          </w:p>
        </w:tc>
      </w:tr>
      <w:tr w:rsidR="00A55D54" w:rsidTr="003D7C12">
        <w:trPr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书籍编号</w:t>
            </w:r>
          </w:p>
        </w:tc>
        <w:tc>
          <w:tcPr>
            <w:tcW w:w="1259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标识书籍</w:t>
            </w:r>
          </w:p>
        </w:tc>
        <w:tc>
          <w:tcPr>
            <w:tcW w:w="978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书刊号</w:t>
            </w:r>
          </w:p>
        </w:tc>
        <w:tc>
          <w:tcPr>
            <w:tcW w:w="1028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字符型</w:t>
            </w:r>
          </w:p>
        </w:tc>
        <w:tc>
          <w:tcPr>
            <w:tcW w:w="662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20</w:t>
            </w:r>
          </w:p>
        </w:tc>
        <w:tc>
          <w:tcPr>
            <w:tcW w:w="1379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226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主键</w:t>
            </w:r>
          </w:p>
        </w:tc>
        <w:tc>
          <w:tcPr>
            <w:tcW w:w="2127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同书籍管理的书籍编号（此项有两方）</w:t>
            </w:r>
          </w:p>
        </w:tc>
      </w:tr>
      <w:tr w:rsidR="00A55D54" w:rsidTr="003D7C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5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ID</w:t>
            </w:r>
            <w:r>
              <w:rPr>
                <w:rStyle w:val="af4"/>
                <w:rFonts w:hint="eastAsia"/>
              </w:rPr>
              <w:t>号</w:t>
            </w:r>
          </w:p>
        </w:tc>
        <w:tc>
          <w:tcPr>
            <w:tcW w:w="1276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书籍所有者</w:t>
            </w:r>
          </w:p>
        </w:tc>
        <w:tc>
          <w:tcPr>
            <w:tcW w:w="989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书友</w:t>
            </w:r>
            <w:r>
              <w:rPr>
                <w:rStyle w:val="af4"/>
                <w:rFonts w:hint="eastAsia"/>
              </w:rPr>
              <w:t>ID</w:t>
            </w:r>
            <w:r>
              <w:rPr>
                <w:rStyle w:val="af4"/>
                <w:rFonts w:hint="eastAsia"/>
              </w:rPr>
              <w:t>号</w:t>
            </w:r>
          </w:p>
        </w:tc>
        <w:tc>
          <w:tcPr>
            <w:tcW w:w="988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字符型</w:t>
            </w:r>
          </w:p>
        </w:tc>
        <w:tc>
          <w:tcPr>
            <w:tcW w:w="716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7</w:t>
            </w:r>
          </w:p>
        </w:tc>
        <w:tc>
          <w:tcPr>
            <w:tcW w:w="1325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1111111</w:t>
            </w:r>
          </w:p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</w:rPr>
              <w:t>~9999999</w:t>
            </w:r>
          </w:p>
        </w:tc>
        <w:tc>
          <w:tcPr>
            <w:tcW w:w="1226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书友的交换认证</w:t>
            </w:r>
          </w:p>
        </w:tc>
        <w:tc>
          <w:tcPr>
            <w:tcW w:w="2127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同书友管理系统的书友</w:t>
            </w:r>
            <w:r>
              <w:rPr>
                <w:rStyle w:val="af4"/>
                <w:rFonts w:hint="eastAsia"/>
              </w:rPr>
              <w:t>ID</w:t>
            </w:r>
            <w:r>
              <w:rPr>
                <w:rStyle w:val="af4"/>
                <w:rFonts w:hint="eastAsia"/>
              </w:rPr>
              <w:t>号（此项有两方）</w:t>
            </w:r>
          </w:p>
        </w:tc>
      </w:tr>
      <w:tr w:rsidR="00A55D54" w:rsidTr="003D7C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日期</w:t>
            </w:r>
          </w:p>
        </w:tc>
        <w:tc>
          <w:tcPr>
            <w:tcW w:w="1259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书籍交换日期</w:t>
            </w:r>
          </w:p>
        </w:tc>
        <w:tc>
          <w:tcPr>
            <w:tcW w:w="978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销售日期</w:t>
            </w:r>
          </w:p>
        </w:tc>
        <w:tc>
          <w:tcPr>
            <w:tcW w:w="1028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日期型</w:t>
            </w:r>
          </w:p>
        </w:tc>
        <w:tc>
          <w:tcPr>
            <w:tcW w:w="662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无</w:t>
            </w:r>
          </w:p>
        </w:tc>
        <w:tc>
          <w:tcPr>
            <w:tcW w:w="1379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</w:rPr>
              <w:t>y</w:t>
            </w:r>
            <w:r>
              <w:rPr>
                <w:rStyle w:val="af4"/>
                <w:rFonts w:hint="eastAsia"/>
              </w:rPr>
              <w:t>yyy</w:t>
            </w:r>
            <w:r>
              <w:rPr>
                <w:rStyle w:val="af4"/>
                <w:rFonts w:hint="eastAsia"/>
              </w:rPr>
              <w:t>：</w:t>
            </w:r>
            <w:r>
              <w:rPr>
                <w:rStyle w:val="af4"/>
                <w:rFonts w:hint="eastAsia"/>
              </w:rPr>
              <w:t>mm</w:t>
            </w:r>
            <w:r>
              <w:rPr>
                <w:rStyle w:val="af4"/>
                <w:rFonts w:hint="eastAsia"/>
              </w:rPr>
              <w:t>：</w:t>
            </w:r>
            <w:r>
              <w:rPr>
                <w:rStyle w:val="af4"/>
                <w:rFonts w:hint="eastAsia"/>
              </w:rPr>
              <w:t>ss</w:t>
            </w:r>
          </w:p>
        </w:tc>
        <w:tc>
          <w:tcPr>
            <w:tcW w:w="1226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记录书籍交换记录</w:t>
            </w:r>
          </w:p>
        </w:tc>
        <w:tc>
          <w:tcPr>
            <w:tcW w:w="2127" w:type="dxa"/>
          </w:tcPr>
          <w:p w:rsidR="00A55D54" w:rsidRDefault="00A55D54" w:rsidP="003D7C12">
            <w:pPr>
              <w:pStyle w:val="a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</w:rPr>
            </w:pPr>
          </w:p>
        </w:tc>
      </w:tr>
      <w:tr w:rsidR="00A55D54" w:rsidTr="003D7C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:rsidR="00A55D54" w:rsidRDefault="00A55D54" w:rsidP="003D7C12">
            <w:pPr>
              <w:pStyle w:val="ac"/>
              <w:ind w:firstLineChars="0" w:firstLine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交换截止日期</w:t>
            </w:r>
          </w:p>
        </w:tc>
        <w:tc>
          <w:tcPr>
            <w:tcW w:w="1259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书籍交换截止日期</w:t>
            </w:r>
          </w:p>
        </w:tc>
        <w:tc>
          <w:tcPr>
            <w:tcW w:w="978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</w:rPr>
              <w:t>截止日期</w:t>
            </w:r>
          </w:p>
        </w:tc>
        <w:tc>
          <w:tcPr>
            <w:tcW w:w="1028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日期型</w:t>
            </w:r>
          </w:p>
        </w:tc>
        <w:tc>
          <w:tcPr>
            <w:tcW w:w="662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</w:rPr>
              <w:t>无</w:t>
            </w:r>
          </w:p>
        </w:tc>
        <w:tc>
          <w:tcPr>
            <w:tcW w:w="1379" w:type="dxa"/>
            <w:gridSpan w:val="2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</w:rPr>
              <w:t>y</w:t>
            </w:r>
            <w:r>
              <w:rPr>
                <w:rStyle w:val="af4"/>
                <w:rFonts w:hint="eastAsia"/>
              </w:rPr>
              <w:t>yyy</w:t>
            </w:r>
            <w:r>
              <w:rPr>
                <w:rStyle w:val="af4"/>
                <w:rFonts w:hint="eastAsia"/>
              </w:rPr>
              <w:t>：</w:t>
            </w:r>
            <w:r>
              <w:rPr>
                <w:rStyle w:val="af4"/>
                <w:rFonts w:hint="eastAsia"/>
              </w:rPr>
              <w:t>mm</w:t>
            </w:r>
            <w:r>
              <w:rPr>
                <w:rStyle w:val="af4"/>
                <w:rFonts w:hint="eastAsia"/>
              </w:rPr>
              <w:t>：</w:t>
            </w:r>
            <w:r>
              <w:rPr>
                <w:rStyle w:val="af4"/>
                <w:rFonts w:hint="eastAsia"/>
              </w:rPr>
              <w:t>ss</w:t>
            </w:r>
          </w:p>
        </w:tc>
        <w:tc>
          <w:tcPr>
            <w:tcW w:w="1226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</w:rPr>
              <w:t>计算交换日期</w:t>
            </w:r>
          </w:p>
        </w:tc>
        <w:tc>
          <w:tcPr>
            <w:tcW w:w="2127" w:type="dxa"/>
          </w:tcPr>
          <w:p w:rsidR="00A55D54" w:rsidRDefault="00A55D54" w:rsidP="003D7C12">
            <w:pPr>
              <w:pStyle w:val="ac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af4"/>
              </w:rPr>
            </w:pPr>
            <w:r>
              <w:rPr>
                <w:rStyle w:val="af4"/>
                <w:rFonts w:hint="eastAsia"/>
              </w:rPr>
              <w:t>与日期对应</w:t>
            </w:r>
          </w:p>
        </w:tc>
      </w:tr>
    </w:tbl>
    <w:p w:rsidR="00A55D54" w:rsidRDefault="00A55D54" w:rsidP="00A55D54">
      <w:pPr>
        <w:pStyle w:val="ac"/>
        <w:ind w:left="420" w:firstLineChars="0" w:firstLine="0"/>
        <w:rPr>
          <w:rStyle w:val="af4"/>
        </w:rPr>
      </w:pPr>
    </w:p>
    <w:p w:rsidR="00A55D54" w:rsidRDefault="00A55D54" w:rsidP="00A55D54">
      <w:pPr>
        <w:pStyle w:val="ac"/>
        <w:ind w:left="420" w:firstLineChars="0" w:firstLine="0"/>
        <w:rPr>
          <w:rStyle w:val="af4"/>
        </w:rPr>
      </w:pPr>
    </w:p>
    <w:p w:rsidR="00A55D54" w:rsidRDefault="00A55D54" w:rsidP="00A55D54">
      <w:pPr>
        <w:pStyle w:val="ac"/>
        <w:ind w:left="420" w:firstLineChars="0" w:firstLine="0"/>
        <w:rPr>
          <w:rStyle w:val="af4"/>
        </w:rPr>
      </w:pPr>
    </w:p>
    <w:p w:rsidR="00A55D54" w:rsidRDefault="00A55D54" w:rsidP="00A55D54">
      <w:pPr>
        <w:rPr>
          <w:rStyle w:val="af4"/>
        </w:rPr>
      </w:pPr>
    </w:p>
    <w:p w:rsidR="00A55D54" w:rsidRDefault="00A55D54" w:rsidP="00A55D54">
      <w:pPr>
        <w:rPr>
          <w:rStyle w:val="af4"/>
        </w:rPr>
      </w:pPr>
    </w:p>
    <w:p w:rsidR="00A55D54" w:rsidRDefault="00A55D54" w:rsidP="00A55D54">
      <w:pPr>
        <w:rPr>
          <w:rStyle w:val="af4"/>
        </w:rPr>
      </w:pPr>
    </w:p>
    <w:p w:rsidR="00A55D54" w:rsidRDefault="00A55D54" w:rsidP="00A55D54">
      <w:pPr>
        <w:rPr>
          <w:rStyle w:val="af4"/>
        </w:rPr>
      </w:pPr>
    </w:p>
    <w:p w:rsidR="00A55D54" w:rsidRDefault="00A55D54" w:rsidP="00A55D54">
      <w:pPr>
        <w:rPr>
          <w:rStyle w:val="af4"/>
        </w:rPr>
      </w:pPr>
    </w:p>
    <w:p w:rsidR="00A55D54" w:rsidRPr="00964B43" w:rsidRDefault="00A55D54" w:rsidP="00A55D54">
      <w:pPr>
        <w:pStyle w:val="ac"/>
        <w:widowControl w:val="0"/>
        <w:numPr>
          <w:ilvl w:val="0"/>
          <w:numId w:val="22"/>
        </w:numPr>
        <w:spacing w:after="0" w:line="240" w:lineRule="auto"/>
        <w:ind w:firstLineChars="0"/>
        <w:jc w:val="both"/>
        <w:rPr>
          <w:rStyle w:val="af4"/>
          <w:b w:val="0"/>
          <w:bCs w:val="0"/>
          <w:sz w:val="28"/>
        </w:rPr>
      </w:pPr>
      <w:r w:rsidRPr="00964B43">
        <w:rPr>
          <w:rStyle w:val="af4"/>
          <w:rFonts w:hint="eastAsia"/>
          <w:sz w:val="28"/>
        </w:rPr>
        <w:t>数据流图</w:t>
      </w:r>
    </w:p>
    <w:p w:rsidR="00A55D54" w:rsidRDefault="00A55D54" w:rsidP="00A55D54"/>
    <w:p w:rsidR="00A55D54" w:rsidRPr="000403AE" w:rsidRDefault="00A55D54" w:rsidP="00A55D54">
      <w:pPr>
        <w:pStyle w:val="ac"/>
        <w:ind w:left="987" w:firstLineChars="0" w:firstLine="0"/>
      </w:pPr>
      <w:r>
        <w:rPr>
          <w:rFonts w:ascii="华文彩云" w:eastAsia="华文彩云" w:hAnsiTheme="majorEastAsia" w:hint="eastAsia"/>
          <w:sz w:val="32"/>
          <w:szCs w:val="32"/>
        </w:rPr>
        <w:t>0</w:t>
      </w:r>
      <w:r w:rsidRPr="00AA5604">
        <w:rPr>
          <w:rFonts w:ascii="华文彩云" w:eastAsia="华文彩云" w:hAnsiTheme="majorEastAsia" w:hint="eastAsia"/>
          <w:sz w:val="32"/>
          <w:szCs w:val="32"/>
        </w:rPr>
        <w:t>层图</w:t>
      </w:r>
    </w:p>
    <w:p w:rsidR="00A55D54" w:rsidRPr="000403AE" w:rsidRDefault="00A55D54" w:rsidP="00A55D54">
      <w:pPr>
        <w:pStyle w:val="ac"/>
        <w:ind w:left="987" w:firstLineChars="0" w:firstLine="0"/>
      </w:pPr>
    </w:p>
    <w:p w:rsidR="00A55D54" w:rsidRDefault="00A55D54" w:rsidP="00A55D54">
      <w:pPr>
        <w:pStyle w:val="ac"/>
        <w:ind w:left="987" w:firstLineChars="0" w:firstLine="0"/>
        <w:rPr>
          <w:rFonts w:ascii="华文彩云" w:eastAsia="华文彩云" w:hAnsiTheme="majorEastAsia" w:hint="eastAsia"/>
          <w:sz w:val="32"/>
          <w:szCs w:val="32"/>
        </w:rPr>
      </w:pPr>
    </w:p>
    <w:p w:rsidR="00A55D54" w:rsidRDefault="00A55D54" w:rsidP="00A55D54">
      <w:pPr>
        <w:pStyle w:val="ac"/>
        <w:ind w:firstLine="640"/>
        <w:rPr>
          <w:rFonts w:ascii="华文彩云" w:eastAsia="华文彩云" w:hAnsiTheme="majorEastAsia"/>
          <w:sz w:val="32"/>
          <w:szCs w:val="32"/>
        </w:rPr>
      </w:pPr>
      <w:r>
        <w:rPr>
          <w:rFonts w:ascii="华文彩云" w:eastAsia="华文彩云" w:hAnsiTheme="majorEastAsia"/>
          <w:noProof/>
          <w:sz w:val="32"/>
          <w:szCs w:val="32"/>
        </w:rPr>
        <w:object w:dxaOrig="1440" w:dyaOrig="1440">
          <v:shape id="_x0000_s1026" type="#_x0000_t75" style="position:absolute;left:0;text-align:left;margin-left:-19.5pt;margin-top:36.35pt;width:480pt;height:302.75pt;z-index:251839488;mso-position-horizontal-relative:text;mso-position-vertical-relative:text">
            <v:imagedata r:id="rId101" o:title=""/>
            <w10:wrap type="square"/>
          </v:shape>
          <o:OLEObject Type="Embed" ProgID="Visio.Drawing.15" ShapeID="_x0000_s1026" DrawAspect="Content" ObjectID="_1557743392" r:id="rId102"/>
        </w:object>
      </w:r>
    </w:p>
    <w:p w:rsidR="00A55D54" w:rsidRPr="00334946" w:rsidRDefault="00A55D54" w:rsidP="00A55D54">
      <w:pPr>
        <w:rPr>
          <w:rFonts w:asciiTheme="minorEastAsia" w:hAnsiTheme="minorEastAsia"/>
          <w:sz w:val="32"/>
          <w:szCs w:val="32"/>
        </w:rPr>
      </w:pPr>
    </w:p>
    <w:p w:rsidR="00A55D54" w:rsidRPr="000403AE" w:rsidRDefault="00A55D54" w:rsidP="00A55D54">
      <w:pPr>
        <w:pStyle w:val="ac"/>
        <w:widowControl w:val="0"/>
        <w:numPr>
          <w:ilvl w:val="0"/>
          <w:numId w:val="27"/>
        </w:numPr>
        <w:spacing w:after="0" w:line="240" w:lineRule="auto"/>
        <w:ind w:firstLineChars="0"/>
        <w:rPr>
          <w:rFonts w:asciiTheme="minorEastAsia" w:hAnsiTheme="minorEastAsia"/>
          <w:sz w:val="32"/>
          <w:szCs w:val="32"/>
          <w:u w:val="single"/>
        </w:rPr>
      </w:pPr>
      <w:r w:rsidRPr="000403AE">
        <w:rPr>
          <w:rFonts w:asciiTheme="minorEastAsia" w:hAnsiTheme="minorEastAsia" w:hint="eastAsia"/>
          <w:sz w:val="32"/>
          <w:szCs w:val="32"/>
          <w:u w:val="single"/>
        </w:rPr>
        <w:t>此0层图展示了本系统的主要功能：</w:t>
      </w:r>
    </w:p>
    <w:p w:rsidR="00A55D54" w:rsidRPr="000403AE" w:rsidRDefault="00A55D54" w:rsidP="00A55D54">
      <w:pPr>
        <w:pStyle w:val="ac"/>
        <w:ind w:firstLine="640"/>
        <w:rPr>
          <w:rFonts w:asciiTheme="minorEastAsia" w:hAnsiTheme="minorEastAsia"/>
          <w:sz w:val="32"/>
          <w:szCs w:val="32"/>
          <w:u w:val="single"/>
        </w:rPr>
      </w:pPr>
      <w:r w:rsidRPr="000403AE">
        <w:rPr>
          <w:rFonts w:asciiTheme="minorEastAsia" w:hAnsiTheme="minorEastAsia"/>
          <w:sz w:val="32"/>
          <w:szCs w:val="32"/>
          <w:u w:val="single"/>
        </w:rPr>
        <w:t>赠书</w:t>
      </w:r>
      <w:r w:rsidRPr="000403AE">
        <w:rPr>
          <w:rFonts w:asciiTheme="minorEastAsia" w:hAnsiTheme="minorEastAsia" w:hint="eastAsia"/>
          <w:sz w:val="32"/>
          <w:szCs w:val="32"/>
          <w:u w:val="single"/>
        </w:rPr>
        <w:t xml:space="preserve">  换书  出售书   买书  交换书</w:t>
      </w:r>
    </w:p>
    <w:p w:rsidR="00A55D54" w:rsidRPr="000403AE" w:rsidRDefault="00A55D54" w:rsidP="00A55D54">
      <w:pPr>
        <w:pStyle w:val="ac"/>
        <w:widowControl w:val="0"/>
        <w:numPr>
          <w:ilvl w:val="0"/>
          <w:numId w:val="27"/>
        </w:numPr>
        <w:spacing w:after="0" w:line="240" w:lineRule="auto"/>
        <w:ind w:firstLineChars="0"/>
        <w:rPr>
          <w:rFonts w:asciiTheme="minorEastAsia" w:hAnsiTheme="minorEastAsia"/>
          <w:sz w:val="32"/>
          <w:szCs w:val="32"/>
          <w:u w:val="single"/>
        </w:rPr>
      </w:pPr>
      <w:r w:rsidRPr="000403AE">
        <w:rPr>
          <w:rFonts w:asciiTheme="minorEastAsia" w:hAnsiTheme="minorEastAsia" w:hint="eastAsia"/>
          <w:sz w:val="32"/>
          <w:szCs w:val="32"/>
          <w:u w:val="single"/>
        </w:rPr>
        <w:t>为了帮助理解特设定了两个不同的书友：</w:t>
      </w:r>
    </w:p>
    <w:p w:rsidR="00A55D54" w:rsidRDefault="00A55D54" w:rsidP="00A55D54">
      <w:pPr>
        <w:pStyle w:val="ac"/>
        <w:ind w:firstLineChars="600" w:firstLine="1920"/>
        <w:rPr>
          <w:rFonts w:asciiTheme="minorEastAsia" w:hAnsiTheme="minorEastAsia"/>
          <w:sz w:val="32"/>
          <w:szCs w:val="32"/>
          <w:u w:val="single"/>
        </w:rPr>
      </w:pPr>
      <w:r w:rsidRPr="000403AE">
        <w:rPr>
          <w:rFonts w:asciiTheme="minorEastAsia" w:hAnsiTheme="minorEastAsia" w:hint="eastAsia"/>
          <w:sz w:val="32"/>
          <w:szCs w:val="32"/>
          <w:u w:val="single"/>
        </w:rPr>
        <w:t>书友1</w:t>
      </w:r>
      <w:r w:rsidRPr="000403AE">
        <w:rPr>
          <w:rFonts w:asciiTheme="minorEastAsia" w:hAnsiTheme="minorEastAsia"/>
          <w:sz w:val="32"/>
          <w:szCs w:val="32"/>
          <w:u w:val="single"/>
        </w:rPr>
        <w:t xml:space="preserve">  与</w:t>
      </w:r>
      <w:r w:rsidRPr="000403AE">
        <w:rPr>
          <w:rFonts w:asciiTheme="minorEastAsia" w:hAnsiTheme="minorEastAsia" w:hint="eastAsia"/>
          <w:sz w:val="32"/>
          <w:szCs w:val="32"/>
          <w:u w:val="single"/>
        </w:rPr>
        <w:t xml:space="preserve">  书友2</w:t>
      </w:r>
    </w:p>
    <w:p w:rsidR="00A55D54" w:rsidRPr="000403AE" w:rsidRDefault="00A55D54" w:rsidP="00A55D54">
      <w:pPr>
        <w:pStyle w:val="ac"/>
        <w:ind w:firstLineChars="600" w:firstLine="1920"/>
        <w:rPr>
          <w:rFonts w:asciiTheme="minorEastAsia" w:hAnsiTheme="minorEastAsia"/>
          <w:sz w:val="32"/>
          <w:szCs w:val="32"/>
          <w:u w:val="single"/>
        </w:rPr>
      </w:pPr>
    </w:p>
    <w:p w:rsidR="00A55D54" w:rsidRPr="000403AE" w:rsidRDefault="00A55D54" w:rsidP="00A55D54">
      <w:pPr>
        <w:pStyle w:val="ac"/>
        <w:ind w:left="987" w:firstLineChars="0" w:firstLine="0"/>
        <w:rPr>
          <w:rFonts w:ascii="华文彩云" w:eastAsia="华文彩云" w:hAnsiTheme="majorEastAsia"/>
          <w:sz w:val="32"/>
          <w:szCs w:val="32"/>
        </w:rPr>
      </w:pPr>
      <w:r>
        <w:rPr>
          <w:rFonts w:ascii="华文彩云" w:eastAsia="华文彩云" w:hAnsiTheme="majorEastAsia"/>
          <w:sz w:val="32"/>
          <w:szCs w:val="32"/>
        </w:rPr>
        <w:t>1</w:t>
      </w:r>
      <w:r w:rsidRPr="000403AE">
        <w:rPr>
          <w:rFonts w:ascii="华文彩云" w:eastAsia="华文彩云" w:hAnsiTheme="majorEastAsia" w:hint="eastAsia"/>
          <w:sz w:val="32"/>
          <w:szCs w:val="32"/>
        </w:rPr>
        <w:t>层图</w:t>
      </w:r>
      <w:r>
        <w:rPr>
          <w:rFonts w:ascii="华文彩云" w:eastAsia="华文彩云" w:hAnsiTheme="majorEastAsia" w:hint="eastAsia"/>
          <w:sz w:val="32"/>
          <w:szCs w:val="32"/>
        </w:rPr>
        <w:t>:对系统的阐释</w:t>
      </w:r>
    </w:p>
    <w:p w:rsidR="00A55D54" w:rsidRPr="000403AE" w:rsidRDefault="00A55D54" w:rsidP="00A55D54">
      <w:pPr>
        <w:pStyle w:val="ac"/>
        <w:ind w:left="987" w:firstLineChars="0" w:firstLine="0"/>
        <w:rPr>
          <w:rFonts w:ascii="华文彩云" w:eastAsia="华文彩云" w:hAnsiTheme="majorEastAsia"/>
          <w:sz w:val="32"/>
          <w:szCs w:val="32"/>
        </w:rPr>
      </w:pPr>
    </w:p>
    <w:p w:rsidR="00A55D54" w:rsidRDefault="00A55D54" w:rsidP="00A55D54">
      <w:r>
        <w:rPr>
          <w:rFonts w:ascii="华文彩云" w:eastAsia="华文彩云" w:hAnsiTheme="majorEastAsia"/>
          <w:noProof/>
          <w:sz w:val="32"/>
          <w:szCs w:val="32"/>
        </w:rPr>
        <w:object w:dxaOrig="1440" w:dyaOrig="1440">
          <v:shape id="_x0000_s1027" type="#_x0000_t75" style="position:absolute;margin-left:-58.5pt;margin-top:20.1pt;width:532.45pt;height:444pt;z-index:251840512;mso-position-horizontal-relative:text;mso-position-vertical-relative:text">
            <v:imagedata r:id="rId103" o:title=""/>
            <w10:wrap type="square"/>
          </v:shape>
          <o:OLEObject Type="Embed" ProgID="Visio.Drawing.15" ShapeID="_x0000_s1027" DrawAspect="Content" ObjectID="_1557743393" r:id="rId104"/>
        </w:object>
      </w:r>
      <w:r>
        <w:rPr>
          <w:rFonts w:hint="eastAsia"/>
        </w:rPr>
        <w:t xml:space="preserve">  </w:t>
      </w:r>
    </w:p>
    <w:p w:rsidR="00A55D54" w:rsidRDefault="00A55D54" w:rsidP="00A55D54"/>
    <w:p w:rsidR="00A55D54" w:rsidRDefault="00A55D54" w:rsidP="00A55D54"/>
    <w:p w:rsidR="00A55D54" w:rsidRPr="001B6D8F" w:rsidRDefault="00A55D54" w:rsidP="00A55D54">
      <w:pPr>
        <w:pStyle w:val="ac"/>
        <w:widowControl w:val="0"/>
        <w:numPr>
          <w:ilvl w:val="0"/>
          <w:numId w:val="27"/>
        </w:numPr>
        <w:spacing w:after="0" w:line="240" w:lineRule="auto"/>
        <w:ind w:firstLineChars="0"/>
        <w:rPr>
          <w:rFonts w:asciiTheme="minorEastAsia" w:hAnsiTheme="minorEastAsia"/>
          <w:sz w:val="32"/>
          <w:szCs w:val="32"/>
          <w:u w:val="single"/>
        </w:rPr>
      </w:pPr>
      <w:r w:rsidRPr="001B6D8F">
        <w:rPr>
          <w:rFonts w:asciiTheme="minorEastAsia" w:hAnsiTheme="minorEastAsia" w:hint="eastAsia"/>
          <w:sz w:val="32"/>
          <w:szCs w:val="32"/>
          <w:u w:val="single"/>
        </w:rPr>
        <w:t>此1层图中书友1是卖书，交换书，赠书的代表，而书友2代表买书，交换书的代表</w:t>
      </w:r>
    </w:p>
    <w:p w:rsidR="00A55D54" w:rsidRPr="001B6D8F" w:rsidRDefault="00A55D54" w:rsidP="00A55D54">
      <w:pPr>
        <w:pStyle w:val="ac"/>
        <w:widowControl w:val="0"/>
        <w:numPr>
          <w:ilvl w:val="0"/>
          <w:numId w:val="27"/>
        </w:numPr>
        <w:spacing w:after="0" w:line="240" w:lineRule="auto"/>
        <w:ind w:firstLineChars="0"/>
        <w:rPr>
          <w:rFonts w:asciiTheme="minorEastAsia" w:hAnsiTheme="minorEastAsia"/>
          <w:sz w:val="32"/>
          <w:szCs w:val="32"/>
          <w:u w:val="single"/>
        </w:rPr>
      </w:pPr>
      <w:r w:rsidRPr="001B6D8F">
        <w:rPr>
          <w:rFonts w:asciiTheme="minorEastAsia" w:hAnsiTheme="minorEastAsia" w:hint="eastAsia"/>
          <w:sz w:val="32"/>
          <w:szCs w:val="32"/>
          <w:u w:val="single"/>
        </w:rPr>
        <w:t xml:space="preserve">    此1层图是对本系统内部交易的描述</w:t>
      </w:r>
    </w:p>
    <w:p w:rsidR="00A55D54" w:rsidRPr="00334946" w:rsidRDefault="00A55D54" w:rsidP="00A55D54"/>
    <w:p w:rsidR="00A55D54" w:rsidRDefault="00A55D54" w:rsidP="00A55D54"/>
    <w:p w:rsidR="00A55D54" w:rsidRDefault="00A55D54" w:rsidP="00A55D54"/>
    <w:p w:rsidR="00A55D54" w:rsidRDefault="00A55D54" w:rsidP="00A55D54"/>
    <w:p w:rsidR="00A55D54" w:rsidRPr="00C553AB" w:rsidRDefault="00A55D54" w:rsidP="00A55D54"/>
    <w:p w:rsidR="00A55D54" w:rsidRDefault="00A55D54" w:rsidP="00A55D54">
      <w:pPr>
        <w:pStyle w:val="ac"/>
        <w:ind w:left="840" w:firstLineChars="0" w:firstLine="0"/>
        <w:rPr>
          <w:rFonts w:ascii="华文彩云" w:eastAsia="华文彩云" w:hAnsiTheme="majorEastAsia"/>
          <w:sz w:val="32"/>
          <w:szCs w:val="32"/>
        </w:rPr>
      </w:pPr>
      <w:r>
        <w:rPr>
          <w:rFonts w:ascii="华文彩云" w:eastAsia="华文彩云" w:hAnsiTheme="majorEastAsia"/>
          <w:noProof/>
          <w:sz w:val="32"/>
          <w:szCs w:val="32"/>
        </w:rPr>
        <w:object w:dxaOrig="1440" w:dyaOrig="1440">
          <v:shape id="_x0000_s1028" type="#_x0000_t75" style="position:absolute;left:0;text-align:left;margin-left:-65.25pt;margin-top:38.55pt;width:545.25pt;height:499.5pt;z-index:251841536;mso-position-horizontal-relative:text;mso-position-vertical-relative:text">
            <v:imagedata r:id="rId105" o:title=""/>
            <w10:wrap type="square"/>
          </v:shape>
          <o:OLEObject Type="Embed" ProgID="Visio.Drawing.15" ShapeID="_x0000_s1028" DrawAspect="Content" ObjectID="_1557743394" r:id="rId106"/>
        </w:object>
      </w:r>
      <w:r>
        <w:rPr>
          <w:rFonts w:hint="eastAsia"/>
        </w:rPr>
        <w:t xml:space="preserve"> </w:t>
      </w:r>
      <w:r>
        <w:rPr>
          <w:rFonts w:ascii="华文彩云" w:eastAsia="华文彩云" w:hAnsiTheme="majorEastAsia" w:hint="eastAsia"/>
          <w:sz w:val="32"/>
          <w:szCs w:val="32"/>
        </w:rPr>
        <w:t xml:space="preserve"> 2</w:t>
      </w:r>
      <w:r w:rsidRPr="00AA5604">
        <w:rPr>
          <w:rFonts w:ascii="华文彩云" w:eastAsia="华文彩云" w:hAnsiTheme="majorEastAsia" w:hint="eastAsia"/>
          <w:sz w:val="32"/>
          <w:szCs w:val="32"/>
        </w:rPr>
        <w:t>.1层图，</w:t>
      </w:r>
      <w:r>
        <w:rPr>
          <w:rFonts w:ascii="华文彩云" w:eastAsia="华文彩云" w:hAnsiTheme="majorEastAsia" w:hint="eastAsia"/>
          <w:sz w:val="32"/>
          <w:szCs w:val="32"/>
        </w:rPr>
        <w:t>书友</w:t>
      </w:r>
      <w:r w:rsidRPr="00AA5604">
        <w:rPr>
          <w:rFonts w:ascii="华文彩云" w:eastAsia="华文彩云" w:hAnsiTheme="majorEastAsia" w:hint="eastAsia"/>
          <w:sz w:val="32"/>
          <w:szCs w:val="32"/>
        </w:rPr>
        <w:t>管理子系统</w:t>
      </w:r>
    </w:p>
    <w:p w:rsidR="00A55D54" w:rsidRDefault="00A55D54" w:rsidP="00A55D54">
      <w:pPr>
        <w:pStyle w:val="ac"/>
        <w:ind w:left="840" w:firstLineChars="0" w:firstLine="0"/>
        <w:rPr>
          <w:rFonts w:ascii="华文彩云" w:eastAsia="华文彩云" w:hAnsiTheme="majorEastAsia"/>
          <w:sz w:val="32"/>
          <w:szCs w:val="32"/>
        </w:rPr>
      </w:pPr>
    </w:p>
    <w:p w:rsidR="00A55D54" w:rsidRPr="00ED5C96" w:rsidRDefault="00A55D54" w:rsidP="00A55D54">
      <w:pPr>
        <w:pStyle w:val="ac"/>
        <w:widowControl w:val="0"/>
        <w:numPr>
          <w:ilvl w:val="0"/>
          <w:numId w:val="27"/>
        </w:numPr>
        <w:spacing w:after="0" w:line="240" w:lineRule="auto"/>
        <w:ind w:firstLineChars="0"/>
        <w:rPr>
          <w:rFonts w:asciiTheme="minorEastAsia" w:hAnsiTheme="minorEastAsia"/>
          <w:sz w:val="32"/>
          <w:szCs w:val="32"/>
          <w:u w:val="single"/>
        </w:rPr>
      </w:pPr>
      <w:r w:rsidRPr="00FB6633">
        <w:rPr>
          <w:rFonts w:asciiTheme="minorEastAsia" w:hAnsiTheme="minorEastAsia" w:hint="eastAsia"/>
          <w:sz w:val="32"/>
          <w:szCs w:val="32"/>
          <w:u w:val="single"/>
        </w:rPr>
        <w:t>本层图罗列了用户注册，登录，管理员管理非法用户</w:t>
      </w:r>
    </w:p>
    <w:p w:rsidR="00A55D54" w:rsidRPr="000C41A8" w:rsidRDefault="00A55D54" w:rsidP="00A55D54">
      <w:pPr>
        <w:pStyle w:val="ac"/>
        <w:ind w:left="840" w:firstLineChars="0" w:firstLine="0"/>
      </w:pPr>
      <w:r>
        <w:rPr>
          <w:noProof/>
        </w:rPr>
        <w:lastRenderedPageBreak/>
        <w:object w:dxaOrig="1440" w:dyaOrig="1440">
          <v:shape id="_x0000_s1029" type="#_x0000_t75" style="position:absolute;left:0;text-align:left;margin-left:-48.75pt;margin-top:58.05pt;width:598.8pt;height:528.8pt;z-index:251842560;mso-position-horizontal-relative:text;mso-position-vertical-relative:text">
            <v:imagedata r:id="rId107" o:title=""/>
            <w10:wrap type="square"/>
          </v:shape>
          <o:OLEObject Type="Embed" ProgID="Visio.Drawing.15" ShapeID="_x0000_s1029" DrawAspect="Content" ObjectID="_1557743395" r:id="rId108"/>
        </w:object>
      </w:r>
      <w:r>
        <w:t xml:space="preserve">  </w:t>
      </w:r>
      <w:r w:rsidRPr="008B06CA">
        <w:rPr>
          <w:rFonts w:ascii="华文彩云" w:eastAsia="华文彩云" w:hAnsiTheme="majorEastAsia"/>
          <w:sz w:val="32"/>
          <w:szCs w:val="32"/>
        </w:rPr>
        <w:t xml:space="preserve"> </w:t>
      </w:r>
      <w:r>
        <w:rPr>
          <w:rFonts w:ascii="华文彩云" w:eastAsia="华文彩云" w:hAnsiTheme="majorEastAsia"/>
          <w:sz w:val="32"/>
          <w:szCs w:val="32"/>
        </w:rPr>
        <w:t>2</w:t>
      </w:r>
      <w:r w:rsidRPr="00246C99">
        <w:rPr>
          <w:rFonts w:ascii="华文彩云" w:eastAsia="华文彩云" w:hAnsiTheme="majorEastAsia"/>
          <w:sz w:val="32"/>
          <w:szCs w:val="32"/>
        </w:rPr>
        <w:t>.2层图</w:t>
      </w:r>
      <w:r w:rsidRPr="00246C99">
        <w:rPr>
          <w:rFonts w:ascii="华文彩云" w:eastAsia="华文彩云" w:hAnsiTheme="majorEastAsia" w:hint="eastAsia"/>
          <w:sz w:val="32"/>
          <w:szCs w:val="32"/>
        </w:rPr>
        <w:t xml:space="preserve">  </w:t>
      </w:r>
      <w:r>
        <w:rPr>
          <w:rFonts w:ascii="华文彩云" w:eastAsia="华文彩云" w:hAnsiTheme="majorEastAsia" w:hint="eastAsia"/>
          <w:sz w:val="32"/>
          <w:szCs w:val="32"/>
        </w:rPr>
        <w:t>书籍出售</w:t>
      </w:r>
      <w:r w:rsidRPr="00246C99">
        <w:rPr>
          <w:rFonts w:ascii="华文彩云" w:eastAsia="华文彩云" w:hAnsiTheme="majorEastAsia" w:hint="eastAsia"/>
          <w:sz w:val="32"/>
          <w:szCs w:val="32"/>
        </w:rPr>
        <w:t>子系统</w:t>
      </w:r>
    </w:p>
    <w:p w:rsidR="00A55D54" w:rsidRDefault="00A55D54" w:rsidP="00A55D54">
      <w:pPr>
        <w:pStyle w:val="ac"/>
        <w:ind w:left="840" w:firstLineChars="0" w:firstLine="0"/>
        <w:rPr>
          <w:rFonts w:asciiTheme="minorEastAsia" w:hAnsiTheme="minorEastAsia"/>
          <w:sz w:val="32"/>
          <w:szCs w:val="32"/>
          <w:u w:val="single"/>
        </w:rPr>
      </w:pPr>
    </w:p>
    <w:p w:rsidR="00A55D54" w:rsidRDefault="00A55D54" w:rsidP="00A55D54">
      <w:pPr>
        <w:pStyle w:val="ac"/>
        <w:ind w:left="840" w:firstLineChars="0" w:firstLine="0"/>
        <w:rPr>
          <w:rFonts w:asciiTheme="minorEastAsia" w:hAnsiTheme="minorEastAsia"/>
          <w:sz w:val="32"/>
          <w:szCs w:val="32"/>
          <w:u w:val="single"/>
        </w:rPr>
      </w:pPr>
    </w:p>
    <w:p w:rsidR="00A55D54" w:rsidRDefault="00A55D54" w:rsidP="00A55D54">
      <w:pPr>
        <w:pStyle w:val="ac"/>
        <w:ind w:left="840" w:firstLineChars="0" w:firstLine="0"/>
        <w:rPr>
          <w:rFonts w:asciiTheme="minorEastAsia" w:hAnsiTheme="minorEastAsia"/>
          <w:sz w:val="32"/>
          <w:szCs w:val="32"/>
          <w:u w:val="single"/>
        </w:rPr>
      </w:pPr>
      <w:r w:rsidRPr="00E2459C">
        <w:rPr>
          <w:rFonts w:asciiTheme="minorEastAsia" w:hAnsiTheme="minorEastAsia" w:hint="eastAsia"/>
          <w:sz w:val="32"/>
          <w:szCs w:val="32"/>
          <w:u w:val="single"/>
        </w:rPr>
        <w:t>此层图展示图书的售卖系统</w:t>
      </w:r>
    </w:p>
    <w:p w:rsidR="00A55D54" w:rsidRPr="00E2459C" w:rsidRDefault="00A55D54" w:rsidP="00A55D54">
      <w:pPr>
        <w:pStyle w:val="ac"/>
        <w:ind w:left="840" w:firstLineChars="0" w:firstLine="0"/>
        <w:rPr>
          <w:rFonts w:asciiTheme="minorEastAsia" w:hAnsiTheme="minorEastAsia"/>
          <w:sz w:val="32"/>
          <w:szCs w:val="32"/>
          <w:u w:val="single"/>
        </w:rPr>
      </w:pPr>
      <w:r>
        <w:rPr>
          <w:rFonts w:asciiTheme="minorEastAsia" w:hAnsiTheme="minorEastAsia" w:hint="eastAsia"/>
          <w:sz w:val="32"/>
          <w:szCs w:val="32"/>
          <w:u w:val="single"/>
        </w:rPr>
        <w:lastRenderedPageBreak/>
        <w:t>此层图包括赠与，买书，卖书三个事件</w:t>
      </w:r>
    </w:p>
    <w:p w:rsidR="00A55D54" w:rsidRDefault="00A55D54" w:rsidP="00A55D54">
      <w:pPr>
        <w:pStyle w:val="ac"/>
        <w:ind w:left="840" w:firstLineChars="0" w:firstLine="0"/>
      </w:pPr>
      <w:r>
        <w:rPr>
          <w:rFonts w:hint="eastAsia"/>
        </w:rPr>
        <w:t xml:space="preserve">    </w:t>
      </w:r>
    </w:p>
    <w:p w:rsidR="00A55D54" w:rsidRDefault="00A55D54" w:rsidP="00A55D54"/>
    <w:p w:rsidR="00A55D54" w:rsidRPr="000C41A8" w:rsidRDefault="00A55D54" w:rsidP="00A55D54">
      <w:pPr>
        <w:pStyle w:val="ac"/>
        <w:ind w:left="840" w:firstLineChars="0" w:firstLine="0"/>
      </w:pPr>
      <w:r>
        <w:rPr>
          <w:rFonts w:ascii="华文彩云" w:eastAsia="华文彩云" w:hAnsiTheme="majorEastAsia"/>
          <w:sz w:val="32"/>
          <w:szCs w:val="32"/>
        </w:rPr>
        <w:t>1.3</w:t>
      </w:r>
      <w:r w:rsidRPr="00246C99">
        <w:rPr>
          <w:rFonts w:ascii="华文彩云" w:eastAsia="华文彩云" w:hAnsiTheme="majorEastAsia"/>
          <w:sz w:val="32"/>
          <w:szCs w:val="32"/>
        </w:rPr>
        <w:t>层图</w:t>
      </w:r>
      <w:r w:rsidRPr="00246C99">
        <w:rPr>
          <w:rFonts w:ascii="华文彩云" w:eastAsia="华文彩云" w:hAnsiTheme="majorEastAsia" w:hint="eastAsia"/>
          <w:sz w:val="32"/>
          <w:szCs w:val="32"/>
        </w:rPr>
        <w:t xml:space="preserve">  </w:t>
      </w:r>
      <w:r>
        <w:rPr>
          <w:rFonts w:ascii="华文彩云" w:eastAsia="华文彩云" w:hAnsiTheme="majorEastAsia" w:hint="eastAsia"/>
          <w:sz w:val="32"/>
          <w:szCs w:val="32"/>
        </w:rPr>
        <w:t>书籍交换</w:t>
      </w:r>
      <w:r w:rsidRPr="00246C99">
        <w:rPr>
          <w:rFonts w:ascii="华文彩云" w:eastAsia="华文彩云" w:hAnsiTheme="majorEastAsia" w:hint="eastAsia"/>
          <w:sz w:val="32"/>
          <w:szCs w:val="32"/>
        </w:rPr>
        <w:t>子系统</w:t>
      </w:r>
    </w:p>
    <w:p w:rsidR="00A55D54" w:rsidRDefault="00A55D54" w:rsidP="00A55D54">
      <w:r>
        <w:rPr>
          <w:noProof/>
        </w:rPr>
        <w:object w:dxaOrig="1440" w:dyaOrig="1440">
          <v:shape id="_x0000_s1030" type="#_x0000_t75" style="position:absolute;margin-left:-49.7pt;margin-top:17.95pt;width:545.75pt;height:481pt;z-index:251843584;mso-position-horizontal-relative:text;mso-position-vertical-relative:text">
            <v:imagedata r:id="rId109" o:title=""/>
            <w10:wrap type="square"/>
          </v:shape>
          <o:OLEObject Type="Embed" ProgID="Visio.Drawing.15" ShapeID="_x0000_s1030" DrawAspect="Content" ObjectID="_1557743396" r:id="rId110"/>
        </w:object>
      </w:r>
    </w:p>
    <w:p w:rsidR="00A55D54" w:rsidRPr="00246C99" w:rsidRDefault="00A55D54" w:rsidP="00A55D54"/>
    <w:p w:rsidR="00A55D54" w:rsidRDefault="00A55D54" w:rsidP="00A55D54">
      <w:pPr>
        <w:pStyle w:val="ac"/>
        <w:ind w:left="840" w:firstLineChars="0" w:firstLine="0"/>
        <w:rPr>
          <w:rFonts w:asciiTheme="minorEastAsia" w:hAnsiTheme="minorEastAsia"/>
          <w:sz w:val="32"/>
          <w:szCs w:val="32"/>
          <w:u w:val="single"/>
        </w:rPr>
      </w:pPr>
      <w:r w:rsidRPr="00E2459C">
        <w:rPr>
          <w:rFonts w:asciiTheme="minorEastAsia" w:hAnsiTheme="minorEastAsia" w:hint="eastAsia"/>
          <w:sz w:val="32"/>
          <w:szCs w:val="32"/>
          <w:u w:val="single"/>
        </w:rPr>
        <w:t>此层图的书友1，书友2分别表示开始有交换意愿的书友，有待交换书籍的书友</w:t>
      </w:r>
    </w:p>
    <w:p w:rsidR="00A55D54" w:rsidRDefault="00A55D54" w:rsidP="00A55D54">
      <w:pPr>
        <w:pStyle w:val="ac"/>
        <w:ind w:left="840" w:firstLineChars="0" w:firstLine="0"/>
        <w:rPr>
          <w:rFonts w:asciiTheme="minorEastAsia" w:hAnsiTheme="minorEastAsia"/>
          <w:sz w:val="32"/>
          <w:szCs w:val="32"/>
          <w:u w:val="single"/>
        </w:rPr>
      </w:pPr>
      <w:r>
        <w:rPr>
          <w:rFonts w:asciiTheme="minorEastAsia" w:hAnsiTheme="minorEastAsia" w:hint="eastAsia"/>
          <w:sz w:val="32"/>
          <w:szCs w:val="32"/>
          <w:u w:val="single"/>
        </w:rPr>
        <w:lastRenderedPageBreak/>
        <w:t>此层图展示的是图书交换的数据流图</w:t>
      </w:r>
    </w:p>
    <w:p w:rsidR="00A55D54" w:rsidRPr="00964B43" w:rsidRDefault="00A55D54" w:rsidP="00A55D54">
      <w:pPr>
        <w:pStyle w:val="ac"/>
        <w:ind w:left="840" w:firstLineChars="0" w:firstLine="0"/>
        <w:rPr>
          <w:rFonts w:asciiTheme="minorEastAsia" w:hAnsiTheme="minorEastAsia"/>
          <w:sz w:val="32"/>
          <w:szCs w:val="32"/>
          <w:u w:val="single"/>
        </w:rPr>
      </w:pPr>
      <w:r>
        <w:rPr>
          <w:rFonts w:asciiTheme="minorEastAsia" w:hAnsiTheme="minorEastAsia" w:hint="eastAsia"/>
          <w:sz w:val="32"/>
          <w:szCs w:val="32"/>
          <w:u w:val="single"/>
        </w:rPr>
        <w:t>交易情况包括失败和成功信息返回给书友1</w:t>
      </w:r>
    </w:p>
    <w:p w:rsidR="00A55D54" w:rsidRPr="00A55D54" w:rsidRDefault="00A55D54" w:rsidP="00A55D54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r w:rsidRPr="00A55D54">
        <w:rPr>
          <w:rFonts w:asciiTheme="minorHAnsi" w:eastAsiaTheme="minorEastAsia" w:hAnsiTheme="minorHAnsi" w:cstheme="minorBidi" w:hint="eastAsia"/>
          <w:bCs w:val="0"/>
          <w:color w:val="2D8CA7" w:themeColor="accent5" w:themeShade="BF"/>
          <w:sz w:val="28"/>
          <w:szCs w:val="28"/>
        </w:rPr>
        <w:t>概念设计</w:t>
      </w:r>
    </w:p>
    <w:p w:rsidR="00A55D54" w:rsidRDefault="00A55D54" w:rsidP="00A55D54">
      <w:pPr>
        <w:pStyle w:val="ac"/>
        <w:widowControl w:val="0"/>
        <w:numPr>
          <w:ilvl w:val="0"/>
          <w:numId w:val="28"/>
        </w:numPr>
        <w:spacing w:after="0" w:line="240" w:lineRule="auto"/>
        <w:ind w:firstLineChars="0"/>
        <w:jc w:val="both"/>
        <w:rPr>
          <w:rFonts w:ascii="黑体" w:eastAsia="黑体" w:hAnsi="黑体"/>
          <w:sz w:val="28"/>
        </w:rPr>
      </w:pPr>
      <w:r w:rsidRPr="00D25236">
        <w:rPr>
          <w:rFonts w:ascii="黑体" w:eastAsia="黑体" w:hAnsi="黑体" w:hint="eastAsia"/>
          <w:sz w:val="28"/>
        </w:rPr>
        <w:t>分E-R图</w:t>
      </w:r>
    </w:p>
    <w:p w:rsidR="00A55D54" w:rsidRDefault="00A55D54" w:rsidP="00A55D54">
      <w:pPr>
        <w:pStyle w:val="ac"/>
        <w:ind w:left="840" w:firstLineChars="0" w:firstLine="0"/>
        <w:rPr>
          <w:rFonts w:ascii="黑体" w:eastAsia="黑体" w:hAnsi="黑体"/>
          <w:sz w:val="28"/>
        </w:rPr>
      </w:pPr>
      <w:r>
        <w:rPr>
          <w:rFonts w:ascii="黑体" w:eastAsia="黑体" w:hAnsi="黑体" w:hint="eastAsia"/>
          <w:sz w:val="28"/>
        </w:rPr>
        <w:t>实体1：书友</w:t>
      </w:r>
    </w:p>
    <w:p w:rsidR="00A55D54" w:rsidRDefault="00A55D54" w:rsidP="00A55D54">
      <w:pPr>
        <w:pStyle w:val="ac"/>
        <w:ind w:left="840" w:firstLineChars="0" w:firstLine="0"/>
        <w:rPr>
          <w:rFonts w:ascii="黑体" w:eastAsia="黑体" w:hAnsi="黑体"/>
          <w:sz w:val="28"/>
        </w:rPr>
      </w:pPr>
      <w:r w:rsidRPr="007E1417">
        <w:rPr>
          <w:rFonts w:ascii="黑体" w:eastAsia="黑体" w:hAnsi="黑体"/>
          <w:b/>
          <w:bCs/>
          <w:sz w:val="28"/>
        </w:rPr>
        <w:t>属性</w:t>
      </w:r>
      <w:r>
        <w:rPr>
          <w:rFonts w:ascii="黑体" w:eastAsia="黑体" w:hAnsi="黑体" w:hint="eastAsia"/>
          <w:sz w:val="28"/>
        </w:rPr>
        <w:t>：</w:t>
      </w:r>
      <w:r w:rsidRPr="007E1417">
        <w:rPr>
          <w:rFonts w:ascii="黑体" w:eastAsia="黑体" w:hAnsi="黑体"/>
          <w:b/>
          <w:bCs/>
          <w:sz w:val="28"/>
        </w:rPr>
        <w:t>书</w:t>
      </w:r>
      <w:r w:rsidRPr="007E1417">
        <w:rPr>
          <w:rFonts w:ascii="黑体" w:eastAsia="黑体" w:hAnsi="黑体"/>
          <w:sz w:val="28"/>
        </w:rPr>
        <w:t>友ID号</w:t>
      </w:r>
      <w:r>
        <w:rPr>
          <w:rFonts w:ascii="黑体" w:eastAsia="黑体" w:hAnsi="黑体" w:hint="eastAsia"/>
          <w:sz w:val="28"/>
        </w:rPr>
        <w:t xml:space="preserve"> </w:t>
      </w:r>
      <w:r w:rsidRPr="007E1417">
        <w:rPr>
          <w:rFonts w:ascii="黑体" w:eastAsia="黑体" w:hAnsi="黑体" w:hint="eastAsia"/>
          <w:sz w:val="28"/>
        </w:rPr>
        <w:t>手机号 书友姓名 密码 专业 年级</w:t>
      </w:r>
      <w:r>
        <w:rPr>
          <w:rFonts w:ascii="黑体" w:eastAsia="黑体" w:hAnsi="黑体" w:hint="eastAsia"/>
          <w:sz w:val="28"/>
        </w:rPr>
        <w:t xml:space="preserve"> 性别</w:t>
      </w:r>
    </w:p>
    <w:p w:rsidR="00A55D54" w:rsidRDefault="00A55D54" w:rsidP="00A55D54">
      <w:pPr>
        <w:pStyle w:val="ac"/>
        <w:ind w:left="840" w:firstLineChars="0" w:firstLine="0"/>
      </w:pPr>
      <w:r>
        <w:object w:dxaOrig="6390" w:dyaOrig="4560">
          <v:shape id="_x0000_i1025" type="#_x0000_t75" style="width:316.8pt;height:230.4pt" o:ole="">
            <v:imagedata r:id="rId111" o:title=""/>
          </v:shape>
          <o:OLEObject Type="Embed" ProgID="Visio.Drawing.15" ShapeID="_x0000_i1025" DrawAspect="Content" ObjectID="_1557743387" r:id="rId112"/>
        </w:object>
      </w:r>
    </w:p>
    <w:p w:rsidR="00A55D54" w:rsidRPr="00A97F44" w:rsidRDefault="00A55D54" w:rsidP="00A55D54">
      <w:pPr>
        <w:pStyle w:val="ac"/>
        <w:ind w:left="840" w:firstLineChars="0" w:firstLine="0"/>
      </w:pPr>
    </w:p>
    <w:p w:rsidR="00A55D54" w:rsidRDefault="00A55D54" w:rsidP="00A55D54">
      <w:pPr>
        <w:pStyle w:val="ac"/>
        <w:ind w:left="840" w:firstLineChars="0" w:firstLine="0"/>
        <w:rPr>
          <w:rFonts w:ascii="黑体" w:eastAsia="黑体" w:hAnsi="黑体"/>
          <w:sz w:val="28"/>
        </w:rPr>
      </w:pPr>
      <w:r>
        <w:rPr>
          <w:rFonts w:ascii="黑体" w:eastAsia="黑体" w:hAnsi="黑体" w:hint="eastAsia"/>
          <w:sz w:val="28"/>
        </w:rPr>
        <w:t>实体2：图书</w:t>
      </w:r>
    </w:p>
    <w:p w:rsidR="00A55D54" w:rsidRPr="007E1417" w:rsidRDefault="00A55D54" w:rsidP="00A55D54">
      <w:pPr>
        <w:ind w:left="420"/>
        <w:rPr>
          <w:rFonts w:ascii="黑体" w:eastAsia="黑体" w:hAnsi="黑体"/>
          <w:sz w:val="28"/>
        </w:rPr>
      </w:pPr>
      <w:r w:rsidRPr="007E1417">
        <w:rPr>
          <w:rFonts w:ascii="黑体" w:eastAsia="黑体" w:hAnsi="黑体"/>
          <w:sz w:val="28"/>
        </w:rPr>
        <w:t>属性：书名，书号，类别，关键词，原价</w:t>
      </w:r>
      <w:r>
        <w:rPr>
          <w:rFonts w:ascii="黑体" w:eastAsia="黑体" w:hAnsi="黑体" w:hint="eastAsia"/>
          <w:sz w:val="28"/>
        </w:rPr>
        <w:t>，作者，状态，出版社</w:t>
      </w:r>
    </w:p>
    <w:p w:rsidR="00A55D54" w:rsidRDefault="00A55D54" w:rsidP="00A55D54">
      <w:pPr>
        <w:pStyle w:val="ac"/>
        <w:ind w:left="840" w:firstLineChars="0" w:firstLine="0"/>
      </w:pPr>
      <w:r>
        <w:object w:dxaOrig="6390" w:dyaOrig="4560">
          <v:shape id="_x0000_i1026" type="#_x0000_t75" style="width:316.8pt;height:230.4pt" o:ole="">
            <v:imagedata r:id="rId113" o:title=""/>
          </v:shape>
          <o:OLEObject Type="Embed" ProgID="Visio.Drawing.15" ShapeID="_x0000_i1026" DrawAspect="Content" ObjectID="_1557743388" r:id="rId114"/>
        </w:object>
      </w:r>
    </w:p>
    <w:p w:rsidR="00A55D54" w:rsidRDefault="00A55D54" w:rsidP="00A55D54">
      <w:pPr>
        <w:pStyle w:val="ac"/>
        <w:ind w:left="840" w:firstLineChars="0" w:firstLine="0"/>
      </w:pPr>
    </w:p>
    <w:p w:rsidR="00A55D54" w:rsidRDefault="00A55D54" w:rsidP="00A55D54">
      <w:pPr>
        <w:pStyle w:val="ac"/>
        <w:ind w:left="840" w:firstLineChars="0" w:firstLine="0"/>
      </w:pPr>
    </w:p>
    <w:p w:rsidR="00A55D54" w:rsidRPr="007E1417" w:rsidRDefault="00A55D54" w:rsidP="00A55D54">
      <w:pPr>
        <w:pStyle w:val="ac"/>
        <w:ind w:left="840" w:firstLineChars="0" w:firstLine="0"/>
        <w:rPr>
          <w:rFonts w:ascii="黑体" w:eastAsia="黑体" w:hAnsi="黑体"/>
          <w:sz w:val="28"/>
        </w:rPr>
      </w:pPr>
    </w:p>
    <w:p w:rsidR="00A55D54" w:rsidRDefault="00A55D54" w:rsidP="00A55D54">
      <w:pPr>
        <w:pStyle w:val="ac"/>
        <w:ind w:left="840" w:firstLineChars="0" w:firstLine="0"/>
        <w:rPr>
          <w:rFonts w:ascii="黑体" w:eastAsia="黑体" w:hAnsi="黑体"/>
          <w:sz w:val="28"/>
        </w:rPr>
      </w:pPr>
      <w:r>
        <w:rPr>
          <w:rFonts w:ascii="黑体" w:eastAsia="黑体" w:hAnsi="黑体" w:hint="eastAsia"/>
          <w:sz w:val="28"/>
        </w:rPr>
        <w:t>实体3：销售订单</w:t>
      </w:r>
    </w:p>
    <w:p w:rsidR="00A55D54" w:rsidRDefault="00A55D54" w:rsidP="00A55D54">
      <w:pPr>
        <w:pStyle w:val="ac"/>
        <w:ind w:left="840" w:firstLineChars="0" w:firstLine="0"/>
        <w:rPr>
          <w:rFonts w:ascii="黑体" w:eastAsia="黑体" w:hAnsi="黑体"/>
          <w:sz w:val="28"/>
        </w:rPr>
      </w:pPr>
      <w:r w:rsidRPr="00592611">
        <w:rPr>
          <w:rFonts w:ascii="黑体" w:eastAsia="黑体" w:hAnsi="黑体" w:hint="eastAsia"/>
          <w:sz w:val="28"/>
        </w:rPr>
        <w:t>属性：书籍编号 ID</w:t>
      </w:r>
      <w:r w:rsidRPr="00592611">
        <w:rPr>
          <w:rFonts w:ascii="黑体" w:eastAsia="黑体" w:hAnsi="黑体"/>
          <w:sz w:val="28"/>
        </w:rPr>
        <w:t>号</w:t>
      </w:r>
      <w:r w:rsidRPr="00592611">
        <w:rPr>
          <w:rFonts w:ascii="黑体" w:eastAsia="黑体" w:hAnsi="黑体" w:hint="eastAsia"/>
          <w:sz w:val="28"/>
        </w:rPr>
        <w:t xml:space="preserve"> 订单号 日期 销售价</w:t>
      </w:r>
    </w:p>
    <w:p w:rsidR="00A55D54" w:rsidRDefault="00A55D54" w:rsidP="00A55D54">
      <w:pPr>
        <w:pStyle w:val="ac"/>
        <w:ind w:left="840" w:firstLineChars="0" w:firstLine="0"/>
      </w:pPr>
      <w:r>
        <w:object w:dxaOrig="6390" w:dyaOrig="3435">
          <v:shape id="_x0000_i1027" type="#_x0000_t75" style="width:316.8pt;height:172.8pt" o:ole="">
            <v:imagedata r:id="rId115" o:title=""/>
          </v:shape>
          <o:OLEObject Type="Embed" ProgID="Visio.Drawing.15" ShapeID="_x0000_i1027" DrawAspect="Content" ObjectID="_1557743389" r:id="rId116"/>
        </w:object>
      </w:r>
    </w:p>
    <w:p w:rsidR="00A55D54" w:rsidRDefault="00A55D54" w:rsidP="00A55D54">
      <w:pPr>
        <w:pStyle w:val="ac"/>
        <w:ind w:left="840" w:firstLineChars="0" w:firstLine="0"/>
        <w:rPr>
          <w:rFonts w:ascii="黑体" w:eastAsia="黑体" w:hAnsi="黑体"/>
          <w:sz w:val="28"/>
        </w:rPr>
      </w:pPr>
    </w:p>
    <w:p w:rsidR="00A55D54" w:rsidRDefault="00A55D54" w:rsidP="00A55D54">
      <w:pPr>
        <w:pStyle w:val="ac"/>
        <w:ind w:left="840" w:firstLineChars="0" w:firstLine="0"/>
        <w:rPr>
          <w:rFonts w:ascii="黑体" w:eastAsia="黑体" w:hAnsi="黑体"/>
          <w:sz w:val="28"/>
        </w:rPr>
      </w:pPr>
    </w:p>
    <w:p w:rsidR="00A55D54" w:rsidRDefault="00A55D54" w:rsidP="00A55D54">
      <w:pPr>
        <w:pStyle w:val="ac"/>
        <w:ind w:left="840" w:firstLineChars="0" w:firstLine="0"/>
        <w:rPr>
          <w:rFonts w:ascii="黑体" w:eastAsia="黑体" w:hAnsi="黑体"/>
          <w:sz w:val="28"/>
        </w:rPr>
      </w:pPr>
      <w:r>
        <w:rPr>
          <w:rFonts w:ascii="黑体" w:eastAsia="黑体" w:hAnsi="黑体" w:hint="eastAsia"/>
          <w:sz w:val="28"/>
        </w:rPr>
        <w:t>实体4：交换订单</w:t>
      </w:r>
    </w:p>
    <w:p w:rsidR="00A55D54" w:rsidRDefault="00A55D54" w:rsidP="00A55D54">
      <w:pPr>
        <w:pStyle w:val="ac"/>
        <w:ind w:left="840" w:firstLineChars="0" w:firstLine="0"/>
        <w:rPr>
          <w:rFonts w:ascii="黑体" w:eastAsia="黑体" w:hAnsi="黑体"/>
          <w:sz w:val="28"/>
        </w:rPr>
      </w:pPr>
      <w:r w:rsidRPr="00592611">
        <w:rPr>
          <w:rFonts w:ascii="黑体" w:eastAsia="黑体" w:hAnsi="黑体" w:hint="eastAsia"/>
          <w:sz w:val="28"/>
        </w:rPr>
        <w:t>属性：订单号 书籍编号，iD号，日期，交换截止日期</w:t>
      </w:r>
    </w:p>
    <w:p w:rsidR="00A55D54" w:rsidRDefault="00A55D54" w:rsidP="00A55D54">
      <w:pPr>
        <w:pStyle w:val="ac"/>
        <w:ind w:left="840" w:firstLineChars="0" w:firstLine="0"/>
      </w:pPr>
      <w:r>
        <w:object w:dxaOrig="6390" w:dyaOrig="3435">
          <v:shape id="_x0000_i1028" type="#_x0000_t75" style="width:316.8pt;height:172.8pt" o:ole="">
            <v:imagedata r:id="rId117" o:title=""/>
          </v:shape>
          <o:OLEObject Type="Embed" ProgID="Visio.Drawing.15" ShapeID="_x0000_i1028" DrawAspect="Content" ObjectID="_1557743390" r:id="rId118"/>
        </w:object>
      </w:r>
    </w:p>
    <w:p w:rsidR="00A55D54" w:rsidRDefault="00A55D54" w:rsidP="00A55D54">
      <w:pPr>
        <w:pStyle w:val="ac"/>
        <w:ind w:left="840" w:firstLineChars="0" w:firstLine="0"/>
      </w:pPr>
    </w:p>
    <w:p w:rsidR="00A55D54" w:rsidRDefault="00A55D54" w:rsidP="00A55D54">
      <w:pPr>
        <w:pStyle w:val="ac"/>
        <w:ind w:left="840" w:firstLineChars="0" w:firstLine="0"/>
      </w:pPr>
    </w:p>
    <w:p w:rsidR="00A55D54" w:rsidRDefault="00A55D54" w:rsidP="00A55D54">
      <w:pPr>
        <w:pStyle w:val="ac"/>
        <w:ind w:left="840" w:firstLineChars="0" w:firstLine="0"/>
      </w:pPr>
    </w:p>
    <w:p w:rsidR="00A55D54" w:rsidRPr="00964B43" w:rsidRDefault="00A55D54" w:rsidP="00A55D54">
      <w:pPr>
        <w:rPr>
          <w:rFonts w:ascii="黑体" w:eastAsia="黑体" w:hAnsi="黑体"/>
          <w:sz w:val="28"/>
        </w:rPr>
      </w:pPr>
    </w:p>
    <w:p w:rsidR="00A55D54" w:rsidRPr="009E3772" w:rsidRDefault="00A55D54" w:rsidP="00A55D54">
      <w:pPr>
        <w:pStyle w:val="ac"/>
        <w:widowControl w:val="0"/>
        <w:numPr>
          <w:ilvl w:val="0"/>
          <w:numId w:val="28"/>
        </w:numPr>
        <w:spacing w:after="0" w:line="240" w:lineRule="auto"/>
        <w:ind w:firstLineChars="0"/>
        <w:jc w:val="both"/>
        <w:rPr>
          <w:rFonts w:ascii="黑体" w:eastAsia="黑体" w:hAnsi="黑体"/>
          <w:sz w:val="28"/>
        </w:rPr>
      </w:pPr>
      <w:r>
        <w:rPr>
          <w:rFonts w:ascii="黑体" w:eastAsia="黑体" w:hAnsi="黑体" w:hint="eastAsia"/>
          <w:sz w:val="28"/>
        </w:rPr>
        <w:t>总E-R图</w:t>
      </w:r>
    </w:p>
    <w:p w:rsidR="00A55D54" w:rsidRDefault="00A55D54" w:rsidP="00A55D54">
      <w:pPr>
        <w:pStyle w:val="ac"/>
        <w:ind w:left="420" w:firstLineChars="0" w:firstLine="0"/>
      </w:pPr>
      <w:r>
        <w:object w:dxaOrig="10620" w:dyaOrig="6315">
          <v:shape id="_x0000_i1029" type="#_x0000_t75" style="width:410.4pt;height:252pt" o:ole="">
            <v:imagedata r:id="rId119" o:title=""/>
          </v:shape>
          <o:OLEObject Type="Embed" ProgID="Visio.Drawing.15" ShapeID="_x0000_i1029" DrawAspect="Content" ObjectID="_1557743391" r:id="rId120"/>
        </w:object>
      </w:r>
    </w:p>
    <w:p w:rsidR="00A55D54" w:rsidRPr="00A55D54" w:rsidRDefault="00A55D54" w:rsidP="00A55D54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r w:rsidRPr="00A55D54"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  <w:t>逻辑设计</w:t>
      </w:r>
    </w:p>
    <w:p w:rsidR="00A55D54" w:rsidRPr="009E3772" w:rsidRDefault="00A55D54" w:rsidP="00A55D54">
      <w:pPr>
        <w:pStyle w:val="ac"/>
        <w:ind w:left="1260" w:firstLineChars="0" w:firstLine="0"/>
        <w:rPr>
          <w:rFonts w:asciiTheme="majorEastAsia" w:eastAsiaTheme="majorEastAsia" w:hAnsiTheme="majorEastAsia"/>
          <w:sz w:val="28"/>
        </w:rPr>
      </w:pPr>
      <w:r w:rsidRPr="009E3772">
        <w:rPr>
          <w:rFonts w:asciiTheme="majorEastAsia" w:eastAsiaTheme="majorEastAsia" w:hAnsiTheme="majorEastAsia" w:hint="eastAsia"/>
          <w:sz w:val="28"/>
        </w:rPr>
        <w:t>书友信息表（</w:t>
      </w:r>
      <w:r w:rsidRPr="009E3772">
        <w:rPr>
          <w:rFonts w:asciiTheme="majorEastAsia" w:eastAsiaTheme="majorEastAsia" w:hAnsiTheme="majorEastAsia"/>
          <w:sz w:val="28"/>
          <w:u w:val="single"/>
        </w:rPr>
        <w:t>书友ID号</w:t>
      </w:r>
      <w:r w:rsidRPr="009E3772">
        <w:rPr>
          <w:rFonts w:asciiTheme="majorEastAsia" w:eastAsiaTheme="majorEastAsia" w:hAnsiTheme="majorEastAsia" w:hint="eastAsia"/>
          <w:sz w:val="28"/>
        </w:rPr>
        <w:t>，</w:t>
      </w:r>
      <w:r>
        <w:rPr>
          <w:rFonts w:asciiTheme="majorEastAsia" w:eastAsiaTheme="majorEastAsia" w:hAnsiTheme="majorEastAsia" w:hint="eastAsia"/>
          <w:sz w:val="28"/>
        </w:rPr>
        <w:t>昵称，</w:t>
      </w:r>
      <w:r w:rsidRPr="009E3772">
        <w:rPr>
          <w:rFonts w:asciiTheme="majorEastAsia" w:eastAsiaTheme="majorEastAsia" w:hAnsiTheme="majorEastAsia" w:hint="eastAsia"/>
          <w:sz w:val="28"/>
        </w:rPr>
        <w:t>手机号，书友姓名，密码，专业，年级，性别）</w:t>
      </w:r>
    </w:p>
    <w:p w:rsidR="00A55D54" w:rsidRPr="009E3772" w:rsidRDefault="00A55D54" w:rsidP="00A55D54">
      <w:pPr>
        <w:pStyle w:val="ac"/>
        <w:ind w:left="1260" w:firstLineChars="0" w:firstLine="0"/>
        <w:rPr>
          <w:rFonts w:asciiTheme="majorEastAsia" w:eastAsiaTheme="majorEastAsia" w:hAnsiTheme="majorEastAsia"/>
          <w:sz w:val="28"/>
        </w:rPr>
      </w:pPr>
      <w:r w:rsidRPr="009E3772">
        <w:rPr>
          <w:rFonts w:asciiTheme="majorEastAsia" w:eastAsiaTheme="majorEastAsia" w:hAnsiTheme="majorEastAsia"/>
          <w:sz w:val="28"/>
        </w:rPr>
        <w:t>书籍信息表（</w:t>
      </w:r>
      <w:r w:rsidRPr="009E3772">
        <w:rPr>
          <w:rFonts w:asciiTheme="majorEastAsia" w:eastAsiaTheme="majorEastAsia" w:hAnsiTheme="majorEastAsia"/>
          <w:sz w:val="28"/>
          <w:u w:val="single"/>
        </w:rPr>
        <w:t>书号</w:t>
      </w:r>
      <w:r w:rsidRPr="009E3772">
        <w:rPr>
          <w:rFonts w:asciiTheme="majorEastAsia" w:eastAsiaTheme="majorEastAsia" w:hAnsiTheme="majorEastAsia"/>
          <w:sz w:val="28"/>
        </w:rPr>
        <w:t>，</w:t>
      </w:r>
      <w:r w:rsidRPr="009F4623">
        <w:rPr>
          <w:rFonts w:asciiTheme="majorEastAsia" w:eastAsiaTheme="majorEastAsia" w:hAnsiTheme="majorEastAsia" w:hint="eastAsia"/>
          <w:sz w:val="28"/>
        </w:rPr>
        <w:t>作者</w:t>
      </w:r>
      <w:r w:rsidRPr="009E3772">
        <w:rPr>
          <w:rFonts w:asciiTheme="majorEastAsia" w:eastAsiaTheme="majorEastAsia" w:hAnsiTheme="majorEastAsia" w:hint="eastAsia"/>
          <w:sz w:val="28"/>
        </w:rPr>
        <w:t>，</w:t>
      </w:r>
      <w:r w:rsidRPr="009F4623">
        <w:rPr>
          <w:rFonts w:asciiTheme="majorEastAsia" w:eastAsiaTheme="majorEastAsia" w:hAnsiTheme="majorEastAsia" w:hint="eastAsia"/>
          <w:sz w:val="28"/>
        </w:rPr>
        <w:t>出版社，</w:t>
      </w:r>
      <w:r w:rsidRPr="009E3772">
        <w:rPr>
          <w:rFonts w:asciiTheme="majorEastAsia" w:eastAsiaTheme="majorEastAsia" w:hAnsiTheme="majorEastAsia"/>
          <w:sz w:val="28"/>
        </w:rPr>
        <w:t>书名，类别，关键词，原价</w:t>
      </w:r>
      <w:r>
        <w:rPr>
          <w:rFonts w:asciiTheme="majorEastAsia" w:eastAsiaTheme="majorEastAsia" w:hAnsiTheme="majorEastAsia" w:hint="eastAsia"/>
          <w:sz w:val="28"/>
        </w:rPr>
        <w:t>，详细信息</w:t>
      </w:r>
      <w:r w:rsidRPr="009E3772">
        <w:rPr>
          <w:rFonts w:asciiTheme="majorEastAsia" w:eastAsiaTheme="majorEastAsia" w:hAnsiTheme="majorEastAsia" w:hint="eastAsia"/>
          <w:sz w:val="28"/>
        </w:rPr>
        <w:t>）</w:t>
      </w:r>
    </w:p>
    <w:p w:rsidR="00A55D54" w:rsidRDefault="00A55D54" w:rsidP="00A55D54">
      <w:pPr>
        <w:pStyle w:val="ac"/>
        <w:ind w:left="1260" w:firstLineChars="0" w:firstLine="0"/>
        <w:rPr>
          <w:rFonts w:asciiTheme="majorEastAsia" w:eastAsiaTheme="majorEastAsia" w:hAnsiTheme="majorEastAsia"/>
          <w:sz w:val="28"/>
        </w:rPr>
      </w:pPr>
      <w:r w:rsidRPr="009E3772">
        <w:rPr>
          <w:rFonts w:asciiTheme="majorEastAsia" w:eastAsiaTheme="majorEastAsia" w:hAnsiTheme="majorEastAsia" w:hint="eastAsia"/>
          <w:sz w:val="28"/>
        </w:rPr>
        <w:lastRenderedPageBreak/>
        <w:t>售卖信息表（</w:t>
      </w:r>
      <w:r w:rsidRPr="009E3772">
        <w:rPr>
          <w:rFonts w:asciiTheme="majorEastAsia" w:eastAsiaTheme="majorEastAsia" w:hAnsiTheme="majorEastAsia" w:hint="eastAsia"/>
          <w:sz w:val="28"/>
          <w:u w:val="single"/>
        </w:rPr>
        <w:t xml:space="preserve">订单号 </w:t>
      </w:r>
      <w:r w:rsidRPr="009E3772">
        <w:rPr>
          <w:rFonts w:asciiTheme="majorEastAsia" w:eastAsiaTheme="majorEastAsia" w:hAnsiTheme="majorEastAsia" w:hint="eastAsia"/>
          <w:sz w:val="28"/>
        </w:rPr>
        <w:t>书籍编号 ID</w:t>
      </w:r>
      <w:r w:rsidRPr="009E3772">
        <w:rPr>
          <w:rFonts w:asciiTheme="majorEastAsia" w:eastAsiaTheme="majorEastAsia" w:hAnsiTheme="majorEastAsia"/>
          <w:sz w:val="28"/>
        </w:rPr>
        <w:t>号</w:t>
      </w:r>
      <w:r w:rsidRPr="009E3772">
        <w:rPr>
          <w:rFonts w:asciiTheme="majorEastAsia" w:eastAsiaTheme="majorEastAsia" w:hAnsiTheme="majorEastAsia" w:hint="eastAsia"/>
          <w:sz w:val="28"/>
        </w:rPr>
        <w:t xml:space="preserve"> 日期 销售价</w:t>
      </w:r>
      <w:r>
        <w:rPr>
          <w:rFonts w:asciiTheme="majorEastAsia" w:eastAsiaTheme="majorEastAsia" w:hAnsiTheme="majorEastAsia" w:hint="eastAsia"/>
          <w:sz w:val="28"/>
        </w:rPr>
        <w:t>，</w:t>
      </w:r>
      <w:r w:rsidRPr="009E3772">
        <w:rPr>
          <w:rFonts w:asciiTheme="majorEastAsia" w:eastAsiaTheme="majorEastAsia" w:hAnsiTheme="majorEastAsia" w:hint="eastAsia"/>
          <w:sz w:val="28"/>
        </w:rPr>
        <w:t>状态）</w:t>
      </w:r>
    </w:p>
    <w:p w:rsidR="00A55D54" w:rsidRPr="009E3772" w:rsidRDefault="00A55D54" w:rsidP="00A55D54">
      <w:pPr>
        <w:pStyle w:val="ac"/>
        <w:ind w:left="1260" w:firstLineChars="0" w:firstLine="0"/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交换信息</w:t>
      </w:r>
      <w:r w:rsidRPr="009E3772">
        <w:rPr>
          <w:rFonts w:asciiTheme="majorEastAsia" w:eastAsiaTheme="majorEastAsia" w:hAnsiTheme="majorEastAsia"/>
          <w:sz w:val="28"/>
        </w:rPr>
        <w:t>表（</w:t>
      </w:r>
      <w:r w:rsidRPr="009E3772">
        <w:rPr>
          <w:rFonts w:asciiTheme="majorEastAsia" w:eastAsiaTheme="majorEastAsia" w:hAnsiTheme="majorEastAsia" w:hint="eastAsia"/>
          <w:sz w:val="28"/>
          <w:u w:val="single"/>
        </w:rPr>
        <w:t>订单号</w:t>
      </w:r>
      <w:r w:rsidRPr="009E3772">
        <w:rPr>
          <w:rFonts w:asciiTheme="majorEastAsia" w:eastAsiaTheme="majorEastAsia" w:hAnsiTheme="majorEastAsia" w:hint="eastAsia"/>
          <w:sz w:val="28"/>
        </w:rPr>
        <w:t xml:space="preserve"> 书籍编号，</w:t>
      </w:r>
      <w:r>
        <w:rPr>
          <w:rFonts w:asciiTheme="majorEastAsia" w:eastAsiaTheme="majorEastAsia" w:hAnsiTheme="majorEastAsia" w:hint="eastAsia"/>
          <w:sz w:val="28"/>
        </w:rPr>
        <w:t>I</w:t>
      </w:r>
      <w:r w:rsidRPr="009E3772">
        <w:rPr>
          <w:rFonts w:asciiTheme="majorEastAsia" w:eastAsiaTheme="majorEastAsia" w:hAnsiTheme="majorEastAsia" w:hint="eastAsia"/>
          <w:sz w:val="28"/>
        </w:rPr>
        <w:t>D号，日期，交换截止日期</w:t>
      </w:r>
      <w:r>
        <w:rPr>
          <w:rFonts w:asciiTheme="majorEastAsia" w:eastAsiaTheme="majorEastAsia" w:hAnsiTheme="majorEastAsia" w:hint="eastAsia"/>
          <w:sz w:val="28"/>
        </w:rPr>
        <w:t>，</w:t>
      </w:r>
      <w:r w:rsidRPr="009E3772">
        <w:rPr>
          <w:rFonts w:asciiTheme="majorEastAsia" w:eastAsiaTheme="majorEastAsia" w:hAnsiTheme="majorEastAsia" w:hint="eastAsia"/>
          <w:sz w:val="28"/>
        </w:rPr>
        <w:t>状态</w:t>
      </w:r>
      <w:r w:rsidRPr="009E3772">
        <w:rPr>
          <w:rFonts w:asciiTheme="majorEastAsia" w:eastAsiaTheme="majorEastAsia" w:hAnsiTheme="majorEastAsia"/>
          <w:sz w:val="28"/>
        </w:rPr>
        <w:t>）</w:t>
      </w:r>
    </w:p>
    <w:p w:rsidR="00A55D54" w:rsidRDefault="00A55D54" w:rsidP="00A55D54">
      <w:pPr>
        <w:pStyle w:val="ac"/>
        <w:ind w:left="1260" w:firstLineChars="0" w:firstLine="0"/>
        <w:rPr>
          <w:rFonts w:asciiTheme="majorEastAsia" w:eastAsiaTheme="majorEastAsia" w:hAnsiTheme="majorEastAsia"/>
          <w:sz w:val="28"/>
        </w:rPr>
      </w:pPr>
      <w:r w:rsidRPr="009E3772">
        <w:rPr>
          <w:rFonts w:asciiTheme="majorEastAsia" w:eastAsiaTheme="majorEastAsia" w:hAnsiTheme="majorEastAsia"/>
          <w:sz w:val="28"/>
        </w:rPr>
        <w:t>系统管理记录表（</w:t>
      </w:r>
      <w:r w:rsidRPr="009E3772">
        <w:rPr>
          <w:rFonts w:asciiTheme="majorEastAsia" w:eastAsiaTheme="majorEastAsia" w:hAnsiTheme="majorEastAsia"/>
          <w:sz w:val="28"/>
          <w:u w:val="single"/>
        </w:rPr>
        <w:t>违规ID号</w:t>
      </w:r>
      <w:r w:rsidRPr="009E3772">
        <w:rPr>
          <w:rFonts w:asciiTheme="majorEastAsia" w:eastAsiaTheme="majorEastAsia" w:hAnsiTheme="majorEastAsia"/>
          <w:sz w:val="28"/>
        </w:rPr>
        <w:t>，违规日期，违规类型）</w:t>
      </w:r>
    </w:p>
    <w:p w:rsidR="00A55D54" w:rsidRDefault="00A55D54" w:rsidP="00A55D54">
      <w:pPr>
        <w:pStyle w:val="ac"/>
        <w:ind w:left="1260" w:firstLineChars="0" w:firstLine="0"/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收藏的书表（</w:t>
      </w:r>
      <w:r w:rsidRPr="00991690">
        <w:rPr>
          <w:rFonts w:asciiTheme="majorEastAsia" w:eastAsiaTheme="majorEastAsia" w:hAnsiTheme="majorEastAsia" w:hint="eastAsia"/>
          <w:sz w:val="28"/>
          <w:u w:val="single"/>
        </w:rPr>
        <w:t>昵称</w:t>
      </w:r>
      <w:r>
        <w:rPr>
          <w:rFonts w:asciiTheme="majorEastAsia" w:eastAsiaTheme="majorEastAsia" w:hAnsiTheme="majorEastAsia" w:hint="eastAsia"/>
          <w:sz w:val="28"/>
        </w:rPr>
        <w:t>，</w:t>
      </w:r>
      <w:r w:rsidRPr="00991690">
        <w:rPr>
          <w:rFonts w:asciiTheme="majorEastAsia" w:eastAsiaTheme="majorEastAsia" w:hAnsiTheme="majorEastAsia" w:hint="eastAsia"/>
          <w:sz w:val="28"/>
          <w:u w:val="single"/>
        </w:rPr>
        <w:t>书号</w:t>
      </w:r>
      <w:r>
        <w:rPr>
          <w:rFonts w:asciiTheme="majorEastAsia" w:eastAsiaTheme="majorEastAsia" w:hAnsiTheme="majorEastAsia" w:hint="eastAsia"/>
          <w:sz w:val="28"/>
        </w:rPr>
        <w:t>）</w:t>
      </w:r>
    </w:p>
    <w:p w:rsidR="00A55D54" w:rsidRDefault="00A55D54" w:rsidP="00A55D54">
      <w:pPr>
        <w:pStyle w:val="ac"/>
        <w:ind w:left="1260" w:firstLineChars="0" w:firstLine="0"/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收藏的订单表（</w:t>
      </w:r>
      <w:r w:rsidRPr="00991690">
        <w:rPr>
          <w:rFonts w:asciiTheme="majorEastAsia" w:eastAsiaTheme="majorEastAsia" w:hAnsiTheme="majorEastAsia" w:hint="eastAsia"/>
          <w:sz w:val="28"/>
          <w:u w:val="single"/>
        </w:rPr>
        <w:t>昵称</w:t>
      </w:r>
      <w:r>
        <w:rPr>
          <w:rFonts w:asciiTheme="majorEastAsia" w:eastAsiaTheme="majorEastAsia" w:hAnsiTheme="majorEastAsia" w:hint="eastAsia"/>
          <w:sz w:val="28"/>
        </w:rPr>
        <w:t>，</w:t>
      </w:r>
      <w:r>
        <w:rPr>
          <w:rFonts w:asciiTheme="majorEastAsia" w:eastAsiaTheme="majorEastAsia" w:hAnsiTheme="majorEastAsia" w:hint="eastAsia"/>
          <w:sz w:val="28"/>
          <w:u w:val="single"/>
        </w:rPr>
        <w:t>订单号</w:t>
      </w:r>
      <w:r w:rsidRPr="00991690">
        <w:rPr>
          <w:rFonts w:asciiTheme="majorEastAsia" w:eastAsiaTheme="majorEastAsia" w:hAnsiTheme="majorEastAsia" w:hint="eastAsia"/>
          <w:sz w:val="28"/>
        </w:rPr>
        <w:t>，</w:t>
      </w:r>
      <w:r>
        <w:rPr>
          <w:rFonts w:asciiTheme="majorEastAsia" w:eastAsiaTheme="majorEastAsia" w:hAnsiTheme="majorEastAsia" w:hint="eastAsia"/>
          <w:sz w:val="28"/>
          <w:u w:val="single"/>
        </w:rPr>
        <w:t>订单状态</w:t>
      </w:r>
      <w:r>
        <w:rPr>
          <w:rFonts w:asciiTheme="majorEastAsia" w:eastAsiaTheme="majorEastAsia" w:hAnsiTheme="majorEastAsia" w:hint="eastAsia"/>
          <w:sz w:val="28"/>
        </w:rPr>
        <w:t>）</w:t>
      </w:r>
    </w:p>
    <w:p w:rsidR="00A55D54" w:rsidRPr="00991690" w:rsidRDefault="00A55D54" w:rsidP="00A55D54">
      <w:pPr>
        <w:pStyle w:val="ac"/>
        <w:ind w:left="1260" w:firstLineChars="0" w:firstLine="0"/>
        <w:rPr>
          <w:rFonts w:asciiTheme="majorEastAsia" w:eastAsiaTheme="majorEastAsia" w:hAnsiTheme="majorEastAsia" w:hint="eastAsia"/>
          <w:sz w:val="28"/>
        </w:rPr>
      </w:pPr>
    </w:p>
    <w:p w:rsidR="00A55D54" w:rsidRDefault="00A55D54" w:rsidP="00A55D54">
      <w:pPr>
        <w:pStyle w:val="ac"/>
        <w:ind w:left="840" w:firstLineChars="0" w:firstLine="0"/>
      </w:pPr>
    </w:p>
    <w:p w:rsidR="00A55D54" w:rsidRDefault="00A55D54" w:rsidP="00A55D54">
      <w:pPr>
        <w:pStyle w:val="ac"/>
        <w:ind w:left="840" w:firstLineChars="0" w:firstLine="0"/>
      </w:pPr>
    </w:p>
    <w:p w:rsidR="00A55D54" w:rsidRDefault="00A55D54" w:rsidP="00A55D54">
      <w:pPr>
        <w:pStyle w:val="ac"/>
        <w:ind w:left="840" w:firstLineChars="0" w:firstLine="0"/>
      </w:pPr>
    </w:p>
    <w:p w:rsidR="00A55D54" w:rsidRDefault="00A55D54" w:rsidP="00A55D54">
      <w:pPr>
        <w:pStyle w:val="ac"/>
        <w:ind w:left="840" w:firstLineChars="0" w:firstLine="0"/>
      </w:pPr>
    </w:p>
    <w:p w:rsidR="00A55D54" w:rsidRDefault="00A55D54" w:rsidP="00A55D54">
      <w:pPr>
        <w:pStyle w:val="ac"/>
        <w:ind w:left="840" w:firstLineChars="0" w:firstLine="0"/>
      </w:pPr>
    </w:p>
    <w:p w:rsidR="00A55D54" w:rsidRPr="00A55D54" w:rsidRDefault="00A55D54" w:rsidP="00A55D54">
      <w:pPr>
        <w:pStyle w:val="3"/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</w:pPr>
      <w:r w:rsidRPr="00A55D54">
        <w:rPr>
          <w:rFonts w:asciiTheme="minorHAnsi" w:eastAsiaTheme="minorEastAsia" w:hAnsiTheme="minorHAnsi" w:cstheme="minorBidi"/>
          <w:bCs w:val="0"/>
          <w:color w:val="2D8CA7" w:themeColor="accent5" w:themeShade="BF"/>
          <w:sz w:val="28"/>
          <w:szCs w:val="28"/>
        </w:rPr>
        <w:t>物理设计</w:t>
      </w:r>
    </w:p>
    <w:p w:rsidR="00A55D54" w:rsidRPr="00991690" w:rsidRDefault="00A55D54" w:rsidP="00A55D54">
      <w:pPr>
        <w:ind w:left="420"/>
        <w:rPr>
          <w:rFonts w:asciiTheme="majorEastAsia" w:eastAsiaTheme="majorEastAsia" w:hAnsiTheme="majorEastAsia"/>
          <w:sz w:val="28"/>
        </w:rPr>
      </w:pPr>
      <w:r w:rsidRPr="00991690">
        <w:rPr>
          <w:rFonts w:asciiTheme="majorEastAsia" w:eastAsiaTheme="majorEastAsia" w:hAnsiTheme="majorEastAsia" w:hint="eastAsia"/>
          <w:sz w:val="28"/>
        </w:rPr>
        <w:t>书友信息建表</w:t>
      </w:r>
    </w:p>
    <w:p w:rsidR="00A55D54" w:rsidRPr="003368C5" w:rsidRDefault="00A55D54" w:rsidP="00A55D54">
      <w:pPr>
        <w:rPr>
          <w:rFonts w:asciiTheme="majorEastAsia" w:eastAsiaTheme="majorEastAsia" w:hAnsiTheme="majorEastAsia"/>
          <w:sz w:val="28"/>
        </w:rPr>
      </w:pPr>
    </w:p>
    <w:p w:rsidR="00A55D54" w:rsidRPr="00991690" w:rsidRDefault="00A55D54" w:rsidP="00A55D54">
      <w:pPr>
        <w:autoSpaceDE w:val="0"/>
        <w:autoSpaceDN w:val="0"/>
        <w:adjustRightInd w:val="0"/>
        <w:ind w:left="420"/>
        <w:rPr>
          <w:rFonts w:ascii="新宋体" w:eastAsia="新宋体" w:cs="新宋体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use</w:t>
      </w:r>
      <w:r w:rsidRPr="00991690">
        <w:rPr>
          <w:rFonts w:ascii="新宋体" w:eastAsia="新宋体" w:cs="新宋体"/>
          <w:szCs w:val="19"/>
        </w:rPr>
        <w:t xml:space="preserve"> Change</w:t>
      </w:r>
      <w:r w:rsidRPr="00991690">
        <w:rPr>
          <w:rFonts w:ascii="新宋体" w:eastAsia="新宋体" w:cs="新宋体"/>
          <w:color w:val="808080"/>
          <w:szCs w:val="19"/>
        </w:rPr>
        <w:t>;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CREATE</w:t>
      </w:r>
      <w:r w:rsidRPr="00991690">
        <w:rPr>
          <w:rFonts w:ascii="新宋体" w:eastAsia="新宋体" w:cs="新宋体"/>
          <w:szCs w:val="19"/>
        </w:rPr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>TABLE</w:t>
      </w:r>
      <w:r w:rsidRPr="00991690">
        <w:rPr>
          <w:rFonts w:ascii="新宋体" w:eastAsia="新宋体" w:cs="新宋体"/>
          <w:szCs w:val="19"/>
        </w:rPr>
        <w:t xml:space="preserve"> friend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Cs w:val="19"/>
        </w:rPr>
      </w:pPr>
      <w:r w:rsidRPr="00991690">
        <w:rPr>
          <w:rFonts w:ascii="新宋体" w:eastAsia="新宋体" w:cs="新宋体"/>
          <w:color w:val="808080"/>
          <w:szCs w:val="19"/>
        </w:rPr>
        <w:t>(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 w:val="19"/>
          <w:szCs w:val="19"/>
        </w:rPr>
      </w:pPr>
      <w:r w:rsidRPr="00991690">
        <w:rPr>
          <w:rFonts w:ascii="新宋体" w:eastAsia="新宋体" w:cs="新宋体"/>
          <w:szCs w:val="19"/>
        </w:rPr>
        <w:t xml:space="preserve">friend_ID </w:t>
      </w:r>
      <w:r w:rsidRPr="00991690">
        <w:rPr>
          <w:rFonts w:ascii="新宋体" w:eastAsia="新宋体" w:cs="新宋体"/>
          <w:color w:val="0000FF"/>
          <w:szCs w:val="19"/>
        </w:rPr>
        <w:t>char</w:t>
      </w:r>
      <w:r w:rsidRPr="00991690">
        <w:rPr>
          <w:rFonts w:ascii="新宋体" w:eastAsia="新宋体" w:cs="新宋体"/>
          <w:color w:val="808080"/>
          <w:szCs w:val="19"/>
        </w:rPr>
        <w:t>(</w:t>
      </w:r>
      <w:r w:rsidRPr="00991690">
        <w:rPr>
          <w:rFonts w:ascii="新宋体" w:eastAsia="新宋体" w:cs="新宋体"/>
          <w:szCs w:val="19"/>
        </w:rPr>
        <w:t>7</w:t>
      </w:r>
      <w:r w:rsidRPr="00991690">
        <w:rPr>
          <w:rFonts w:ascii="新宋体" w:eastAsia="新宋体" w:cs="新宋体"/>
          <w:color w:val="808080"/>
          <w:szCs w:val="19"/>
        </w:rPr>
        <w:t>)</w:t>
      </w:r>
      <w:r w:rsidRPr="00991690">
        <w:rPr>
          <w:rFonts w:ascii="新宋体" w:eastAsia="新宋体" w:cs="新宋体"/>
          <w:szCs w:val="19"/>
        </w:rPr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>PRIMARY</w:t>
      </w:r>
      <w:r w:rsidRPr="00991690">
        <w:rPr>
          <w:rFonts w:ascii="新宋体" w:eastAsia="新宋体" w:cs="新宋体" w:hint="eastAsia"/>
          <w:szCs w:val="19"/>
        </w:rPr>
        <w:t xml:space="preserve">　</w:t>
      </w:r>
      <w:r w:rsidRPr="00991690">
        <w:rPr>
          <w:rFonts w:ascii="新宋体" w:eastAsia="新宋体" w:cs="新宋体"/>
          <w:color w:val="0000FF"/>
          <w:szCs w:val="19"/>
        </w:rPr>
        <w:t>KEY</w:t>
      </w:r>
      <w:r w:rsidRPr="00991690">
        <w:rPr>
          <w:rFonts w:ascii="新宋体" w:eastAsia="新宋体" w:cs="新宋体"/>
          <w:szCs w:val="19"/>
        </w:rPr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>check</w:t>
      </w:r>
      <w:r w:rsidRPr="00991690">
        <w:rPr>
          <w:rFonts w:ascii="新宋体" w:eastAsia="新宋体" w:cs="新宋体"/>
          <w:color w:val="808080"/>
          <w:szCs w:val="19"/>
        </w:rPr>
        <w:t>(</w:t>
      </w:r>
      <w:r w:rsidRPr="00991690">
        <w:rPr>
          <w:rFonts w:ascii="新宋体" w:eastAsia="新宋体" w:cs="新宋体"/>
          <w:sz w:val="19"/>
          <w:szCs w:val="19"/>
        </w:rPr>
        <w:t>friend_ID</w:t>
      </w:r>
      <w:r w:rsidRPr="00991690">
        <w:rPr>
          <w:rFonts w:ascii="新宋体" w:eastAsia="新宋体" w:cs="新宋体"/>
          <w:szCs w:val="19"/>
        </w:rPr>
        <w:t xml:space="preserve"> </w:t>
      </w:r>
      <w:r w:rsidRPr="00991690">
        <w:rPr>
          <w:rFonts w:ascii="新宋体" w:eastAsia="新宋体" w:cs="新宋体"/>
          <w:color w:val="808080"/>
          <w:szCs w:val="19"/>
        </w:rPr>
        <w:t>between</w:t>
      </w:r>
      <w:r w:rsidRPr="00991690">
        <w:rPr>
          <w:rFonts w:ascii="新宋体" w:eastAsia="新宋体" w:cs="新宋体"/>
          <w:szCs w:val="19"/>
        </w:rPr>
        <w:t xml:space="preserve"> 1111111 </w:t>
      </w:r>
      <w:r w:rsidRPr="00991690">
        <w:rPr>
          <w:rFonts w:ascii="新宋体" w:eastAsia="新宋体" w:cs="新宋体"/>
          <w:color w:val="808080"/>
          <w:szCs w:val="19"/>
        </w:rPr>
        <w:t>and</w:t>
      </w:r>
      <w:r w:rsidRPr="00991690">
        <w:rPr>
          <w:rFonts w:ascii="新宋体" w:eastAsia="新宋体" w:cs="新宋体"/>
          <w:szCs w:val="19"/>
        </w:rPr>
        <w:t xml:space="preserve"> 9999999 </w:t>
      </w:r>
      <w:r w:rsidRPr="00991690">
        <w:rPr>
          <w:rFonts w:ascii="新宋体" w:eastAsia="新宋体" w:cs="新宋体"/>
          <w:color w:val="808080"/>
          <w:szCs w:val="19"/>
        </w:rPr>
        <w:t>),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Cs w:val="19"/>
        </w:rPr>
      </w:pPr>
      <w:r w:rsidRPr="00991690">
        <w:rPr>
          <w:rFonts w:ascii="新宋体" w:eastAsia="新宋体" w:cs="新宋体"/>
          <w:szCs w:val="19"/>
        </w:rPr>
        <w:t xml:space="preserve">friend_phone </w:t>
      </w:r>
      <w:r w:rsidRPr="00991690">
        <w:rPr>
          <w:rFonts w:ascii="新宋体" w:eastAsia="新宋体" w:cs="新宋体"/>
          <w:color w:val="0000FF"/>
          <w:szCs w:val="19"/>
        </w:rPr>
        <w:t>char</w:t>
      </w:r>
      <w:r w:rsidRPr="00991690">
        <w:rPr>
          <w:rFonts w:ascii="新宋体" w:eastAsia="新宋体" w:cs="新宋体"/>
          <w:color w:val="808080"/>
          <w:szCs w:val="19"/>
        </w:rPr>
        <w:t>(</w:t>
      </w:r>
      <w:r w:rsidRPr="00991690">
        <w:rPr>
          <w:rFonts w:ascii="新宋体" w:eastAsia="新宋体" w:cs="新宋体"/>
          <w:szCs w:val="19"/>
        </w:rPr>
        <w:t>11</w:t>
      </w:r>
      <w:r w:rsidRPr="00991690">
        <w:rPr>
          <w:rFonts w:ascii="新宋体" w:eastAsia="新宋体" w:cs="新宋体"/>
          <w:color w:val="808080"/>
          <w:szCs w:val="19"/>
        </w:rPr>
        <w:t>)</w:t>
      </w:r>
      <w:r w:rsidRPr="00991690">
        <w:rPr>
          <w:rFonts w:ascii="新宋体" w:eastAsia="新宋体" w:cs="新宋体"/>
          <w:szCs w:val="19"/>
        </w:rPr>
        <w:t xml:space="preserve"> </w:t>
      </w:r>
      <w:r w:rsidRPr="00991690">
        <w:rPr>
          <w:rFonts w:ascii="新宋体" w:eastAsia="新宋体" w:cs="新宋体"/>
          <w:color w:val="808080"/>
          <w:szCs w:val="19"/>
        </w:rPr>
        <w:t>NOT</w:t>
      </w:r>
      <w:r w:rsidRPr="00991690">
        <w:rPr>
          <w:rFonts w:ascii="新宋体" w:eastAsia="新宋体" w:cs="新宋体"/>
          <w:szCs w:val="19"/>
        </w:rPr>
        <w:t xml:space="preserve"> </w:t>
      </w:r>
      <w:r w:rsidRPr="00991690">
        <w:rPr>
          <w:rFonts w:ascii="新宋体" w:eastAsia="新宋体" w:cs="新宋体"/>
          <w:color w:val="808080"/>
          <w:szCs w:val="19"/>
        </w:rPr>
        <w:t>NULL,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Cs w:val="19"/>
        </w:rPr>
      </w:pPr>
      <w:r w:rsidRPr="00991690">
        <w:rPr>
          <w:rFonts w:ascii="新宋体" w:eastAsia="新宋体" w:cs="新宋体"/>
          <w:szCs w:val="19"/>
        </w:rPr>
        <w:t xml:space="preserve">friend_name </w:t>
      </w:r>
      <w:r w:rsidRPr="00991690">
        <w:rPr>
          <w:rFonts w:ascii="新宋体" w:eastAsia="新宋体" w:cs="新宋体"/>
          <w:color w:val="0000FF"/>
          <w:szCs w:val="19"/>
        </w:rPr>
        <w:t>varchar(20)</w:t>
      </w:r>
      <w:r w:rsidRPr="00991690">
        <w:rPr>
          <w:rFonts w:ascii="新宋体" w:eastAsia="新宋体" w:cs="新宋体"/>
          <w:color w:val="808080"/>
          <w:szCs w:val="19"/>
        </w:rPr>
        <w:t>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Cs w:val="19"/>
        </w:rPr>
      </w:pPr>
      <w:r w:rsidRPr="00991690">
        <w:rPr>
          <w:rFonts w:ascii="新宋体" w:eastAsia="新宋体" w:cs="新宋体"/>
          <w:szCs w:val="19"/>
        </w:rPr>
        <w:t xml:space="preserve">friend_sex </w:t>
      </w:r>
      <w:r w:rsidRPr="00991690">
        <w:rPr>
          <w:rFonts w:ascii="新宋体" w:eastAsia="新宋体" w:cs="新宋体"/>
          <w:color w:val="0000FF"/>
          <w:szCs w:val="19"/>
        </w:rPr>
        <w:t>char</w:t>
      </w:r>
      <w:r w:rsidRPr="00991690">
        <w:rPr>
          <w:rFonts w:ascii="新宋体" w:eastAsia="新宋体" w:cs="新宋体"/>
          <w:color w:val="808080"/>
          <w:szCs w:val="19"/>
        </w:rPr>
        <w:t>(</w:t>
      </w:r>
      <w:r w:rsidRPr="00991690">
        <w:rPr>
          <w:rFonts w:ascii="新宋体" w:eastAsia="新宋体" w:cs="新宋体"/>
          <w:szCs w:val="19"/>
        </w:rPr>
        <w:t>2</w:t>
      </w:r>
      <w:r w:rsidRPr="00991690">
        <w:rPr>
          <w:rFonts w:ascii="新宋体" w:eastAsia="新宋体" w:cs="新宋体"/>
          <w:color w:val="808080"/>
          <w:szCs w:val="19"/>
        </w:rPr>
        <w:t>)</w:t>
      </w:r>
      <w:r w:rsidRPr="00991690">
        <w:rPr>
          <w:rFonts w:ascii="新宋体" w:eastAsia="新宋体" w:cs="新宋体"/>
          <w:szCs w:val="19"/>
        </w:rPr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>check</w:t>
      </w:r>
      <w:r w:rsidRPr="00991690">
        <w:rPr>
          <w:rFonts w:ascii="新宋体" w:eastAsia="新宋体" w:cs="新宋体"/>
          <w:color w:val="808080"/>
          <w:szCs w:val="19"/>
        </w:rPr>
        <w:t>(friend_</w:t>
      </w:r>
      <w:r w:rsidRPr="00991690">
        <w:rPr>
          <w:rFonts w:ascii="新宋体" w:eastAsia="新宋体" w:cs="新宋体"/>
          <w:szCs w:val="19"/>
        </w:rPr>
        <w:t xml:space="preserve">sex </w:t>
      </w:r>
      <w:r w:rsidRPr="00991690">
        <w:rPr>
          <w:rFonts w:ascii="新宋体" w:eastAsia="新宋体" w:cs="新宋体"/>
          <w:color w:val="808080"/>
          <w:szCs w:val="19"/>
        </w:rPr>
        <w:t>in(</w:t>
      </w:r>
      <w:r w:rsidRPr="00991690">
        <w:rPr>
          <w:rFonts w:ascii="新宋体" w:eastAsia="新宋体" w:cs="新宋体"/>
          <w:color w:val="FF0000"/>
          <w:szCs w:val="19"/>
        </w:rPr>
        <w:t>'</w:t>
      </w:r>
      <w:r w:rsidRPr="00991690">
        <w:rPr>
          <w:rFonts w:ascii="新宋体" w:eastAsia="新宋体" w:cs="新宋体" w:hint="eastAsia"/>
          <w:color w:val="FF0000"/>
          <w:szCs w:val="19"/>
        </w:rPr>
        <w:t>男</w:t>
      </w:r>
      <w:r w:rsidRPr="00991690">
        <w:rPr>
          <w:rFonts w:ascii="新宋体" w:eastAsia="新宋体" w:cs="新宋体"/>
          <w:color w:val="FF0000"/>
          <w:szCs w:val="19"/>
        </w:rPr>
        <w:t>'</w:t>
      </w:r>
      <w:r w:rsidRPr="00991690">
        <w:rPr>
          <w:rFonts w:ascii="新宋体" w:eastAsia="新宋体" w:cs="新宋体"/>
          <w:color w:val="808080"/>
          <w:szCs w:val="19"/>
        </w:rPr>
        <w:t>,</w:t>
      </w:r>
      <w:r w:rsidRPr="00991690">
        <w:rPr>
          <w:rFonts w:ascii="新宋体" w:eastAsia="新宋体" w:cs="新宋体"/>
          <w:color w:val="FF0000"/>
          <w:szCs w:val="19"/>
        </w:rPr>
        <w:t>'</w:t>
      </w:r>
      <w:r w:rsidRPr="00991690">
        <w:rPr>
          <w:rFonts w:ascii="新宋体" w:eastAsia="新宋体" w:cs="新宋体" w:hint="eastAsia"/>
          <w:color w:val="FF0000"/>
          <w:szCs w:val="19"/>
        </w:rPr>
        <w:t>女</w:t>
      </w:r>
      <w:r w:rsidRPr="00991690">
        <w:rPr>
          <w:rFonts w:ascii="新宋体" w:eastAsia="新宋体" w:cs="新宋体"/>
          <w:color w:val="FF0000"/>
          <w:szCs w:val="19"/>
        </w:rPr>
        <w:t>'</w:t>
      </w:r>
      <w:r w:rsidRPr="00991690">
        <w:rPr>
          <w:rFonts w:ascii="新宋体" w:eastAsia="新宋体" w:cs="新宋体"/>
          <w:color w:val="808080"/>
          <w:szCs w:val="19"/>
        </w:rPr>
        <w:t>)),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Cs w:val="19"/>
        </w:rPr>
      </w:pPr>
      <w:r w:rsidRPr="00991690">
        <w:rPr>
          <w:rFonts w:ascii="新宋体" w:eastAsia="新宋体" w:cs="新宋体"/>
          <w:szCs w:val="19"/>
        </w:rPr>
        <w:t>friend_</w:t>
      </w:r>
      <w:r w:rsidRPr="00991690">
        <w:rPr>
          <w:rFonts w:ascii="新宋体" w:eastAsia="新宋体" w:cs="新宋体"/>
          <w:color w:val="0000FF"/>
          <w:szCs w:val="19"/>
        </w:rPr>
        <w:t>password</w:t>
      </w:r>
      <w:r w:rsidRPr="00991690">
        <w:rPr>
          <w:rFonts w:ascii="新宋体" w:eastAsia="新宋体" w:cs="新宋体"/>
          <w:szCs w:val="19"/>
        </w:rPr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>varchar</w:t>
      </w:r>
      <w:r w:rsidRPr="00991690">
        <w:rPr>
          <w:rFonts w:ascii="新宋体" w:eastAsia="新宋体" w:cs="新宋体"/>
          <w:color w:val="808080"/>
          <w:szCs w:val="19"/>
        </w:rPr>
        <w:t>(</w:t>
      </w:r>
      <w:r w:rsidRPr="00991690">
        <w:rPr>
          <w:rFonts w:ascii="新宋体" w:eastAsia="新宋体" w:cs="新宋体"/>
          <w:szCs w:val="19"/>
        </w:rPr>
        <w:t>18</w:t>
      </w:r>
      <w:r w:rsidRPr="00991690">
        <w:rPr>
          <w:rFonts w:ascii="新宋体" w:eastAsia="新宋体" w:cs="新宋体"/>
          <w:color w:val="808080"/>
          <w:szCs w:val="19"/>
        </w:rPr>
        <w:t>)</w:t>
      </w:r>
      <w:r w:rsidRPr="00991690">
        <w:rPr>
          <w:rFonts w:ascii="新宋体" w:eastAsia="新宋体" w:cs="新宋体"/>
          <w:szCs w:val="19"/>
        </w:rPr>
        <w:t xml:space="preserve"> </w:t>
      </w:r>
      <w:r w:rsidRPr="00991690">
        <w:rPr>
          <w:rFonts w:ascii="新宋体" w:eastAsia="新宋体" w:cs="新宋体"/>
          <w:color w:val="808080"/>
          <w:szCs w:val="19"/>
        </w:rPr>
        <w:t>NOT</w:t>
      </w:r>
      <w:r w:rsidRPr="00991690">
        <w:rPr>
          <w:rFonts w:ascii="新宋体" w:eastAsia="新宋体" w:cs="新宋体"/>
          <w:szCs w:val="19"/>
        </w:rPr>
        <w:t xml:space="preserve"> </w:t>
      </w:r>
      <w:r w:rsidRPr="00991690">
        <w:rPr>
          <w:rFonts w:ascii="新宋体" w:eastAsia="新宋体" w:cs="新宋体"/>
          <w:color w:val="808080"/>
          <w:szCs w:val="19"/>
        </w:rPr>
        <w:t>NULL,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Cs w:val="19"/>
        </w:rPr>
      </w:pPr>
      <w:r w:rsidRPr="00991690">
        <w:rPr>
          <w:rFonts w:ascii="新宋体" w:eastAsia="新宋体" w:cs="新宋体"/>
          <w:szCs w:val="19"/>
        </w:rPr>
        <w:t xml:space="preserve">friend_speciality </w:t>
      </w:r>
      <w:r w:rsidRPr="00991690">
        <w:rPr>
          <w:rFonts w:ascii="新宋体" w:eastAsia="新宋体" w:cs="新宋体"/>
          <w:color w:val="0000FF"/>
          <w:szCs w:val="19"/>
        </w:rPr>
        <w:t>Varchar</w:t>
      </w:r>
      <w:r w:rsidRPr="00991690">
        <w:rPr>
          <w:rFonts w:ascii="新宋体" w:eastAsia="新宋体" w:cs="新宋体"/>
          <w:color w:val="808080"/>
          <w:szCs w:val="19"/>
        </w:rPr>
        <w:t>(</w:t>
      </w:r>
      <w:r w:rsidRPr="00991690">
        <w:rPr>
          <w:rFonts w:ascii="新宋体" w:eastAsia="新宋体" w:cs="新宋体"/>
          <w:szCs w:val="19"/>
        </w:rPr>
        <w:t>10</w:t>
      </w:r>
      <w:r w:rsidRPr="00991690">
        <w:rPr>
          <w:rFonts w:ascii="新宋体" w:eastAsia="新宋体" w:cs="新宋体"/>
          <w:color w:val="808080"/>
          <w:szCs w:val="19"/>
        </w:rPr>
        <w:t>),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Cs w:val="19"/>
        </w:rPr>
      </w:pPr>
      <w:r w:rsidRPr="00991690">
        <w:rPr>
          <w:rFonts w:ascii="新宋体" w:eastAsia="新宋体" w:cs="新宋体"/>
          <w:szCs w:val="19"/>
        </w:rPr>
        <w:lastRenderedPageBreak/>
        <w:t xml:space="preserve">friend_grade </w:t>
      </w:r>
      <w:r w:rsidRPr="00991690">
        <w:rPr>
          <w:rFonts w:ascii="新宋体" w:eastAsia="新宋体" w:cs="新宋体"/>
          <w:color w:val="0000FF"/>
          <w:szCs w:val="19"/>
        </w:rPr>
        <w:t>int</w:t>
      </w:r>
      <w:r w:rsidRPr="00991690">
        <w:rPr>
          <w:rFonts w:ascii="新宋体" w:eastAsia="新宋体" w:cs="新宋体"/>
          <w:color w:val="808080"/>
          <w:szCs w:val="19"/>
        </w:rPr>
        <w:t>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808080"/>
          <w:szCs w:val="19"/>
        </w:rPr>
      </w:pPr>
      <w:r w:rsidRPr="00991690">
        <w:rPr>
          <w:rFonts w:ascii="新宋体" w:eastAsia="新宋体" w:cs="新宋体"/>
          <w:color w:val="808080"/>
          <w:szCs w:val="19"/>
        </w:rPr>
        <w:t>);</w:t>
      </w:r>
    </w:p>
    <w:p w:rsidR="00A55D54" w:rsidRDefault="00A55D54" w:rsidP="00A55D54">
      <w:pPr>
        <w:pStyle w:val="ac"/>
        <w:autoSpaceDE w:val="0"/>
        <w:autoSpaceDN w:val="0"/>
        <w:adjustRightInd w:val="0"/>
        <w:ind w:left="420" w:firstLineChars="0" w:firstLine="0"/>
        <w:rPr>
          <w:rFonts w:ascii="新宋体" w:eastAsia="新宋体" w:cs="新宋体"/>
          <w:color w:val="808080"/>
          <w:szCs w:val="19"/>
        </w:rPr>
      </w:pPr>
    </w:p>
    <w:p w:rsidR="00A55D54" w:rsidRDefault="00A55D54" w:rsidP="00A55D54">
      <w:pPr>
        <w:pStyle w:val="ac"/>
        <w:autoSpaceDE w:val="0"/>
        <w:autoSpaceDN w:val="0"/>
        <w:adjustRightInd w:val="0"/>
        <w:ind w:left="420" w:firstLineChars="0" w:firstLine="0"/>
        <w:rPr>
          <w:rFonts w:ascii="新宋体" w:eastAsia="新宋体" w:cs="新宋体"/>
          <w:color w:val="808080"/>
          <w:szCs w:val="19"/>
        </w:rPr>
      </w:pPr>
    </w:p>
    <w:p w:rsidR="00A55D54" w:rsidRDefault="00A55D54" w:rsidP="00A55D54">
      <w:pPr>
        <w:pStyle w:val="ac"/>
        <w:autoSpaceDE w:val="0"/>
        <w:autoSpaceDN w:val="0"/>
        <w:adjustRightInd w:val="0"/>
        <w:ind w:left="420" w:firstLineChars="0" w:firstLine="0"/>
        <w:rPr>
          <w:rFonts w:ascii="新宋体" w:eastAsia="新宋体" w:cs="新宋体"/>
          <w:color w:val="808080"/>
          <w:szCs w:val="19"/>
        </w:rPr>
      </w:pPr>
    </w:p>
    <w:p w:rsidR="00A55D54" w:rsidRPr="00991690" w:rsidRDefault="00A55D54" w:rsidP="00A55D54">
      <w:pPr>
        <w:rPr>
          <w:rFonts w:asciiTheme="majorEastAsia" w:eastAsiaTheme="majorEastAsia" w:hAnsiTheme="majorEastAsia"/>
          <w:sz w:val="28"/>
        </w:rPr>
      </w:pPr>
      <w:r w:rsidRPr="00991690">
        <w:rPr>
          <w:rFonts w:asciiTheme="majorEastAsia" w:eastAsiaTheme="majorEastAsia" w:hAnsiTheme="majorEastAsia"/>
          <w:sz w:val="28"/>
        </w:rPr>
        <w:t>书籍信息建表</w:t>
      </w:r>
    </w:p>
    <w:p w:rsidR="00A55D54" w:rsidRDefault="00A55D54" w:rsidP="00A55D54">
      <w:pPr>
        <w:pStyle w:val="ac"/>
        <w:ind w:left="420" w:firstLineChars="0" w:firstLine="0"/>
        <w:rPr>
          <w:rFonts w:asciiTheme="majorEastAsia" w:eastAsiaTheme="majorEastAsia" w:hAnsiTheme="majorEastAsia"/>
          <w:sz w:val="28"/>
        </w:rPr>
      </w:pP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Cs w:val="19"/>
        </w:rPr>
      </w:pPr>
      <w:r w:rsidRPr="00991690">
        <w:rPr>
          <w:rFonts w:ascii="新宋体" w:eastAsia="新宋体" w:cs="新宋体"/>
          <w:szCs w:val="19"/>
        </w:rPr>
        <w:t>use Change;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Cs w:val="19"/>
        </w:rPr>
      </w:pPr>
      <w:r w:rsidRPr="00991690">
        <w:rPr>
          <w:rFonts w:ascii="新宋体" w:eastAsia="新宋体" w:cs="新宋体"/>
          <w:szCs w:val="19"/>
        </w:rPr>
        <w:t>CREATE TABLE book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Cs w:val="19"/>
        </w:rPr>
      </w:pPr>
      <w:r w:rsidRPr="00991690">
        <w:rPr>
          <w:rFonts w:ascii="新宋体" w:eastAsia="新宋体" w:cs="新宋体"/>
          <w:szCs w:val="19"/>
        </w:rPr>
        <w:t>(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Cs w:val="19"/>
        </w:rPr>
      </w:pPr>
      <w:r w:rsidRPr="00991690">
        <w:rPr>
          <w:rFonts w:ascii="新宋体" w:eastAsia="新宋体" w:cs="新宋体"/>
          <w:szCs w:val="19"/>
        </w:rPr>
        <w:t xml:space="preserve">book_ID </w:t>
      </w:r>
      <w:r w:rsidRPr="00991690">
        <w:rPr>
          <w:rFonts w:ascii="新宋体" w:eastAsia="新宋体" w:cs="新宋体"/>
          <w:color w:val="0000FF"/>
          <w:szCs w:val="19"/>
        </w:rPr>
        <w:t>varchar(20)</w:t>
      </w:r>
      <w:r w:rsidRPr="00991690">
        <w:rPr>
          <w:rFonts w:ascii="新宋体" w:eastAsia="新宋体" w:cs="新宋体" w:hint="eastAsia"/>
          <w:color w:val="0000FF"/>
          <w:szCs w:val="19"/>
        </w:rPr>
        <w:t>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Cs w:val="19"/>
        </w:rPr>
      </w:pPr>
      <w:r w:rsidRPr="00991690">
        <w:rPr>
          <w:rFonts w:ascii="新宋体" w:eastAsia="新宋体" w:cs="新宋体"/>
          <w:szCs w:val="19"/>
        </w:rPr>
        <w:t>book_name varchar(20) NOT NULL,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Cs w:val="19"/>
        </w:rPr>
      </w:pPr>
      <w:r w:rsidRPr="00991690">
        <w:rPr>
          <w:rFonts w:ascii="新宋体" w:eastAsia="新宋体" w:cs="新宋体"/>
          <w:szCs w:val="19"/>
        </w:rPr>
        <w:t>book_price smallint,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Cs w:val="19"/>
        </w:rPr>
      </w:pPr>
      <w:r w:rsidRPr="00991690">
        <w:rPr>
          <w:rFonts w:ascii="新宋体" w:eastAsia="新宋体" w:cs="新宋体"/>
          <w:szCs w:val="19"/>
        </w:rPr>
        <w:t>book_author varchar(20),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Cs w:val="19"/>
        </w:rPr>
      </w:pPr>
      <w:r w:rsidRPr="00991690">
        <w:rPr>
          <w:rFonts w:ascii="新宋体" w:eastAsia="新宋体" w:cs="新宋体"/>
          <w:szCs w:val="19"/>
        </w:rPr>
        <w:t>book_type varchar(18) 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Cs w:val="19"/>
        </w:rPr>
      </w:pPr>
      <w:r w:rsidRPr="00991690">
        <w:rPr>
          <w:rFonts w:ascii="新宋体" w:eastAsia="新宋体" w:cs="新宋体"/>
          <w:szCs w:val="19"/>
        </w:rPr>
        <w:t>book_publish Varchar(30),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Cs w:val="19"/>
        </w:rPr>
      </w:pPr>
      <w:r w:rsidRPr="00991690">
        <w:rPr>
          <w:rFonts w:ascii="新宋体" w:eastAsia="新宋体" w:cs="新宋体"/>
          <w:szCs w:val="19"/>
        </w:rPr>
        <w:t>book_key varchar(20),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Cs w:val="19"/>
        </w:rPr>
      </w:pP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Cs w:val="19"/>
        </w:rPr>
      </w:pPr>
      <w:r w:rsidRPr="00991690">
        <w:rPr>
          <w:rFonts w:ascii="新宋体" w:eastAsia="新宋体" w:cs="新宋体"/>
          <w:szCs w:val="19"/>
        </w:rPr>
        <w:t>PRIMARY</w:t>
      </w:r>
      <w:r w:rsidRPr="00991690">
        <w:rPr>
          <w:rFonts w:ascii="新宋体" w:eastAsia="新宋体" w:cs="新宋体" w:hint="eastAsia"/>
          <w:szCs w:val="19"/>
        </w:rPr>
        <w:t xml:space="preserve">　</w:t>
      </w:r>
      <w:r w:rsidRPr="00991690">
        <w:rPr>
          <w:rFonts w:ascii="新宋体" w:eastAsia="新宋体" w:cs="新宋体"/>
          <w:szCs w:val="19"/>
        </w:rPr>
        <w:t>KEY(book_ID,book_author,book_publish),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Cs w:val="19"/>
        </w:rPr>
      </w:pPr>
      <w:r w:rsidRPr="00991690">
        <w:rPr>
          <w:rFonts w:ascii="新宋体" w:eastAsia="新宋体" w:cs="新宋体"/>
          <w:szCs w:val="19"/>
        </w:rPr>
        <w:t>);</w:t>
      </w: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808080"/>
          <w:sz w:val="19"/>
          <w:szCs w:val="19"/>
        </w:rPr>
      </w:pP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808080"/>
          <w:sz w:val="19"/>
          <w:szCs w:val="19"/>
        </w:rPr>
      </w:pP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808080"/>
          <w:sz w:val="19"/>
          <w:szCs w:val="19"/>
        </w:rPr>
      </w:pP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808080"/>
          <w:sz w:val="19"/>
          <w:szCs w:val="19"/>
        </w:rPr>
      </w:pP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808080"/>
          <w:sz w:val="19"/>
          <w:szCs w:val="19"/>
        </w:rPr>
      </w:pPr>
    </w:p>
    <w:p w:rsidR="00A55D54" w:rsidRPr="0026042A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808080"/>
          <w:sz w:val="19"/>
          <w:szCs w:val="19"/>
        </w:rPr>
      </w:pPr>
    </w:p>
    <w:p w:rsidR="00A55D54" w:rsidRPr="00991690" w:rsidRDefault="00A55D54" w:rsidP="00A55D54">
      <w:pPr>
        <w:rPr>
          <w:rFonts w:asciiTheme="majorEastAsia" w:eastAsiaTheme="majorEastAsia" w:hAnsiTheme="majorEastAsia"/>
          <w:sz w:val="28"/>
        </w:rPr>
      </w:pPr>
      <w:r w:rsidRPr="00991690">
        <w:rPr>
          <w:rFonts w:asciiTheme="majorEastAsia" w:eastAsiaTheme="majorEastAsia" w:hAnsiTheme="majorEastAsia" w:hint="eastAsia"/>
          <w:sz w:val="28"/>
        </w:rPr>
        <w:t>售卖信息表建表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lastRenderedPageBreak/>
        <w:t>use Change;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CREATE TABLE sale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(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sale_ID  char(9) 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book_ID varchar(20) NOT NULL,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friend_ID char(7),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sale_price smallint,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sale_date Date NOT NULL,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sale_state varchar(4) check(sale_state in('</w:t>
      </w:r>
      <w:r w:rsidRPr="00991690">
        <w:rPr>
          <w:rFonts w:ascii="新宋体" w:eastAsia="新宋体" w:cs="新宋体" w:hint="eastAsia"/>
          <w:color w:val="0000FF"/>
          <w:szCs w:val="19"/>
        </w:rPr>
        <w:t>在卖</w:t>
      </w:r>
      <w:r w:rsidRPr="00991690">
        <w:rPr>
          <w:rFonts w:ascii="新宋体" w:eastAsia="新宋体" w:cs="新宋体"/>
          <w:color w:val="0000FF"/>
          <w:szCs w:val="19"/>
        </w:rPr>
        <w:t>','</w:t>
      </w:r>
      <w:r w:rsidRPr="00991690">
        <w:rPr>
          <w:rFonts w:ascii="新宋体" w:eastAsia="新宋体" w:cs="新宋体" w:hint="eastAsia"/>
          <w:color w:val="0000FF"/>
          <w:szCs w:val="19"/>
        </w:rPr>
        <w:t>已卖</w:t>
      </w:r>
      <w:r w:rsidRPr="00991690">
        <w:rPr>
          <w:rFonts w:ascii="新宋体" w:eastAsia="新宋体" w:cs="新宋体"/>
          <w:color w:val="0000FF"/>
          <w:szCs w:val="19"/>
        </w:rPr>
        <w:t>','</w:t>
      </w:r>
      <w:r w:rsidRPr="00991690">
        <w:rPr>
          <w:rFonts w:ascii="新宋体" w:eastAsia="新宋体" w:cs="新宋体" w:hint="eastAsia"/>
          <w:color w:val="0000FF"/>
          <w:szCs w:val="19"/>
        </w:rPr>
        <w:t>转赠</w:t>
      </w:r>
      <w:r w:rsidRPr="00991690">
        <w:rPr>
          <w:rFonts w:ascii="新宋体" w:eastAsia="新宋体" w:cs="新宋体"/>
          <w:color w:val="0000FF"/>
          <w:szCs w:val="19"/>
        </w:rPr>
        <w:t>','</w:t>
      </w:r>
      <w:r w:rsidRPr="00991690">
        <w:rPr>
          <w:rFonts w:ascii="新宋体" w:eastAsia="新宋体" w:cs="新宋体" w:hint="eastAsia"/>
          <w:color w:val="0000FF"/>
          <w:szCs w:val="19"/>
        </w:rPr>
        <w:t>已赠</w:t>
      </w:r>
      <w:r w:rsidRPr="00991690">
        <w:rPr>
          <w:rFonts w:ascii="新宋体" w:eastAsia="新宋体" w:cs="新宋体"/>
          <w:color w:val="0000FF"/>
          <w:szCs w:val="19"/>
        </w:rPr>
        <w:t>')),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PRIMARY</w:t>
      </w:r>
      <w:r w:rsidRPr="00991690">
        <w:rPr>
          <w:rFonts w:ascii="新宋体" w:eastAsia="新宋体" w:cs="新宋体" w:hint="eastAsia"/>
          <w:color w:val="0000FF"/>
          <w:szCs w:val="19"/>
        </w:rPr>
        <w:t xml:space="preserve">　</w:t>
      </w:r>
      <w:r w:rsidRPr="00991690">
        <w:rPr>
          <w:rFonts w:ascii="新宋体" w:eastAsia="新宋体" w:cs="新宋体"/>
          <w:color w:val="0000FF"/>
          <w:szCs w:val="19"/>
        </w:rPr>
        <w:t>KEY(sale_ID),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FOREIGN KEY(friend_ID ) REFERENCES friend(friend_ID),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);</w:t>
      </w:r>
    </w:p>
    <w:p w:rsidR="00A55D54" w:rsidRPr="005A6C1D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808080"/>
          <w:sz w:val="19"/>
          <w:szCs w:val="19"/>
        </w:rPr>
      </w:pPr>
    </w:p>
    <w:p w:rsidR="00A55D54" w:rsidRPr="00991690" w:rsidRDefault="00A55D54" w:rsidP="00A55D54">
      <w:pPr>
        <w:rPr>
          <w:rFonts w:asciiTheme="majorEastAsia" w:eastAsiaTheme="majorEastAsia" w:hAnsiTheme="majorEastAsia"/>
          <w:sz w:val="28"/>
        </w:rPr>
      </w:pPr>
      <w:r w:rsidRPr="00991690">
        <w:rPr>
          <w:rFonts w:asciiTheme="majorEastAsia" w:eastAsiaTheme="majorEastAsia" w:hAnsiTheme="majorEastAsia" w:hint="eastAsia"/>
          <w:sz w:val="28"/>
        </w:rPr>
        <w:t>交换信息表建表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use Change;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CREATE TABLE </w:t>
      </w:r>
      <w:r w:rsidRPr="00991690">
        <w:rPr>
          <w:rFonts w:ascii="新宋体" w:eastAsia="新宋体" w:cs="新宋体" w:hint="eastAsia"/>
          <w:color w:val="0000FF"/>
          <w:szCs w:val="19"/>
        </w:rPr>
        <w:t>change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(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 w:hint="eastAsia"/>
          <w:color w:val="0000FF"/>
          <w:szCs w:val="19"/>
        </w:rPr>
        <w:t>friend</w:t>
      </w:r>
      <w:r w:rsidRPr="00991690">
        <w:rPr>
          <w:rFonts w:ascii="新宋体" w:eastAsia="新宋体" w:cs="新宋体"/>
          <w:color w:val="0000FF"/>
          <w:szCs w:val="19"/>
        </w:rPr>
        <w:t>_ID    char(7</w:t>
      </w:r>
      <w:r w:rsidRPr="00991690">
        <w:rPr>
          <w:rFonts w:ascii="新宋体" w:eastAsia="新宋体" w:cs="新宋体" w:hint="eastAsia"/>
          <w:color w:val="0000FF"/>
          <w:szCs w:val="19"/>
        </w:rPr>
        <w:t>)</w:t>
      </w:r>
      <w:r w:rsidRPr="00991690">
        <w:rPr>
          <w:rFonts w:ascii="新宋体" w:eastAsia="新宋体" w:cs="新宋体"/>
          <w:color w:val="0000FF"/>
          <w:szCs w:val="19"/>
        </w:rPr>
        <w:t xml:space="preserve"> 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 w:hint="eastAsia"/>
          <w:color w:val="0000FF"/>
          <w:szCs w:val="19"/>
        </w:rPr>
        <w:t>book</w:t>
      </w:r>
      <w:r w:rsidRPr="00991690">
        <w:rPr>
          <w:rFonts w:ascii="新宋体" w:eastAsia="新宋体" w:cs="新宋体"/>
          <w:color w:val="0000FF"/>
          <w:szCs w:val="19"/>
        </w:rPr>
        <w:t>_ID varchar(20) NOT NULL,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 w:hint="eastAsia"/>
          <w:color w:val="0000FF"/>
          <w:szCs w:val="19"/>
        </w:rPr>
        <w:t>change</w:t>
      </w:r>
      <w:r w:rsidRPr="00991690">
        <w:rPr>
          <w:rFonts w:ascii="新宋体" w:eastAsia="新宋体" w:cs="新宋体"/>
          <w:color w:val="0000FF"/>
          <w:szCs w:val="19"/>
        </w:rPr>
        <w:t>_ID char(9),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change_</w:t>
      </w:r>
      <w:r w:rsidRPr="00991690">
        <w:rPr>
          <w:rFonts w:ascii="新宋体" w:eastAsia="新宋体" w:cs="新宋体" w:hint="eastAsia"/>
          <w:color w:val="0000FF"/>
          <w:szCs w:val="19"/>
        </w:rPr>
        <w:t>datedif</w:t>
      </w:r>
      <w:r w:rsidRPr="00991690">
        <w:rPr>
          <w:rFonts w:ascii="新宋体" w:eastAsia="新宋体" w:cs="新宋体"/>
          <w:color w:val="0000FF"/>
          <w:szCs w:val="19"/>
        </w:rPr>
        <w:t xml:space="preserve"> smallint,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change_date Date NOT NULL,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change_state varchar(4) check(change_state in('</w:t>
      </w:r>
      <w:r w:rsidRPr="00991690">
        <w:rPr>
          <w:rFonts w:ascii="新宋体" w:eastAsia="新宋体" w:cs="新宋体" w:hint="eastAsia"/>
          <w:color w:val="0000FF"/>
          <w:szCs w:val="19"/>
        </w:rPr>
        <w:t>待交换</w:t>
      </w:r>
      <w:r w:rsidRPr="00991690">
        <w:rPr>
          <w:rFonts w:ascii="新宋体" w:eastAsia="新宋体" w:cs="新宋体"/>
          <w:color w:val="0000FF"/>
          <w:szCs w:val="19"/>
        </w:rPr>
        <w:t>',</w:t>
      </w:r>
      <w:r w:rsidRPr="00991690">
        <w:rPr>
          <w:rFonts w:ascii="新宋体" w:eastAsia="新宋体" w:cs="新宋体"/>
          <w:color w:val="0000FF"/>
          <w:szCs w:val="19"/>
        </w:rPr>
        <w:t>’</w:t>
      </w:r>
      <w:r w:rsidRPr="00991690">
        <w:rPr>
          <w:rFonts w:ascii="新宋体" w:eastAsia="新宋体" w:cs="新宋体" w:hint="eastAsia"/>
          <w:color w:val="0000FF"/>
          <w:szCs w:val="19"/>
        </w:rPr>
        <w:t>已交换</w:t>
      </w:r>
      <w:r w:rsidRPr="00991690">
        <w:rPr>
          <w:rFonts w:ascii="新宋体" w:eastAsia="新宋体" w:cs="新宋体"/>
          <w:color w:val="0000FF"/>
          <w:szCs w:val="19"/>
        </w:rPr>
        <w:t>')),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PRIMARY</w:t>
      </w:r>
      <w:r w:rsidRPr="00991690">
        <w:rPr>
          <w:rFonts w:ascii="新宋体" w:eastAsia="新宋体" w:cs="新宋体" w:hint="eastAsia"/>
          <w:color w:val="0000FF"/>
          <w:szCs w:val="19"/>
        </w:rPr>
        <w:t xml:space="preserve">　</w:t>
      </w:r>
      <w:r w:rsidRPr="00991690">
        <w:rPr>
          <w:rFonts w:ascii="新宋体" w:eastAsia="新宋体" w:cs="新宋体"/>
          <w:color w:val="0000FF"/>
          <w:szCs w:val="19"/>
        </w:rPr>
        <w:t>KEY(</w:t>
      </w:r>
      <w:r w:rsidRPr="00991690">
        <w:rPr>
          <w:rFonts w:ascii="新宋体" w:eastAsia="新宋体" w:cs="新宋体" w:hint="eastAsia"/>
          <w:color w:val="0000FF"/>
          <w:szCs w:val="19"/>
        </w:rPr>
        <w:t>change</w:t>
      </w:r>
      <w:r w:rsidRPr="00991690">
        <w:rPr>
          <w:rFonts w:ascii="新宋体" w:eastAsia="新宋体" w:cs="新宋体"/>
          <w:color w:val="0000FF"/>
          <w:szCs w:val="19"/>
        </w:rPr>
        <w:t>_ID),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FOREIGN KEY(friend_ID ) REFERENCES friend(friend_ID),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);</w:t>
      </w:r>
    </w:p>
    <w:p w:rsidR="00A55D54" w:rsidRDefault="00A55D54" w:rsidP="00A55D54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书籍查询建视图</w:t>
      </w:r>
    </w:p>
    <w:p w:rsidR="00A55D54" w:rsidRPr="00991690" w:rsidRDefault="00A55D54" w:rsidP="00A55D54">
      <w:pPr>
        <w:jc w:val="both"/>
        <w:rPr>
          <w:rFonts w:asciiTheme="majorEastAsia" w:eastAsiaTheme="majorEastAsia" w:hAnsiTheme="majorEastAsia" w:hint="eastAsia"/>
          <w:kern w:val="2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lastRenderedPageBreak/>
        <w:t>1.交换视图</w:t>
      </w:r>
    </w:p>
    <w:p w:rsidR="00A55D54" w:rsidRPr="00991690" w:rsidRDefault="00A55D54" w:rsidP="00A55D54">
      <w:pPr>
        <w:rPr>
          <w:rFonts w:ascii="新宋体" w:eastAsia="新宋体" w:cs="新宋体" w:hint="eastAsia"/>
          <w:color w:val="0000FF"/>
          <w:szCs w:val="19"/>
        </w:rPr>
      </w:pPr>
      <w:r w:rsidRPr="00991690">
        <w:rPr>
          <w:rFonts w:ascii="新宋体" w:eastAsia="新宋体" w:cs="新宋体" w:hint="eastAsia"/>
          <w:color w:val="0000FF"/>
          <w:szCs w:val="19"/>
        </w:rPr>
        <w:t xml:space="preserve">SELECT   dbo.change.change_ID, dbo.book.book_name AS 书籍名称, dbo.book.book_price AS 书籍原价, </w:t>
      </w:r>
    </w:p>
    <w:p w:rsidR="00A55D54" w:rsidRPr="00991690" w:rsidRDefault="00A55D54" w:rsidP="00A55D54">
      <w:pPr>
        <w:rPr>
          <w:rFonts w:ascii="新宋体" w:eastAsia="新宋体" w:cs="新宋体" w:hint="eastAsia"/>
          <w:color w:val="0000FF"/>
          <w:szCs w:val="19"/>
        </w:rPr>
      </w:pPr>
      <w:r w:rsidRPr="00991690">
        <w:rPr>
          <w:rFonts w:ascii="新宋体" w:eastAsia="新宋体" w:cs="新宋体" w:hint="eastAsia"/>
          <w:color w:val="0000FF"/>
          <w:szCs w:val="19"/>
        </w:rPr>
        <w:t xml:space="preserve">                dbo.change.change_state AS 书籍交易状态, dbo.friend.friend_nickname AS 出售人, dbo.book.book_author AS 书籍作者, </w:t>
      </w:r>
    </w:p>
    <w:p w:rsidR="00A55D54" w:rsidRPr="00991690" w:rsidRDefault="00A55D54" w:rsidP="00A55D54">
      <w:pPr>
        <w:rPr>
          <w:rFonts w:ascii="新宋体" w:eastAsia="新宋体" w:cs="新宋体" w:hint="eastAsia"/>
          <w:color w:val="0000FF"/>
          <w:szCs w:val="19"/>
        </w:rPr>
      </w:pPr>
      <w:r w:rsidRPr="00991690">
        <w:rPr>
          <w:rFonts w:ascii="新宋体" w:eastAsia="新宋体" w:cs="新宋体" w:hint="eastAsia"/>
          <w:color w:val="0000FF"/>
          <w:szCs w:val="19"/>
        </w:rPr>
        <w:t xml:space="preserve">                dbo.book.book_publish AS 出版社, dbo.book.book_type AS 书籍种类, dbo.book.book_key AS 书籍标签</w:t>
      </w:r>
    </w:p>
    <w:p w:rsidR="00A55D54" w:rsidRPr="00991690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FROM      dbo.friend INNER JOIN</w:t>
      </w:r>
    </w:p>
    <w:p w:rsidR="00A55D54" w:rsidRPr="00991690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               dbo.change ON dbo.friend.friend_ID = dbo.change.friend_ID INNER JOIN</w:t>
      </w:r>
    </w:p>
    <w:p w:rsidR="00A55D54" w:rsidRPr="00991690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               dbo.book ON dbo.change.book_ID = dbo.book.book_ID</w:t>
      </w:r>
    </w:p>
    <w:p w:rsidR="00A55D54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 w:hint="eastAsia"/>
          <w:color w:val="0000FF"/>
          <w:szCs w:val="19"/>
        </w:rPr>
        <w:t>WHERE   (dbo.change.change_state IN ('待交换'))</w:t>
      </w:r>
    </w:p>
    <w:p w:rsidR="00A55D54" w:rsidRDefault="00A55D54" w:rsidP="00A55D54">
      <w:pPr>
        <w:rPr>
          <w:rFonts w:ascii="新宋体" w:eastAsia="新宋体" w:cs="新宋体"/>
          <w:color w:val="0000FF"/>
          <w:szCs w:val="19"/>
        </w:rPr>
      </w:pPr>
    </w:p>
    <w:p w:rsidR="00A55D54" w:rsidRPr="00991690" w:rsidRDefault="00A55D54" w:rsidP="00A55D54">
      <w:pPr>
        <w:rPr>
          <w:rFonts w:asciiTheme="majorEastAsia" w:eastAsiaTheme="majorEastAsia" w:hAnsiTheme="majorEastAsia"/>
          <w:sz w:val="28"/>
        </w:rPr>
      </w:pPr>
      <w:r w:rsidRPr="00991690">
        <w:rPr>
          <w:rFonts w:asciiTheme="majorEastAsia" w:eastAsiaTheme="majorEastAsia" w:hAnsiTheme="majorEastAsia"/>
          <w:kern w:val="2"/>
          <w:sz w:val="28"/>
        </w:rPr>
        <w:t>2.</w:t>
      </w:r>
      <w:r w:rsidRPr="00991690">
        <w:rPr>
          <w:rFonts w:asciiTheme="majorEastAsia" w:eastAsiaTheme="majorEastAsia" w:hAnsiTheme="majorEastAsia" w:hint="eastAsia"/>
          <w:sz w:val="28"/>
        </w:rPr>
        <w:t xml:space="preserve"> 买赠视图</w:t>
      </w:r>
    </w:p>
    <w:p w:rsidR="00A55D54" w:rsidRPr="00991690" w:rsidRDefault="00A55D54" w:rsidP="00A55D54">
      <w:pPr>
        <w:rPr>
          <w:rFonts w:ascii="新宋体" w:eastAsia="新宋体" w:cs="新宋体" w:hint="eastAsia"/>
          <w:color w:val="0000FF"/>
          <w:szCs w:val="19"/>
        </w:rPr>
      </w:pPr>
      <w:r w:rsidRPr="00991690">
        <w:rPr>
          <w:rFonts w:ascii="新宋体" w:eastAsia="新宋体" w:cs="新宋体" w:hint="eastAsia"/>
          <w:color w:val="0000FF"/>
          <w:szCs w:val="19"/>
        </w:rPr>
        <w:t xml:space="preserve">SELECT   dbo.sale.sale_ID, dbo.book.book_name AS 书籍名称, dbo.book.book_price AS 书籍原价, </w:t>
      </w:r>
    </w:p>
    <w:p w:rsidR="00A55D54" w:rsidRPr="00991690" w:rsidRDefault="00A55D54" w:rsidP="00A55D54">
      <w:pPr>
        <w:rPr>
          <w:rFonts w:ascii="新宋体" w:eastAsia="新宋体" w:cs="新宋体" w:hint="eastAsia"/>
          <w:color w:val="0000FF"/>
          <w:szCs w:val="19"/>
        </w:rPr>
      </w:pPr>
      <w:r w:rsidRPr="00991690">
        <w:rPr>
          <w:rFonts w:ascii="新宋体" w:eastAsia="新宋体" w:cs="新宋体" w:hint="eastAsia"/>
          <w:color w:val="0000FF"/>
          <w:szCs w:val="19"/>
        </w:rPr>
        <w:t xml:space="preserve">                dbo.sale.sale_state AS 书籍交易状态, dbo.sale.sale_price AS 出售价格, dbo.friend.friend_nickname AS 出售人, </w:t>
      </w:r>
    </w:p>
    <w:p w:rsidR="00A55D54" w:rsidRPr="00991690" w:rsidRDefault="00A55D54" w:rsidP="00A55D54">
      <w:pPr>
        <w:rPr>
          <w:rFonts w:ascii="新宋体" w:eastAsia="新宋体" w:cs="新宋体" w:hint="eastAsia"/>
          <w:color w:val="0000FF"/>
          <w:szCs w:val="19"/>
        </w:rPr>
      </w:pPr>
      <w:r w:rsidRPr="00991690">
        <w:rPr>
          <w:rFonts w:ascii="新宋体" w:eastAsia="新宋体" w:cs="新宋体" w:hint="eastAsia"/>
          <w:color w:val="0000FF"/>
          <w:szCs w:val="19"/>
        </w:rPr>
        <w:t xml:space="preserve">                dbo.book.book_author AS 书籍作者, dbo.book.book_publish AS 出版社, dbo.book.book_type AS 书籍种类, </w:t>
      </w:r>
    </w:p>
    <w:p w:rsidR="00A55D54" w:rsidRPr="00991690" w:rsidRDefault="00A55D54" w:rsidP="00A55D54">
      <w:pPr>
        <w:rPr>
          <w:rFonts w:ascii="新宋体" w:eastAsia="新宋体" w:cs="新宋体" w:hint="eastAsia"/>
          <w:color w:val="0000FF"/>
          <w:szCs w:val="19"/>
        </w:rPr>
      </w:pPr>
      <w:r w:rsidRPr="00991690">
        <w:rPr>
          <w:rFonts w:ascii="新宋体" w:eastAsia="新宋体" w:cs="新宋体" w:hint="eastAsia"/>
          <w:color w:val="0000FF"/>
          <w:szCs w:val="19"/>
        </w:rPr>
        <w:t xml:space="preserve">                dbo.book.book_key AS 书籍标签</w:t>
      </w:r>
    </w:p>
    <w:p w:rsidR="00A55D54" w:rsidRPr="00991690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FROM      dbo.friend INNER JOIN</w:t>
      </w:r>
    </w:p>
    <w:p w:rsidR="00A55D54" w:rsidRPr="00991690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               dbo.sale ON dbo.friend.friend_ID = dbo.sale.friend_ID INNER JOIN</w:t>
      </w:r>
    </w:p>
    <w:p w:rsidR="00A55D54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               dbo.book ON dbo.sale.book_ID = dbo.book.book_ID</w:t>
      </w:r>
    </w:p>
    <w:p w:rsidR="00A55D54" w:rsidRDefault="00A55D54" w:rsidP="00A55D54">
      <w:pPr>
        <w:rPr>
          <w:rFonts w:ascii="新宋体" w:eastAsia="新宋体" w:cs="新宋体"/>
          <w:color w:val="0000FF"/>
          <w:szCs w:val="19"/>
        </w:rPr>
      </w:pPr>
    </w:p>
    <w:p w:rsidR="00A55D54" w:rsidRDefault="00A55D54" w:rsidP="00A55D54">
      <w:pPr>
        <w:rPr>
          <w:rFonts w:asciiTheme="majorEastAsia" w:eastAsiaTheme="majorEastAsia" w:hAnsiTheme="majorEastAsia"/>
          <w:sz w:val="28"/>
        </w:rPr>
      </w:pPr>
      <w:r w:rsidRPr="00991690">
        <w:rPr>
          <w:rFonts w:asciiTheme="majorEastAsia" w:eastAsiaTheme="majorEastAsia" w:hAnsiTheme="majorEastAsia" w:hint="eastAsia"/>
          <w:kern w:val="2"/>
          <w:sz w:val="28"/>
        </w:rPr>
        <w:t>收藏的书的视图</w:t>
      </w:r>
    </w:p>
    <w:p w:rsidR="00A55D54" w:rsidRPr="00991690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SELECT   dbo.book.book_name AS name1, dbo.book.image_path AS path1, dbo.collect_book.nickname</w:t>
      </w:r>
    </w:p>
    <w:p w:rsidR="00A55D54" w:rsidRPr="00991690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lastRenderedPageBreak/>
        <w:t>FROM      dbo.book INNER JOIN</w:t>
      </w:r>
    </w:p>
    <w:p w:rsidR="00A55D54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               dbo.collect_book ON dbo.book.book_ID = dbo.collect_book.book_ID</w:t>
      </w:r>
    </w:p>
    <w:p w:rsidR="00A55D54" w:rsidRDefault="00A55D54" w:rsidP="00A55D54">
      <w:pPr>
        <w:rPr>
          <w:rFonts w:ascii="新宋体" w:eastAsia="新宋体" w:cs="新宋体"/>
          <w:color w:val="0000FF"/>
          <w:szCs w:val="19"/>
        </w:rPr>
      </w:pPr>
    </w:p>
    <w:p w:rsidR="00A55D54" w:rsidRDefault="00A55D54" w:rsidP="00A55D54">
      <w:pPr>
        <w:rPr>
          <w:rFonts w:asciiTheme="majorEastAsia" w:eastAsiaTheme="majorEastAsia" w:hAnsiTheme="majorEastAsia"/>
          <w:sz w:val="28"/>
        </w:rPr>
      </w:pPr>
      <w:r w:rsidRPr="00991690">
        <w:rPr>
          <w:rFonts w:asciiTheme="majorEastAsia" w:eastAsiaTheme="majorEastAsia" w:hAnsiTheme="majorEastAsia" w:hint="eastAsia"/>
          <w:kern w:val="2"/>
          <w:sz w:val="28"/>
        </w:rPr>
        <w:t>收藏的订单视图</w:t>
      </w:r>
    </w:p>
    <w:p w:rsidR="00A55D54" w:rsidRDefault="00A55D54" w:rsidP="00A55D54">
      <w:pPr>
        <w:rPr>
          <w:rFonts w:asciiTheme="majorEastAsia" w:eastAsiaTheme="majorEastAsia" w:hAnsiTheme="majorEastAsia" w:hint="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售卖视图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SELECT   a.nickname, dbo.friend.friend_nickname AS n, a.card_ID AS ID, b.sale_price AS d, b.sale_date AS date1,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               c.book_name AS b, c.image_path AS p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FROM      dbo.collect_card AS a INNER JOIN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               dbo.sale AS b ON a.card_ID = b.sale_ID INNER JOIN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               dbo.book AS c ON b.book_ID = c.book_ID INNER JOIN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               dbo.friend ON b.friend_ID = dbo.friend.friend_ID</w:t>
      </w: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 w:hint="eastAsia"/>
          <w:color w:val="0000FF"/>
          <w:szCs w:val="19"/>
        </w:rPr>
        <w:t>WHERE   (a.card_state = '在卖')</w:t>
      </w:r>
    </w:p>
    <w:p w:rsidR="00A55D54" w:rsidRDefault="00A55D54" w:rsidP="00A55D54">
      <w:pPr>
        <w:rPr>
          <w:rFonts w:asciiTheme="majorEastAsia" w:eastAsiaTheme="majorEastAsia" w:hAnsiTheme="majorEastAsia"/>
          <w:sz w:val="28"/>
        </w:rPr>
      </w:pPr>
      <w:r w:rsidRPr="00991690">
        <w:rPr>
          <w:rFonts w:asciiTheme="majorEastAsia" w:eastAsiaTheme="majorEastAsia" w:hAnsiTheme="majorEastAsia" w:hint="eastAsia"/>
          <w:kern w:val="2"/>
          <w:sz w:val="28"/>
        </w:rPr>
        <w:t>转赠视图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SELECT   a.nickname, dbo.friend.friend_nickname AS n, a.card_ID AS ID, b.sale_price AS d, b.sale_date AS date1,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               c.book_name AS b, c.image_path AS p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FROM      dbo.collect_card AS a INNER JOIN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               dbo.sale AS b ON a.card_ID = b.sale_ID INNER JOIN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               dbo.book AS c ON b.book_ID = c.book_ID INNER JOIN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               dbo.friend ON b.friend_ID = dbo.friend.friend_ID</w:t>
      </w: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 w:hint="eastAsia"/>
          <w:color w:val="0000FF"/>
          <w:szCs w:val="19"/>
        </w:rPr>
        <w:t>WHERE   (a.card_state = '转赠')</w:t>
      </w: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</w:p>
    <w:p w:rsidR="00A55D54" w:rsidRDefault="00A55D54" w:rsidP="00A55D54">
      <w:pPr>
        <w:rPr>
          <w:rFonts w:asciiTheme="majorEastAsia" w:eastAsiaTheme="majorEastAsia" w:hAnsiTheme="majorEastAsia"/>
          <w:sz w:val="28"/>
        </w:rPr>
      </w:pPr>
      <w:r w:rsidRPr="00625669">
        <w:rPr>
          <w:rFonts w:asciiTheme="majorEastAsia" w:eastAsiaTheme="majorEastAsia" w:hAnsiTheme="majorEastAsia" w:hint="eastAsia"/>
          <w:kern w:val="2"/>
          <w:sz w:val="28"/>
        </w:rPr>
        <w:t>交换视图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SELECT   a.nickname, dbo.friend.friend_nickname AS n, a.card_ID AS ID, b.change_datedif AS d, b.change_date AS date1, 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lastRenderedPageBreak/>
        <w:t xml:space="preserve">                c.book_name AS b, c.image_path AS p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>FROM      dbo.collect_card AS a INNER JOIN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dbo.change AS b ON a.card_ID = b.change_ID INNER JOIN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dbo.book AS c ON b.book_ID = c.book_ID INNER JOIN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dbo.friend ON b.friend_ID = dbo.friend.friend_ID</w:t>
      </w: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 w:hint="eastAsia"/>
          <w:color w:val="0000FF"/>
          <w:szCs w:val="19"/>
        </w:rPr>
        <w:t>WHERE   (a.card_state = '待交换')</w:t>
      </w: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</w:p>
    <w:p w:rsidR="00A55D54" w:rsidRDefault="00A55D54" w:rsidP="00A55D54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我的发布</w:t>
      </w:r>
      <w:r w:rsidRPr="00991690">
        <w:rPr>
          <w:rFonts w:asciiTheme="majorEastAsia" w:eastAsiaTheme="majorEastAsia" w:hAnsiTheme="majorEastAsia" w:hint="eastAsia"/>
          <w:kern w:val="2"/>
          <w:sz w:val="28"/>
        </w:rPr>
        <w:t>视图</w:t>
      </w:r>
    </w:p>
    <w:p w:rsidR="00A55D54" w:rsidRDefault="00A55D54" w:rsidP="00A55D54">
      <w:pPr>
        <w:rPr>
          <w:rFonts w:asciiTheme="majorEastAsia" w:eastAsiaTheme="majorEastAsia" w:hAnsiTheme="majorEastAsia" w:hint="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售卖视图</w:t>
      </w:r>
    </w:p>
    <w:p w:rsidR="00A55D54" w:rsidRPr="00625669" w:rsidRDefault="00A55D54" w:rsidP="00A55D54">
      <w:pPr>
        <w:rPr>
          <w:rFonts w:ascii="新宋体" w:eastAsia="新宋体" w:cs="新宋体" w:hint="eastAsia"/>
          <w:color w:val="0000FF"/>
          <w:szCs w:val="19"/>
        </w:rPr>
      </w:pPr>
      <w:r w:rsidRPr="00625669">
        <w:rPr>
          <w:rFonts w:ascii="新宋体" w:eastAsia="新宋体" w:cs="新宋体" w:hint="eastAsia"/>
          <w:color w:val="0000FF"/>
          <w:szCs w:val="19"/>
        </w:rPr>
        <w:t xml:space="preserve">SELECT   dbo.friend.friend_nickname, dbo.sale.sale_ID AS 订单号, dbo.book.book_name AS name1, </w:t>
      </w:r>
    </w:p>
    <w:p w:rsidR="00A55D54" w:rsidRPr="00625669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dbo.sale.sale_price AS price1, dbo.sale.sale_date AS date1, dbo.book.image_path AS path1</w:t>
      </w:r>
    </w:p>
    <w:p w:rsidR="00A55D54" w:rsidRPr="00625669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>FROM      dbo.sale INNER JOIN</w:t>
      </w:r>
    </w:p>
    <w:p w:rsidR="00A55D54" w:rsidRPr="00625669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dbo.book ON dbo.sale.book_ID = dbo.book.book_ID INNER JOIN</w:t>
      </w:r>
    </w:p>
    <w:p w:rsidR="00A55D54" w:rsidRPr="00625669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dbo.friend ON dbo.sale.friend_ID = dbo.friend.friend_ID</w:t>
      </w:r>
    </w:p>
    <w:p w:rsidR="00A55D54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 w:hint="eastAsia"/>
          <w:color w:val="0000FF"/>
          <w:szCs w:val="19"/>
        </w:rPr>
        <w:t>WHERE   (dbo.sale.sale_state = '在卖')</w:t>
      </w:r>
    </w:p>
    <w:p w:rsidR="00A55D54" w:rsidRDefault="00A55D54" w:rsidP="00A55D54">
      <w:pPr>
        <w:rPr>
          <w:rFonts w:asciiTheme="majorEastAsia" w:eastAsiaTheme="majorEastAsia" w:hAnsiTheme="majorEastAsia"/>
          <w:sz w:val="28"/>
        </w:rPr>
      </w:pPr>
      <w:r w:rsidRPr="00991690">
        <w:rPr>
          <w:rFonts w:asciiTheme="majorEastAsia" w:eastAsiaTheme="majorEastAsia" w:hAnsiTheme="majorEastAsia" w:hint="eastAsia"/>
          <w:kern w:val="2"/>
          <w:sz w:val="28"/>
        </w:rPr>
        <w:t>转赠视图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 w:hint="eastAsia"/>
          <w:color w:val="0000FF"/>
          <w:szCs w:val="19"/>
        </w:rPr>
      </w:pPr>
      <w:r w:rsidRPr="00625669">
        <w:rPr>
          <w:rFonts w:ascii="新宋体" w:eastAsia="新宋体" w:cs="新宋体" w:hint="eastAsia"/>
          <w:color w:val="0000FF"/>
          <w:szCs w:val="19"/>
        </w:rPr>
        <w:t xml:space="preserve">SELECT   dbo.friend.friend_nickname, dbo.sale.sale_ID AS 订单号, dbo.book.book_name AS name1, dbo.sale.sale_date AS date1, 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dbo.book.image_path AS path1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>FROM      dbo.sale INNER JOIN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dbo.book ON dbo.sale.book_ID = dbo.book.book_ID INNER JOIN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dbo.friend ON dbo.sale.friend_ID = dbo.friend.friend_ID</w:t>
      </w: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 w:hint="eastAsia"/>
          <w:color w:val="0000FF"/>
          <w:szCs w:val="19"/>
        </w:rPr>
        <w:t>WHERE   (dbo.sale.sale_state = '转赠')</w:t>
      </w:r>
    </w:p>
    <w:p w:rsidR="00A55D54" w:rsidRDefault="00A55D54" w:rsidP="00A55D54">
      <w:pPr>
        <w:rPr>
          <w:rFonts w:asciiTheme="majorEastAsia" w:eastAsiaTheme="majorEastAsia" w:hAnsiTheme="majorEastAsia"/>
          <w:sz w:val="28"/>
        </w:rPr>
      </w:pPr>
      <w:r w:rsidRPr="00625669">
        <w:rPr>
          <w:rFonts w:asciiTheme="majorEastAsia" w:eastAsiaTheme="majorEastAsia" w:hAnsiTheme="majorEastAsia" w:hint="eastAsia"/>
          <w:kern w:val="2"/>
          <w:sz w:val="28"/>
        </w:rPr>
        <w:t>交换视图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 w:hint="eastAsia"/>
          <w:color w:val="0000FF"/>
          <w:szCs w:val="19"/>
        </w:rPr>
      </w:pPr>
      <w:r w:rsidRPr="00625669">
        <w:rPr>
          <w:rFonts w:ascii="新宋体" w:eastAsia="新宋体" w:cs="新宋体" w:hint="eastAsia"/>
          <w:color w:val="0000FF"/>
          <w:szCs w:val="19"/>
        </w:rPr>
        <w:lastRenderedPageBreak/>
        <w:t xml:space="preserve">SELECT   dbo.friend.friend_nickname, dbo.change.change_ID AS 订单号, dbo.book.book_name AS name1, 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dbo.change.change_datedif AS price1, dbo.change.change_date AS date1, dbo.book.image_path AS path1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>FROM      dbo.change INNER JOIN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dbo.book ON dbo.change.book_ID = dbo.book.book_ID INNER JOIN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dbo.friend ON dbo.change.friend_ID = dbo.friend.friend_ID</w:t>
      </w: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 w:hint="eastAsia"/>
          <w:color w:val="0000FF"/>
          <w:szCs w:val="19"/>
        </w:rPr>
        <w:t>WHERE   (dbo.change.change_state = '待交换')</w:t>
      </w: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</w:p>
    <w:p w:rsidR="00A55D54" w:rsidRDefault="00A55D54" w:rsidP="00A55D54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我的买入</w:t>
      </w:r>
      <w:r w:rsidRPr="00991690">
        <w:rPr>
          <w:rFonts w:asciiTheme="majorEastAsia" w:eastAsiaTheme="majorEastAsia" w:hAnsiTheme="majorEastAsia" w:hint="eastAsia"/>
          <w:kern w:val="2"/>
          <w:sz w:val="28"/>
        </w:rPr>
        <w:t>视图</w:t>
      </w:r>
    </w:p>
    <w:p w:rsidR="00A55D54" w:rsidRDefault="00A55D54" w:rsidP="00A55D54">
      <w:pPr>
        <w:rPr>
          <w:rFonts w:asciiTheme="majorEastAsia" w:eastAsiaTheme="majorEastAsia" w:hAnsiTheme="majorEastAsia" w:hint="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已买视图</w:t>
      </w:r>
    </w:p>
    <w:p w:rsidR="00A55D54" w:rsidRPr="00625669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SELECT   dbo.sale.sale_ID, dbo.sale.friend_ID1 AS friend_ID, dbo.book.book_name AS name1, dbo.sale.sale_price AS price1, </w:t>
      </w:r>
    </w:p>
    <w:p w:rsidR="00A55D54" w:rsidRPr="00625669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dbo.sale.sale_date AS date1, dbo.friend.friend_nickname AS nickname, dbo.book.image_path AS path1</w:t>
      </w:r>
    </w:p>
    <w:p w:rsidR="00A55D54" w:rsidRPr="00625669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>FROM      dbo.book INNER JOIN</w:t>
      </w:r>
    </w:p>
    <w:p w:rsidR="00A55D54" w:rsidRPr="00625669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dbo.sale ON dbo.book.book_ID = dbo.sale.book_ID INNER JOIN</w:t>
      </w:r>
    </w:p>
    <w:p w:rsidR="00A55D54" w:rsidRPr="00625669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dbo.friend ON dbo.sale.friend_ID = dbo.friend.friend_ID</w:t>
      </w:r>
    </w:p>
    <w:p w:rsidR="00A55D54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 w:hint="eastAsia"/>
          <w:color w:val="0000FF"/>
          <w:szCs w:val="19"/>
        </w:rPr>
        <w:t>WHERE   (dbo.sale.friend_ID &lt;&gt; dbo.sale.friend_ID1) AND (dbo.sale.sale_state = '已卖')</w:t>
      </w:r>
    </w:p>
    <w:p w:rsidR="00A55D54" w:rsidRDefault="00A55D54" w:rsidP="00A55D54">
      <w:pPr>
        <w:rPr>
          <w:rFonts w:asciiTheme="majorEastAsia" w:eastAsiaTheme="majorEastAsia" w:hAnsiTheme="majorEastAsia"/>
          <w:sz w:val="28"/>
        </w:rPr>
      </w:pPr>
      <w:r w:rsidRPr="00991690">
        <w:rPr>
          <w:rFonts w:asciiTheme="majorEastAsia" w:eastAsiaTheme="majorEastAsia" w:hAnsiTheme="majorEastAsia" w:hint="eastAsia"/>
          <w:kern w:val="2"/>
          <w:sz w:val="28"/>
        </w:rPr>
        <w:t>转赠视图</w:t>
      </w:r>
    </w:p>
    <w:p w:rsidR="00A55D54" w:rsidRPr="00625669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SELECT   dbo.sale.sale_ID, dbo.sale.friend_ID1 AS friend_ID, dbo.book.book_name AS name1, dbo.sale.sale_price AS price1, </w:t>
      </w:r>
    </w:p>
    <w:p w:rsidR="00A55D54" w:rsidRPr="00625669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dbo.sale.sale_date AS date1, dbo.friend.friend_nickname AS nickname, dbo.book.image_path AS path1</w:t>
      </w:r>
    </w:p>
    <w:p w:rsidR="00A55D54" w:rsidRPr="00625669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>FROM      dbo.book INNER JOIN</w:t>
      </w:r>
    </w:p>
    <w:p w:rsidR="00A55D54" w:rsidRPr="00625669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dbo.sale ON dbo.book.book_ID = dbo.sale.book_ID INNER JOIN</w:t>
      </w:r>
    </w:p>
    <w:p w:rsidR="00A55D54" w:rsidRPr="00625669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dbo.friend ON dbo.sale.friend_ID = dbo.friend.friend_ID</w:t>
      </w:r>
    </w:p>
    <w:p w:rsidR="00A55D54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 w:hint="eastAsia"/>
          <w:color w:val="0000FF"/>
          <w:szCs w:val="19"/>
        </w:rPr>
        <w:lastRenderedPageBreak/>
        <w:t>WHERE   (dbo.sale.friend_ID &lt;&gt; dbo.sale.friend_ID1) AND (dbo.sale.sale_state = '已赠')</w:t>
      </w:r>
    </w:p>
    <w:p w:rsidR="00A55D54" w:rsidRDefault="00A55D54" w:rsidP="00A55D54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我的已</w:t>
      </w:r>
      <w:r w:rsidRPr="00625669">
        <w:rPr>
          <w:rFonts w:asciiTheme="majorEastAsia" w:eastAsiaTheme="majorEastAsia" w:hAnsiTheme="majorEastAsia" w:hint="eastAsia"/>
          <w:kern w:val="2"/>
          <w:sz w:val="28"/>
        </w:rPr>
        <w:t>交换视图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SELECT   a2.friend_nickname AS n, b2.friend_nickname AS n1, a1.book_name AS b, b1.book_name AS b1, a1.image_path AS p, 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b1.image_path AS p1, a.change_datedif AS d, b.change_datedif AS d1, a.change_date AS date1, a.change_ID AS id, 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b.change_ID AS id1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>FROM      dbo.change AS a INNER JOIN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dbo.change AS b ON a.change_date = b.change_date AND a.friend_ID = b.friend_ID1 AND 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a.friend_ID1 = b.friend_ID INNER JOIN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dbo.book AS a1 ON a.book_ID = a1.book_ID INNER JOIN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dbo.book AS b1 ON b.book_ID = b1.book_ID INNER JOIN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dbo.friend AS a2 ON a.friend_ID = a2.friend_ID INNER JOIN</w:t>
      </w: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dbo.friend AS b2 ON b.friend_ID = b2.friend_ID</w:t>
      </w: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</w:p>
    <w:p w:rsidR="00A55D54" w:rsidRDefault="00A55D54" w:rsidP="00A55D54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我的卖出</w:t>
      </w:r>
      <w:r w:rsidRPr="00991690">
        <w:rPr>
          <w:rFonts w:asciiTheme="majorEastAsia" w:eastAsiaTheme="majorEastAsia" w:hAnsiTheme="majorEastAsia" w:hint="eastAsia"/>
          <w:kern w:val="2"/>
          <w:sz w:val="28"/>
        </w:rPr>
        <w:t>视图</w:t>
      </w:r>
    </w:p>
    <w:p w:rsidR="00A55D54" w:rsidRDefault="00A55D54" w:rsidP="00A55D54">
      <w:pPr>
        <w:rPr>
          <w:rFonts w:asciiTheme="majorEastAsia" w:eastAsiaTheme="majorEastAsia" w:hAnsiTheme="majorEastAsia" w:hint="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已售视图</w:t>
      </w:r>
    </w:p>
    <w:p w:rsidR="00A55D54" w:rsidRPr="00625669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SELECT   dbo.sale.sale_ID, dbo.sale.friend_ID, dbo.book.book_name AS name1, dbo.sale.sale_price AS price1, </w:t>
      </w:r>
    </w:p>
    <w:p w:rsidR="00A55D54" w:rsidRPr="00625669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dbo.sale.sale_date AS date1, dbo.friend.friend_nickname AS nickname, dbo.book.image_path AS path1</w:t>
      </w:r>
    </w:p>
    <w:p w:rsidR="00A55D54" w:rsidRPr="00625669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>FROM      dbo.book INNER JOIN</w:t>
      </w:r>
    </w:p>
    <w:p w:rsidR="00A55D54" w:rsidRPr="00625669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dbo.sale ON dbo.book.book_ID = dbo.sale.book_ID INNER JOIN</w:t>
      </w:r>
    </w:p>
    <w:p w:rsidR="00A55D54" w:rsidRPr="00625669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dbo.friend ON dbo.sale.friend_ID1 = dbo.friend.friend_ID</w:t>
      </w:r>
    </w:p>
    <w:p w:rsidR="00A55D54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 w:hint="eastAsia"/>
          <w:color w:val="0000FF"/>
          <w:szCs w:val="19"/>
        </w:rPr>
        <w:t>WHERE   (dbo.sale.friend_ID &lt;&gt; dbo.sale.friend_ID1) AND (dbo.sale.sale_state = '已卖')</w:t>
      </w:r>
    </w:p>
    <w:p w:rsidR="00A55D54" w:rsidRDefault="00A55D54" w:rsidP="00A55D54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lastRenderedPageBreak/>
        <w:t>已</w:t>
      </w:r>
      <w:r w:rsidRPr="00991690">
        <w:rPr>
          <w:rFonts w:asciiTheme="majorEastAsia" w:eastAsiaTheme="majorEastAsia" w:hAnsiTheme="majorEastAsia" w:hint="eastAsia"/>
          <w:kern w:val="2"/>
          <w:sz w:val="28"/>
        </w:rPr>
        <w:t>转赠视图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SELECT   dbo.sale.sale_ID, dbo.sale.friend_ID, dbo.book.book_name AS name1, dbo.sale.sale_price AS price1, 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dbo.sale.sale_date AS date1, dbo.friend.friend_nickname AS nickname, dbo.book.image_path AS path1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>FROM      dbo.book INNER JOIN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dbo.sale ON dbo.book.book_ID = dbo.sale.book_ID INNER JOIN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dbo.friend ON dbo.sale.friend_ID1 = dbo.friend.friend_ID</w:t>
      </w: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 w:hint="eastAsia"/>
          <w:color w:val="0000FF"/>
          <w:szCs w:val="19"/>
        </w:rPr>
        <w:t>WHERE   (dbo.sale.friend_ID &lt;&gt; dbo.sale.friend_ID1) AND (dbo.sale.sale_state = '已赠')</w:t>
      </w: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</w:p>
    <w:p w:rsidR="00A55D54" w:rsidRDefault="00A55D54" w:rsidP="00A55D54">
      <w:pPr>
        <w:rPr>
          <w:rFonts w:asciiTheme="majorEastAsia" w:eastAsiaTheme="majorEastAsia" w:hAnsiTheme="majorEastAsia" w:hint="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交换单视图</w:t>
      </w:r>
    </w:p>
    <w:p w:rsidR="00A55D54" w:rsidRPr="00625669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>SELECT   dbo.change.change_ID, dbo.book.book_name, dbo.friend.friend_nickname, dbo.change.change_date</w:t>
      </w:r>
    </w:p>
    <w:p w:rsidR="00A55D54" w:rsidRPr="00625669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>FROM      dbo.change INNER JOIN</w:t>
      </w:r>
    </w:p>
    <w:p w:rsidR="00A55D54" w:rsidRPr="00625669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dbo.friend ON dbo.change.friend_ID1 = dbo.friend.friend_ID INNER JOIN</w:t>
      </w:r>
    </w:p>
    <w:p w:rsidR="00A55D54" w:rsidRDefault="00A55D54" w:rsidP="00A55D54">
      <w:pPr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dbo.book ON dbo.change.book_ID = dbo.book.book_ID</w:t>
      </w:r>
    </w:p>
    <w:p w:rsidR="00A55D54" w:rsidRDefault="00A55D54" w:rsidP="00A55D54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买赠单</w:t>
      </w:r>
      <w:r w:rsidRPr="00991690">
        <w:rPr>
          <w:rFonts w:asciiTheme="majorEastAsia" w:eastAsiaTheme="majorEastAsia" w:hAnsiTheme="majorEastAsia" w:hint="eastAsia"/>
          <w:kern w:val="2"/>
          <w:sz w:val="28"/>
        </w:rPr>
        <w:t>视图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>SELECT   dbo.sale.sale_ID, dbo.book.book_name, dbo.friend.friend_nickname, dbo.sale.sale_date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>FROM      dbo.sale INNER JOIN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dbo.book ON dbo.sale.book_ID = dbo.book.book_ID INNER JOIN</w:t>
      </w:r>
    </w:p>
    <w:p w:rsidR="00A55D54" w:rsidRPr="00625669" w:rsidRDefault="00A55D54" w:rsidP="00A55D54">
      <w:pPr>
        <w:autoSpaceDE w:val="0"/>
        <w:autoSpaceDN w:val="0"/>
        <w:adjustRightInd w:val="0"/>
        <w:rPr>
          <w:rFonts w:ascii="新宋体" w:eastAsia="新宋体" w:cs="新宋体" w:hint="eastAsia"/>
          <w:color w:val="0000FF"/>
          <w:szCs w:val="19"/>
        </w:rPr>
      </w:pPr>
      <w:r w:rsidRPr="00625669">
        <w:rPr>
          <w:rFonts w:ascii="新宋体" w:eastAsia="新宋体" w:cs="新宋体"/>
          <w:color w:val="0000FF"/>
          <w:szCs w:val="19"/>
        </w:rPr>
        <w:t xml:space="preserve">                dbo.friend ON dbo.sale.friend_ID1 = dbo.friend.friend_ID</w:t>
      </w:r>
    </w:p>
    <w:p w:rsidR="00A55D54" w:rsidRPr="00991690" w:rsidRDefault="00A55D54" w:rsidP="00A55D54">
      <w:pPr>
        <w:rPr>
          <w:rFonts w:asciiTheme="majorEastAsia" w:eastAsiaTheme="majorEastAsia" w:hAnsiTheme="majorEastAsia"/>
          <w:sz w:val="28"/>
        </w:rPr>
      </w:pPr>
      <w:r w:rsidRPr="00991690">
        <w:rPr>
          <w:rFonts w:asciiTheme="majorEastAsia" w:eastAsiaTheme="majorEastAsia" w:hAnsiTheme="majorEastAsia" w:hint="eastAsia"/>
          <w:sz w:val="28"/>
        </w:rPr>
        <w:t>买卖书籍查询索引建立</w:t>
      </w:r>
    </w:p>
    <w:p w:rsidR="00A55D54" w:rsidRPr="00991690" w:rsidRDefault="00A55D54" w:rsidP="00A55D54">
      <w:pPr>
        <w:rPr>
          <w:rFonts w:asciiTheme="majorEastAsia" w:eastAsiaTheme="majorEastAsia" w:hAnsiTheme="majorEastAsia"/>
          <w:sz w:val="24"/>
        </w:rPr>
      </w:pPr>
      <w:r w:rsidRPr="00991690">
        <w:rPr>
          <w:rFonts w:asciiTheme="majorEastAsia" w:eastAsiaTheme="majorEastAsia" w:hAnsiTheme="majorEastAsia" w:hint="eastAsia"/>
          <w:sz w:val="24"/>
        </w:rPr>
        <w:t>书籍名称·索引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use Change;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CREATE </w:t>
      </w:r>
      <w:r w:rsidRPr="00991690">
        <w:rPr>
          <w:rFonts w:ascii="新宋体" w:eastAsia="新宋体" w:cs="新宋体" w:hint="eastAsia"/>
          <w:color w:val="0000FF"/>
          <w:szCs w:val="19"/>
        </w:rPr>
        <w:t>CLUSTERED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lastRenderedPageBreak/>
        <w:t>INDEX book_name  ON book_</w:t>
      </w:r>
      <w:r w:rsidRPr="00991690">
        <w:rPr>
          <w:rFonts w:ascii="新宋体" w:eastAsia="新宋体" w:cs="新宋体" w:hint="eastAsia"/>
          <w:color w:val="0000FF"/>
          <w:szCs w:val="19"/>
        </w:rPr>
        <w:t>sale</w:t>
      </w:r>
      <w:r w:rsidRPr="00991690">
        <w:rPr>
          <w:rFonts w:ascii="新宋体" w:eastAsia="新宋体" w:cs="新宋体"/>
          <w:color w:val="0000FF"/>
          <w:szCs w:val="19"/>
        </w:rPr>
        <w:t xml:space="preserve"> 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Book_name ASC</w:t>
      </w:r>
    </w:p>
    <w:p w:rsidR="00A55D54" w:rsidRDefault="00A55D54" w:rsidP="00A55D54">
      <w:pPr>
        <w:pStyle w:val="ac"/>
        <w:autoSpaceDE w:val="0"/>
        <w:autoSpaceDN w:val="0"/>
        <w:adjustRightInd w:val="0"/>
        <w:ind w:left="420" w:firstLineChars="0" w:firstLine="0"/>
        <w:rPr>
          <w:rFonts w:ascii="新宋体" w:eastAsia="新宋体" w:cs="新宋体"/>
          <w:color w:val="0000FF"/>
          <w:szCs w:val="19"/>
        </w:rPr>
      </w:pPr>
    </w:p>
    <w:p w:rsidR="00A55D54" w:rsidRPr="00991690" w:rsidRDefault="00A55D54" w:rsidP="00A55D54">
      <w:pPr>
        <w:rPr>
          <w:rFonts w:asciiTheme="majorEastAsia" w:eastAsiaTheme="majorEastAsia" w:hAnsiTheme="majorEastAsia"/>
          <w:sz w:val="24"/>
        </w:rPr>
      </w:pPr>
      <w:r w:rsidRPr="00991690">
        <w:rPr>
          <w:rFonts w:asciiTheme="majorEastAsia" w:eastAsiaTheme="majorEastAsia" w:hAnsiTheme="majorEastAsia" w:hint="eastAsia"/>
          <w:sz w:val="24"/>
        </w:rPr>
        <w:t>书籍类别·索引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CREATE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INDEX book_type  ON book_</w:t>
      </w:r>
      <w:r w:rsidRPr="00991690">
        <w:rPr>
          <w:rFonts w:ascii="新宋体" w:eastAsia="新宋体" w:cs="新宋体" w:hint="eastAsia"/>
          <w:color w:val="0000FF"/>
          <w:szCs w:val="19"/>
        </w:rPr>
        <w:t>sale</w:t>
      </w:r>
      <w:r w:rsidRPr="00991690">
        <w:rPr>
          <w:rFonts w:ascii="新宋体" w:eastAsia="新宋体" w:cs="新宋体"/>
          <w:color w:val="0000FF"/>
          <w:szCs w:val="19"/>
        </w:rPr>
        <w:t xml:space="preserve"> 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Book_name ASC</w:t>
      </w:r>
    </w:p>
    <w:p w:rsidR="00A55D54" w:rsidRDefault="00A55D54" w:rsidP="00A55D54">
      <w:pPr>
        <w:pStyle w:val="ac"/>
        <w:autoSpaceDE w:val="0"/>
        <w:autoSpaceDN w:val="0"/>
        <w:adjustRightInd w:val="0"/>
        <w:ind w:left="420" w:firstLineChars="0" w:firstLine="0"/>
        <w:rPr>
          <w:rFonts w:ascii="新宋体" w:eastAsia="新宋体" w:cs="新宋体"/>
          <w:color w:val="0000FF"/>
          <w:szCs w:val="19"/>
        </w:rPr>
      </w:pPr>
    </w:p>
    <w:p w:rsidR="00A55D54" w:rsidRPr="00991690" w:rsidRDefault="00A55D54" w:rsidP="00A55D54">
      <w:pPr>
        <w:rPr>
          <w:rFonts w:asciiTheme="majorEastAsia" w:eastAsiaTheme="majorEastAsia" w:hAnsiTheme="majorEastAsia"/>
          <w:sz w:val="24"/>
        </w:rPr>
      </w:pPr>
      <w:r w:rsidRPr="00991690">
        <w:rPr>
          <w:rFonts w:asciiTheme="majorEastAsia" w:eastAsiaTheme="majorEastAsia" w:hAnsiTheme="majorEastAsia" w:hint="eastAsia"/>
          <w:sz w:val="24"/>
        </w:rPr>
        <w:t>书籍作者·索引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CREATE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INDEX book_author  ON book_</w:t>
      </w:r>
      <w:r w:rsidRPr="00991690">
        <w:rPr>
          <w:rFonts w:ascii="新宋体" w:eastAsia="新宋体" w:cs="新宋体" w:hint="eastAsia"/>
          <w:color w:val="0000FF"/>
          <w:szCs w:val="19"/>
        </w:rPr>
        <w:t>sale</w:t>
      </w:r>
      <w:r w:rsidRPr="00991690">
        <w:rPr>
          <w:rFonts w:ascii="新宋体" w:eastAsia="新宋体" w:cs="新宋体"/>
          <w:color w:val="0000FF"/>
          <w:szCs w:val="19"/>
        </w:rPr>
        <w:t xml:space="preserve"> 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Book_name ASC</w:t>
      </w:r>
    </w:p>
    <w:p w:rsidR="00A55D54" w:rsidRDefault="00A55D54" w:rsidP="00A55D54">
      <w:pPr>
        <w:pStyle w:val="ac"/>
        <w:autoSpaceDE w:val="0"/>
        <w:autoSpaceDN w:val="0"/>
        <w:adjustRightInd w:val="0"/>
        <w:ind w:left="420" w:firstLineChars="0" w:firstLine="0"/>
        <w:rPr>
          <w:rFonts w:ascii="新宋体" w:eastAsia="新宋体" w:cs="新宋体"/>
          <w:color w:val="0000FF"/>
          <w:szCs w:val="19"/>
        </w:rPr>
      </w:pPr>
    </w:p>
    <w:p w:rsidR="00A55D54" w:rsidRPr="00991690" w:rsidRDefault="00A55D54" w:rsidP="00A55D54">
      <w:pPr>
        <w:rPr>
          <w:rFonts w:asciiTheme="majorEastAsia" w:eastAsiaTheme="majorEastAsia" w:hAnsiTheme="majorEastAsia"/>
          <w:sz w:val="24"/>
        </w:rPr>
      </w:pPr>
      <w:r w:rsidRPr="00991690">
        <w:rPr>
          <w:rFonts w:asciiTheme="majorEastAsia" w:eastAsiaTheme="majorEastAsia" w:hAnsiTheme="majorEastAsia" w:hint="eastAsia"/>
          <w:sz w:val="24"/>
        </w:rPr>
        <w:t>书籍标签·索引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CREATE </w:t>
      </w:r>
      <w:r w:rsidRPr="00991690">
        <w:rPr>
          <w:rFonts w:ascii="新宋体" w:eastAsia="新宋体" w:cs="新宋体" w:hint="eastAsia"/>
          <w:color w:val="0000FF"/>
          <w:szCs w:val="19"/>
        </w:rPr>
        <w:t>CLUSTERED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INDEX book_key  ON book_</w:t>
      </w:r>
      <w:r w:rsidRPr="00991690">
        <w:rPr>
          <w:rFonts w:ascii="新宋体" w:eastAsia="新宋体" w:cs="新宋体" w:hint="eastAsia"/>
          <w:color w:val="0000FF"/>
          <w:szCs w:val="19"/>
        </w:rPr>
        <w:t>sale</w:t>
      </w:r>
      <w:r w:rsidRPr="00991690">
        <w:rPr>
          <w:rFonts w:ascii="新宋体" w:eastAsia="新宋体" w:cs="新宋体"/>
          <w:color w:val="0000FF"/>
          <w:szCs w:val="19"/>
        </w:rPr>
        <w:t xml:space="preserve"> 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Book_name ASC</w:t>
      </w:r>
    </w:p>
    <w:p w:rsidR="00A55D54" w:rsidRDefault="00A55D54" w:rsidP="00A55D54">
      <w:pPr>
        <w:pStyle w:val="ac"/>
        <w:autoSpaceDE w:val="0"/>
        <w:autoSpaceDN w:val="0"/>
        <w:adjustRightInd w:val="0"/>
        <w:ind w:left="420" w:firstLineChars="0" w:firstLine="0"/>
        <w:rPr>
          <w:rFonts w:ascii="新宋体" w:eastAsia="新宋体" w:cs="新宋体"/>
          <w:color w:val="0000FF"/>
          <w:szCs w:val="19"/>
        </w:rPr>
      </w:pPr>
    </w:p>
    <w:p w:rsidR="00A55D54" w:rsidRPr="00D224A5" w:rsidRDefault="00A55D54" w:rsidP="00A55D54">
      <w:pPr>
        <w:pStyle w:val="ac"/>
        <w:autoSpaceDE w:val="0"/>
        <w:autoSpaceDN w:val="0"/>
        <w:adjustRightInd w:val="0"/>
        <w:ind w:left="420" w:firstLineChars="0" w:firstLine="0"/>
        <w:rPr>
          <w:rFonts w:ascii="新宋体" w:eastAsia="新宋体" w:cs="新宋体"/>
          <w:color w:val="0000FF"/>
          <w:szCs w:val="19"/>
        </w:rPr>
      </w:pPr>
    </w:p>
    <w:p w:rsidR="00A55D54" w:rsidRPr="00991690" w:rsidRDefault="00A55D54" w:rsidP="00A55D54">
      <w:pPr>
        <w:rPr>
          <w:rFonts w:asciiTheme="majorEastAsia" w:eastAsiaTheme="majorEastAsia" w:hAnsiTheme="majorEastAsia"/>
          <w:sz w:val="28"/>
        </w:rPr>
      </w:pPr>
      <w:r w:rsidRPr="00991690">
        <w:rPr>
          <w:rFonts w:asciiTheme="majorEastAsia" w:eastAsiaTheme="majorEastAsia" w:hAnsiTheme="majorEastAsia" w:hint="eastAsia"/>
          <w:sz w:val="28"/>
        </w:rPr>
        <w:t>交换书籍查询索引建立</w:t>
      </w:r>
    </w:p>
    <w:p w:rsidR="00A55D54" w:rsidRPr="00991690" w:rsidRDefault="00A55D54" w:rsidP="00A55D54">
      <w:pPr>
        <w:rPr>
          <w:rFonts w:asciiTheme="majorEastAsia" w:eastAsiaTheme="majorEastAsia" w:hAnsiTheme="majorEastAsia"/>
          <w:sz w:val="28"/>
        </w:rPr>
      </w:pPr>
      <w:r w:rsidRPr="00991690">
        <w:rPr>
          <w:rFonts w:asciiTheme="majorEastAsia" w:eastAsiaTheme="majorEastAsia" w:hAnsiTheme="majorEastAsia" w:hint="eastAsia"/>
          <w:sz w:val="24"/>
        </w:rPr>
        <w:t>书籍名称·索引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use Change;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CREATE </w:t>
      </w:r>
      <w:r w:rsidRPr="00991690">
        <w:rPr>
          <w:rFonts w:ascii="新宋体" w:eastAsia="新宋体" w:cs="新宋体" w:hint="eastAsia"/>
          <w:color w:val="0000FF"/>
          <w:szCs w:val="19"/>
        </w:rPr>
        <w:t>CLUSTERED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INDEX book_name  ON book_change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Book_name ASC</w:t>
      </w:r>
    </w:p>
    <w:p w:rsidR="00A55D54" w:rsidRDefault="00A55D54" w:rsidP="00A55D54">
      <w:pPr>
        <w:pStyle w:val="ac"/>
        <w:ind w:left="420" w:firstLineChars="0" w:firstLine="0"/>
        <w:rPr>
          <w:rFonts w:asciiTheme="majorEastAsia" w:eastAsiaTheme="majorEastAsia" w:hAnsiTheme="majorEastAsia"/>
          <w:color w:val="FF0000"/>
          <w:sz w:val="28"/>
        </w:rPr>
      </w:pPr>
    </w:p>
    <w:p w:rsidR="00A55D54" w:rsidRDefault="00A55D54" w:rsidP="00A55D54">
      <w:pPr>
        <w:pStyle w:val="ac"/>
        <w:autoSpaceDE w:val="0"/>
        <w:autoSpaceDN w:val="0"/>
        <w:adjustRightInd w:val="0"/>
        <w:ind w:left="420" w:firstLineChars="0" w:firstLine="0"/>
        <w:rPr>
          <w:rFonts w:ascii="新宋体" w:eastAsia="新宋体" w:cs="新宋体"/>
          <w:color w:val="0000FF"/>
          <w:szCs w:val="19"/>
        </w:rPr>
      </w:pPr>
    </w:p>
    <w:p w:rsidR="00A55D54" w:rsidRPr="00991690" w:rsidRDefault="00A55D54" w:rsidP="00A55D54">
      <w:pPr>
        <w:rPr>
          <w:rFonts w:asciiTheme="majorEastAsia" w:eastAsiaTheme="majorEastAsia" w:hAnsiTheme="majorEastAsia"/>
          <w:sz w:val="24"/>
        </w:rPr>
      </w:pPr>
      <w:r w:rsidRPr="00991690">
        <w:rPr>
          <w:rFonts w:asciiTheme="majorEastAsia" w:eastAsiaTheme="majorEastAsia" w:hAnsiTheme="majorEastAsia" w:hint="eastAsia"/>
          <w:sz w:val="24"/>
        </w:rPr>
        <w:t>书籍类别·索引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CREATE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INDEX book_type  ON book_</w:t>
      </w:r>
      <w:r w:rsidRPr="00991690">
        <w:rPr>
          <w:rFonts w:ascii="新宋体" w:eastAsia="新宋体" w:cs="新宋体" w:hint="eastAsia"/>
          <w:color w:val="0000FF"/>
          <w:szCs w:val="19"/>
        </w:rPr>
        <w:t>change</w:t>
      </w:r>
      <w:r w:rsidRPr="00991690">
        <w:rPr>
          <w:rFonts w:ascii="新宋体" w:eastAsia="新宋体" w:cs="新宋体"/>
          <w:color w:val="0000FF"/>
          <w:szCs w:val="19"/>
        </w:rPr>
        <w:t xml:space="preserve"> 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Book_name ASC</w:t>
      </w:r>
    </w:p>
    <w:p w:rsidR="00A55D54" w:rsidRDefault="00A55D54" w:rsidP="00A55D54">
      <w:pPr>
        <w:pStyle w:val="ac"/>
        <w:autoSpaceDE w:val="0"/>
        <w:autoSpaceDN w:val="0"/>
        <w:adjustRightInd w:val="0"/>
        <w:ind w:left="420" w:firstLineChars="0" w:firstLine="0"/>
        <w:rPr>
          <w:rFonts w:ascii="新宋体" w:eastAsia="新宋体" w:cs="新宋体"/>
          <w:color w:val="0000FF"/>
          <w:szCs w:val="19"/>
        </w:rPr>
      </w:pPr>
    </w:p>
    <w:p w:rsidR="00A55D54" w:rsidRPr="00991690" w:rsidRDefault="00A55D54" w:rsidP="00A55D54">
      <w:pPr>
        <w:rPr>
          <w:rFonts w:asciiTheme="majorEastAsia" w:eastAsiaTheme="majorEastAsia" w:hAnsiTheme="majorEastAsia"/>
          <w:sz w:val="24"/>
        </w:rPr>
      </w:pPr>
      <w:r w:rsidRPr="00991690">
        <w:rPr>
          <w:rFonts w:asciiTheme="majorEastAsia" w:eastAsiaTheme="majorEastAsia" w:hAnsiTheme="majorEastAsia" w:hint="eastAsia"/>
          <w:sz w:val="24"/>
        </w:rPr>
        <w:t>书籍作者·索引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CREATE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INDEX book_author  ON book_</w:t>
      </w:r>
      <w:r w:rsidRPr="00991690">
        <w:rPr>
          <w:rFonts w:ascii="新宋体" w:eastAsia="新宋体" w:cs="新宋体" w:hint="eastAsia"/>
          <w:color w:val="0000FF"/>
          <w:szCs w:val="19"/>
        </w:rPr>
        <w:t>change</w:t>
      </w:r>
      <w:r w:rsidRPr="00991690">
        <w:rPr>
          <w:rFonts w:ascii="新宋体" w:eastAsia="新宋体" w:cs="新宋体"/>
          <w:color w:val="0000FF"/>
          <w:szCs w:val="19"/>
        </w:rPr>
        <w:t xml:space="preserve">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Book_name ASC</w:t>
      </w:r>
    </w:p>
    <w:p w:rsidR="00A55D54" w:rsidRDefault="00A55D54" w:rsidP="00A55D54">
      <w:pPr>
        <w:pStyle w:val="ac"/>
        <w:autoSpaceDE w:val="0"/>
        <w:autoSpaceDN w:val="0"/>
        <w:adjustRightInd w:val="0"/>
        <w:ind w:left="420" w:firstLineChars="0" w:firstLine="0"/>
        <w:rPr>
          <w:rFonts w:ascii="新宋体" w:eastAsia="新宋体" w:cs="新宋体"/>
          <w:color w:val="0000FF"/>
          <w:szCs w:val="19"/>
        </w:rPr>
      </w:pPr>
    </w:p>
    <w:p w:rsidR="00A55D54" w:rsidRPr="00991690" w:rsidRDefault="00A55D54" w:rsidP="00A55D54">
      <w:pPr>
        <w:rPr>
          <w:rFonts w:asciiTheme="majorEastAsia" w:eastAsiaTheme="majorEastAsia" w:hAnsiTheme="majorEastAsia"/>
          <w:sz w:val="24"/>
        </w:rPr>
      </w:pPr>
      <w:r w:rsidRPr="00991690">
        <w:rPr>
          <w:rFonts w:asciiTheme="majorEastAsia" w:eastAsiaTheme="majorEastAsia" w:hAnsiTheme="majorEastAsia" w:hint="eastAsia"/>
          <w:sz w:val="24"/>
        </w:rPr>
        <w:t>书籍标签·索引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CREATE </w:t>
      </w:r>
      <w:r w:rsidRPr="00991690">
        <w:rPr>
          <w:rFonts w:ascii="新宋体" w:eastAsia="新宋体" w:cs="新宋体" w:hint="eastAsia"/>
          <w:color w:val="0000FF"/>
          <w:szCs w:val="19"/>
        </w:rPr>
        <w:t>CLUSTERED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INDEX book_key  ON book_</w:t>
      </w:r>
      <w:r w:rsidRPr="00991690">
        <w:rPr>
          <w:rFonts w:ascii="新宋体" w:eastAsia="新宋体" w:cs="新宋体" w:hint="eastAsia"/>
          <w:color w:val="0000FF"/>
          <w:szCs w:val="19"/>
        </w:rPr>
        <w:t>change</w:t>
      </w:r>
      <w:r w:rsidRPr="00991690">
        <w:rPr>
          <w:rFonts w:ascii="新宋体" w:eastAsia="新宋体" w:cs="新宋体"/>
          <w:color w:val="0000FF"/>
          <w:szCs w:val="19"/>
        </w:rPr>
        <w:t xml:space="preserve">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Book_name ASC</w:t>
      </w:r>
    </w:p>
    <w:p w:rsidR="00A55D54" w:rsidRDefault="00A55D54" w:rsidP="00A55D54">
      <w:pPr>
        <w:pStyle w:val="ac"/>
        <w:autoSpaceDE w:val="0"/>
        <w:autoSpaceDN w:val="0"/>
        <w:adjustRightInd w:val="0"/>
        <w:ind w:left="420" w:firstLineChars="0" w:firstLine="0"/>
        <w:rPr>
          <w:rFonts w:ascii="新宋体" w:eastAsia="新宋体" w:cs="新宋体"/>
          <w:color w:val="0000FF"/>
          <w:szCs w:val="19"/>
        </w:rPr>
      </w:pPr>
    </w:p>
    <w:p w:rsidR="00A55D54" w:rsidRPr="00991690" w:rsidRDefault="00A55D54" w:rsidP="00A55D54">
      <w:pPr>
        <w:rPr>
          <w:rFonts w:asciiTheme="majorEastAsia" w:eastAsiaTheme="majorEastAsia" w:hAnsiTheme="majorEastAsia"/>
          <w:sz w:val="24"/>
        </w:rPr>
      </w:pPr>
      <w:r w:rsidRPr="00991690">
        <w:rPr>
          <w:rFonts w:asciiTheme="majorEastAsia" w:eastAsiaTheme="majorEastAsia" w:hAnsiTheme="majorEastAsia" w:hint="eastAsia"/>
          <w:sz w:val="24"/>
        </w:rPr>
        <w:t>对出售书籍状态改变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sz w:val="19"/>
          <w:szCs w:val="19"/>
        </w:rPr>
        <w:tab/>
      </w:r>
      <w:r w:rsidRPr="00991690">
        <w:rPr>
          <w:rFonts w:ascii="新宋体" w:eastAsia="新宋体" w:cs="新宋体"/>
          <w:color w:val="0000FF"/>
          <w:szCs w:val="19"/>
        </w:rPr>
        <w:t>CREATE Trigger  tri_saleState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ab/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ab/>
        <w:t>ON sale INSTEAD OF UPDATE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ab/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ab/>
        <w:t>AS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ab/>
      </w:r>
      <w:r w:rsidRPr="00991690">
        <w:rPr>
          <w:rFonts w:ascii="新宋体" w:eastAsia="新宋体" w:cs="新宋体"/>
          <w:color w:val="0000FF"/>
          <w:szCs w:val="19"/>
        </w:rPr>
        <w:tab/>
        <w:t>Declare @state varchar(4)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ab/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ab/>
        <w:t>SELECT @state=sale_state FROM deleted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ab/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ab/>
        <w:t>IF(@state='</w:t>
      </w:r>
      <w:r w:rsidRPr="00991690">
        <w:rPr>
          <w:rFonts w:ascii="新宋体" w:eastAsia="新宋体" w:cs="新宋体" w:hint="eastAsia"/>
          <w:color w:val="0000FF"/>
          <w:szCs w:val="19"/>
        </w:rPr>
        <w:t>在卖</w:t>
      </w:r>
      <w:r w:rsidRPr="00991690">
        <w:rPr>
          <w:rFonts w:ascii="新宋体" w:eastAsia="新宋体" w:cs="新宋体"/>
          <w:color w:val="0000FF"/>
          <w:szCs w:val="19"/>
        </w:rPr>
        <w:t xml:space="preserve">')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ab/>
      </w:r>
      <w:r w:rsidRPr="00991690">
        <w:rPr>
          <w:rFonts w:ascii="新宋体" w:eastAsia="新宋体" w:cs="新宋体"/>
          <w:color w:val="0000FF"/>
          <w:szCs w:val="19"/>
        </w:rPr>
        <w:tab/>
        <w:t xml:space="preserve">BEGIN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lastRenderedPageBreak/>
        <w:tab/>
      </w:r>
      <w:r w:rsidRPr="00991690">
        <w:rPr>
          <w:rFonts w:ascii="新宋体" w:eastAsia="新宋体" w:cs="新宋体"/>
          <w:color w:val="0000FF"/>
          <w:szCs w:val="19"/>
        </w:rPr>
        <w:tab/>
        <w:t>UPDATE sale   SET sale.sale_state='</w:t>
      </w:r>
      <w:r w:rsidRPr="00991690">
        <w:rPr>
          <w:rFonts w:ascii="新宋体" w:eastAsia="新宋体" w:cs="新宋体" w:hint="eastAsia"/>
          <w:color w:val="0000FF"/>
          <w:szCs w:val="19"/>
        </w:rPr>
        <w:t>已卖</w:t>
      </w:r>
      <w:r w:rsidRPr="00991690">
        <w:rPr>
          <w:rFonts w:ascii="新宋体" w:eastAsia="新宋体" w:cs="新宋体"/>
          <w:color w:val="0000FF"/>
          <w:szCs w:val="19"/>
        </w:rPr>
        <w:t>'FROM deleted,sale   WHERE sale.sale_ID= deleted.sale_ID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ab/>
      </w:r>
      <w:r w:rsidRPr="00991690">
        <w:rPr>
          <w:rFonts w:ascii="新宋体" w:eastAsia="新宋体" w:cs="新宋体"/>
          <w:color w:val="0000FF"/>
          <w:szCs w:val="19"/>
        </w:rPr>
        <w:tab/>
        <w:t>UPDATE sale   SET sale.sale_date=GetDATE() FROM deleted,sale   WHERE sale.sale_ID= deleted.sale_ID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ab/>
      </w:r>
      <w:r w:rsidRPr="00991690">
        <w:rPr>
          <w:rFonts w:ascii="新宋体" w:eastAsia="新宋体" w:cs="新宋体"/>
          <w:color w:val="0000FF"/>
          <w:szCs w:val="19"/>
        </w:rPr>
        <w:tab/>
        <w:t>END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ab/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ab/>
        <w:t>IF(@state='</w:t>
      </w:r>
      <w:r w:rsidRPr="00991690">
        <w:rPr>
          <w:rFonts w:ascii="新宋体" w:eastAsia="新宋体" w:cs="新宋体" w:hint="eastAsia"/>
          <w:color w:val="0000FF"/>
          <w:szCs w:val="19"/>
        </w:rPr>
        <w:t>转赠</w:t>
      </w:r>
      <w:r w:rsidRPr="00991690">
        <w:rPr>
          <w:rFonts w:ascii="新宋体" w:eastAsia="新宋体" w:cs="新宋体"/>
          <w:color w:val="0000FF"/>
          <w:szCs w:val="19"/>
        </w:rPr>
        <w:t xml:space="preserve">')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ab/>
      </w:r>
      <w:r w:rsidRPr="00991690">
        <w:rPr>
          <w:rFonts w:ascii="新宋体" w:eastAsia="新宋体" w:cs="新宋体"/>
          <w:color w:val="0000FF"/>
          <w:szCs w:val="19"/>
        </w:rPr>
        <w:tab/>
        <w:t xml:space="preserve">BEGIN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UPDATE sale   SET sale.sale_state='</w:t>
      </w:r>
      <w:r w:rsidRPr="00991690">
        <w:rPr>
          <w:rFonts w:ascii="新宋体" w:eastAsia="新宋体" w:cs="新宋体" w:hint="eastAsia"/>
          <w:color w:val="0000FF"/>
          <w:szCs w:val="19"/>
        </w:rPr>
        <w:t>已赠</w:t>
      </w:r>
      <w:r w:rsidRPr="00991690">
        <w:rPr>
          <w:rFonts w:ascii="新宋体" w:eastAsia="新宋体" w:cs="新宋体"/>
          <w:color w:val="0000FF"/>
          <w:szCs w:val="19"/>
        </w:rPr>
        <w:t>'FROM deleted,sale   WHERE sale.sale_ID= deleted.sale_ID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UPDATE sale   SET sale.sale_date=GetDATE() FROM deleted,sale   WHERE sale.sale_ID= deleted.sale_ID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ab/>
      </w:r>
      <w:r w:rsidRPr="00991690">
        <w:rPr>
          <w:rFonts w:ascii="新宋体" w:eastAsia="新宋体" w:cs="新宋体"/>
          <w:color w:val="0000FF"/>
          <w:szCs w:val="19"/>
        </w:rPr>
        <w:tab/>
        <w:t>END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ab/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ab/>
        <w:t>IF(@state='</w:t>
      </w:r>
      <w:r w:rsidRPr="00991690">
        <w:rPr>
          <w:rFonts w:ascii="新宋体" w:eastAsia="新宋体" w:cs="新宋体" w:hint="eastAsia"/>
          <w:color w:val="0000FF"/>
          <w:szCs w:val="19"/>
        </w:rPr>
        <w:t>已卖</w:t>
      </w:r>
      <w:r w:rsidRPr="00991690">
        <w:rPr>
          <w:rFonts w:ascii="新宋体" w:eastAsia="新宋体" w:cs="新宋体"/>
          <w:color w:val="0000FF"/>
          <w:szCs w:val="19"/>
        </w:rPr>
        <w:t xml:space="preserve">')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ab/>
      </w:r>
      <w:r w:rsidRPr="00991690">
        <w:rPr>
          <w:rFonts w:ascii="新宋体" w:eastAsia="新宋体" w:cs="新宋体"/>
          <w:color w:val="0000FF"/>
          <w:szCs w:val="19"/>
        </w:rPr>
        <w:tab/>
        <w:t>BEGIN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ab/>
      </w:r>
      <w:r w:rsidRPr="00991690">
        <w:rPr>
          <w:rFonts w:ascii="新宋体" w:eastAsia="新宋体" w:cs="新宋体"/>
          <w:color w:val="0000FF"/>
          <w:szCs w:val="19"/>
        </w:rPr>
        <w:tab/>
        <w:t>print'</w:t>
      </w:r>
      <w:r w:rsidRPr="00991690">
        <w:rPr>
          <w:rFonts w:ascii="新宋体" w:eastAsia="新宋体" w:cs="新宋体" w:hint="eastAsia"/>
          <w:color w:val="0000FF"/>
          <w:szCs w:val="19"/>
        </w:rPr>
        <w:t>该书籍已出售</w:t>
      </w:r>
      <w:r w:rsidRPr="00991690">
        <w:rPr>
          <w:rFonts w:ascii="新宋体" w:eastAsia="新宋体" w:cs="新宋体"/>
          <w:color w:val="0000FF"/>
          <w:szCs w:val="19"/>
        </w:rPr>
        <w:t>'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ab/>
      </w:r>
      <w:r w:rsidRPr="00991690">
        <w:rPr>
          <w:rFonts w:ascii="新宋体" w:eastAsia="新宋体" w:cs="新宋体"/>
          <w:color w:val="0000FF"/>
          <w:szCs w:val="19"/>
        </w:rPr>
        <w:tab/>
        <w:t>ROLLBACK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ab/>
      </w:r>
      <w:r w:rsidRPr="00991690">
        <w:rPr>
          <w:rFonts w:ascii="新宋体" w:eastAsia="新宋体" w:cs="新宋体"/>
          <w:color w:val="0000FF"/>
          <w:szCs w:val="19"/>
        </w:rPr>
        <w:tab/>
        <w:t>END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ab/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ab/>
        <w:t>IF(@state='</w:t>
      </w:r>
      <w:r w:rsidRPr="00991690">
        <w:rPr>
          <w:rFonts w:ascii="新宋体" w:eastAsia="新宋体" w:cs="新宋体" w:hint="eastAsia"/>
          <w:color w:val="0000FF"/>
          <w:szCs w:val="19"/>
        </w:rPr>
        <w:t>转赠</w:t>
      </w:r>
      <w:r w:rsidRPr="00991690">
        <w:rPr>
          <w:rFonts w:ascii="新宋体" w:eastAsia="新宋体" w:cs="新宋体"/>
          <w:color w:val="0000FF"/>
          <w:szCs w:val="19"/>
        </w:rPr>
        <w:t xml:space="preserve">')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ab/>
      </w:r>
      <w:r w:rsidRPr="00991690">
        <w:rPr>
          <w:rFonts w:ascii="新宋体" w:eastAsia="新宋体" w:cs="新宋体"/>
          <w:color w:val="0000FF"/>
          <w:szCs w:val="19"/>
        </w:rPr>
        <w:tab/>
        <w:t>BEGIN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ab/>
      </w:r>
      <w:r w:rsidRPr="00991690">
        <w:rPr>
          <w:rFonts w:ascii="新宋体" w:eastAsia="新宋体" w:cs="新宋体"/>
          <w:color w:val="0000FF"/>
          <w:szCs w:val="19"/>
        </w:rPr>
        <w:tab/>
        <w:t>print'</w:t>
      </w:r>
      <w:r w:rsidRPr="00991690">
        <w:rPr>
          <w:rFonts w:ascii="新宋体" w:eastAsia="新宋体" w:cs="新宋体" w:hint="eastAsia"/>
          <w:color w:val="0000FF"/>
          <w:szCs w:val="19"/>
        </w:rPr>
        <w:t>该书籍已转赠</w:t>
      </w:r>
      <w:r w:rsidRPr="00991690">
        <w:rPr>
          <w:rFonts w:ascii="新宋体" w:eastAsia="新宋体" w:cs="新宋体"/>
          <w:color w:val="0000FF"/>
          <w:szCs w:val="19"/>
        </w:rPr>
        <w:t>'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ab/>
      </w:r>
      <w:r w:rsidRPr="00991690">
        <w:rPr>
          <w:rFonts w:ascii="新宋体" w:eastAsia="新宋体" w:cs="新宋体"/>
          <w:color w:val="0000FF"/>
          <w:szCs w:val="19"/>
        </w:rPr>
        <w:tab/>
        <w:t>ROLLBACK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ab/>
      </w:r>
      <w:r w:rsidRPr="00991690">
        <w:rPr>
          <w:rFonts w:ascii="新宋体" w:eastAsia="新宋体" w:cs="新宋体"/>
          <w:color w:val="0000FF"/>
          <w:szCs w:val="19"/>
        </w:rPr>
        <w:tab/>
        <w:t>END</w:t>
      </w: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sz w:val="19"/>
          <w:szCs w:val="19"/>
        </w:rPr>
      </w:pPr>
    </w:p>
    <w:p w:rsidR="00A55D54" w:rsidRDefault="00A55D54" w:rsidP="00A55D54">
      <w:pPr>
        <w:autoSpaceDE w:val="0"/>
        <w:autoSpaceDN w:val="0"/>
        <w:adjustRightInd w:val="0"/>
        <w:ind w:left="1260"/>
        <w:rPr>
          <w:rFonts w:ascii="新宋体" w:eastAsia="新宋体" w:cs="新宋体"/>
          <w:sz w:val="19"/>
          <w:szCs w:val="19"/>
        </w:rPr>
      </w:pP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</w:p>
    <w:p w:rsidR="00A55D54" w:rsidRPr="00991690" w:rsidRDefault="00A55D54" w:rsidP="00A55D54">
      <w:pPr>
        <w:rPr>
          <w:rFonts w:asciiTheme="majorEastAsia" w:eastAsiaTheme="majorEastAsia" w:hAnsiTheme="majorEastAsia"/>
          <w:sz w:val="24"/>
        </w:rPr>
      </w:pPr>
      <w:r w:rsidRPr="00991690">
        <w:rPr>
          <w:rFonts w:asciiTheme="majorEastAsia" w:eastAsiaTheme="majorEastAsia" w:hAnsiTheme="majorEastAsia" w:hint="eastAsia"/>
          <w:sz w:val="24"/>
        </w:rPr>
        <w:t>对交换书籍状态改变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CREATE  Trigger  tri_changeState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ab/>
        <w:t>ON  change INSTEAD OF UPDATE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ab/>
        <w:t>AS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lastRenderedPageBreak/>
        <w:tab/>
        <w:t>Declare @state varchar(4)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ab/>
        <w:t xml:space="preserve">SELECT @state=change_state FROM INSERTED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ab/>
        <w:t>IF(@state='</w:t>
      </w:r>
      <w:r w:rsidRPr="00991690">
        <w:rPr>
          <w:rFonts w:ascii="新宋体" w:eastAsia="新宋体" w:cs="新宋体" w:hint="eastAsia"/>
          <w:color w:val="0000FF"/>
          <w:szCs w:val="19"/>
        </w:rPr>
        <w:t>待交换</w:t>
      </w:r>
      <w:r w:rsidRPr="00991690">
        <w:rPr>
          <w:rFonts w:ascii="新宋体" w:eastAsia="新宋体" w:cs="新宋体"/>
          <w:color w:val="0000FF"/>
          <w:szCs w:val="19"/>
        </w:rPr>
        <w:t>')  UPDATE change SET change.change_state='</w:t>
      </w:r>
      <w:r w:rsidRPr="00991690">
        <w:rPr>
          <w:rFonts w:ascii="新宋体" w:eastAsia="新宋体" w:cs="新宋体" w:hint="eastAsia"/>
          <w:color w:val="0000FF"/>
          <w:szCs w:val="19"/>
        </w:rPr>
        <w:t>已交换</w:t>
      </w:r>
      <w:r w:rsidRPr="00991690">
        <w:rPr>
          <w:rFonts w:ascii="新宋体" w:eastAsia="新宋体" w:cs="新宋体"/>
          <w:color w:val="0000FF"/>
          <w:szCs w:val="19"/>
        </w:rPr>
        <w:t>' FROM sale,inserted   WHERE change.change_ID=inserted.change_ID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 </w:t>
      </w:r>
      <w:r w:rsidRPr="00991690">
        <w:rPr>
          <w:rFonts w:ascii="新宋体" w:eastAsia="新宋体" w:cs="新宋体"/>
          <w:color w:val="0000FF"/>
          <w:szCs w:val="19"/>
        </w:rPr>
        <w:tab/>
        <w:t>IF(@state='</w:t>
      </w:r>
      <w:r w:rsidRPr="00991690">
        <w:rPr>
          <w:rFonts w:ascii="新宋体" w:eastAsia="新宋体" w:cs="新宋体" w:hint="eastAsia"/>
          <w:color w:val="0000FF"/>
          <w:szCs w:val="19"/>
        </w:rPr>
        <w:t>已交换</w:t>
      </w:r>
      <w:r w:rsidRPr="00991690">
        <w:rPr>
          <w:rFonts w:ascii="新宋体" w:eastAsia="新宋体" w:cs="新宋体"/>
          <w:color w:val="0000FF"/>
          <w:szCs w:val="19"/>
        </w:rPr>
        <w:t>')  print'</w:t>
      </w:r>
      <w:r w:rsidRPr="00991690">
        <w:rPr>
          <w:rFonts w:ascii="新宋体" w:eastAsia="新宋体" w:cs="新宋体" w:hint="eastAsia"/>
          <w:color w:val="0000FF"/>
          <w:szCs w:val="19"/>
        </w:rPr>
        <w:t>该书籍已交换</w:t>
      </w:r>
      <w:r w:rsidRPr="00991690">
        <w:rPr>
          <w:rFonts w:ascii="新宋体" w:eastAsia="新宋体" w:cs="新宋体"/>
          <w:color w:val="0000FF"/>
          <w:szCs w:val="19"/>
        </w:rPr>
        <w:t>'</w:t>
      </w:r>
    </w:p>
    <w:p w:rsidR="00A55D54" w:rsidRPr="00C10776" w:rsidRDefault="00A55D54" w:rsidP="00A55D54">
      <w:pPr>
        <w:rPr>
          <w:rFonts w:ascii="新宋体" w:eastAsia="新宋体" w:cs="新宋体"/>
          <w:color w:val="0000FF"/>
          <w:szCs w:val="19"/>
        </w:rPr>
      </w:pPr>
    </w:p>
    <w:p w:rsidR="00A55D54" w:rsidRPr="0095428F" w:rsidRDefault="00A55D54" w:rsidP="00A55D54">
      <w:pPr>
        <w:pStyle w:val="ac"/>
        <w:autoSpaceDE w:val="0"/>
        <w:autoSpaceDN w:val="0"/>
        <w:adjustRightInd w:val="0"/>
        <w:ind w:left="420" w:firstLineChars="0" w:firstLine="0"/>
        <w:rPr>
          <w:rFonts w:ascii="新宋体" w:eastAsia="新宋体" w:cs="新宋体"/>
          <w:color w:val="0000FF"/>
          <w:szCs w:val="19"/>
        </w:rPr>
      </w:pP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 w:hint="eastAsia"/>
          <w:color w:val="0000FF"/>
          <w:szCs w:val="19"/>
        </w:rPr>
        <w:t>创建买卖书单函数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 w:hint="eastAsia"/>
          <w:color w:val="0000FF"/>
          <w:szCs w:val="19"/>
        </w:rPr>
      </w:pP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CREATE FUNCTION sale_card(@name varchar(20))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RETURNS TABLE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AS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RETURN SELECT top 20 book_name as '</w:t>
      </w:r>
      <w:r w:rsidRPr="00991690">
        <w:rPr>
          <w:rFonts w:ascii="新宋体" w:eastAsia="新宋体" w:cs="新宋体" w:hint="eastAsia"/>
          <w:color w:val="0000FF"/>
          <w:szCs w:val="19"/>
        </w:rPr>
        <w:t>书的名字</w:t>
      </w:r>
      <w:r w:rsidRPr="00991690">
        <w:rPr>
          <w:rFonts w:ascii="新宋体" w:eastAsia="新宋体" w:cs="新宋体"/>
          <w:color w:val="0000FF"/>
          <w:szCs w:val="19"/>
        </w:rPr>
        <w:t>',friend.friend_nickname as '</w:t>
      </w:r>
      <w:r w:rsidRPr="00991690">
        <w:rPr>
          <w:rFonts w:ascii="新宋体" w:eastAsia="新宋体" w:cs="新宋体" w:hint="eastAsia"/>
          <w:color w:val="0000FF"/>
          <w:szCs w:val="19"/>
        </w:rPr>
        <w:t>赠予者</w:t>
      </w:r>
      <w:r w:rsidRPr="00991690">
        <w:rPr>
          <w:rFonts w:ascii="新宋体" w:eastAsia="新宋体" w:cs="新宋体"/>
          <w:color w:val="0000FF"/>
          <w:szCs w:val="19"/>
        </w:rPr>
        <w:t>',friend.friend_nickname as '</w:t>
      </w:r>
      <w:r w:rsidRPr="00991690">
        <w:rPr>
          <w:rFonts w:ascii="新宋体" w:eastAsia="新宋体" w:cs="新宋体" w:hint="eastAsia"/>
          <w:color w:val="0000FF"/>
          <w:szCs w:val="19"/>
        </w:rPr>
        <w:t>夕拾者</w:t>
      </w:r>
      <w:r w:rsidRPr="00991690">
        <w:rPr>
          <w:rFonts w:ascii="新宋体" w:eastAsia="新宋体" w:cs="新宋体"/>
          <w:color w:val="0000FF"/>
          <w:szCs w:val="19"/>
        </w:rPr>
        <w:t>',sale.sale_date as '</w:t>
      </w:r>
      <w:r w:rsidRPr="00991690">
        <w:rPr>
          <w:rFonts w:ascii="新宋体" w:eastAsia="新宋体" w:cs="新宋体" w:hint="eastAsia"/>
          <w:color w:val="0000FF"/>
          <w:szCs w:val="19"/>
        </w:rPr>
        <w:t>夕拾时间</w:t>
      </w:r>
      <w:r w:rsidRPr="00991690">
        <w:rPr>
          <w:rFonts w:ascii="新宋体" w:eastAsia="新宋体" w:cs="新宋体"/>
          <w:color w:val="0000FF"/>
          <w:szCs w:val="19"/>
        </w:rPr>
        <w:t xml:space="preserve">'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FROM sale,book,friend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 xml:space="preserve">WHERE book_name=@name AND book.book_ID=sale.book_ID AND friend.friend_ID=sale.friend_ID AND friend.friend_ID=sale.friend_ID1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ORDER BY sale.sale_date DESC</w:t>
      </w: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</w:p>
    <w:p w:rsidR="00A55D54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 w:hint="eastAsia"/>
          <w:color w:val="0000FF"/>
          <w:szCs w:val="19"/>
        </w:rPr>
        <w:t>创建交换单函数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 w:hint="eastAsia"/>
          <w:color w:val="0000FF"/>
          <w:szCs w:val="19"/>
        </w:rPr>
      </w:pP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CREATE FUNCTION change_card(@name varchar(20))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RETURNS TABLE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AS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RETURN SELECT top 20 book_name as '</w:t>
      </w:r>
      <w:r w:rsidRPr="00991690">
        <w:rPr>
          <w:rFonts w:ascii="新宋体" w:eastAsia="新宋体" w:cs="新宋体" w:hint="eastAsia"/>
          <w:color w:val="0000FF"/>
          <w:szCs w:val="19"/>
        </w:rPr>
        <w:t>书的名字</w:t>
      </w:r>
      <w:r w:rsidRPr="00991690">
        <w:rPr>
          <w:rFonts w:ascii="新宋体" w:eastAsia="新宋体" w:cs="新宋体"/>
          <w:color w:val="0000FF"/>
          <w:szCs w:val="19"/>
        </w:rPr>
        <w:t>',friend.friend_nickname as '</w:t>
      </w:r>
      <w:r w:rsidRPr="00991690">
        <w:rPr>
          <w:rFonts w:ascii="新宋体" w:eastAsia="新宋体" w:cs="新宋体" w:hint="eastAsia"/>
          <w:color w:val="0000FF"/>
          <w:szCs w:val="19"/>
        </w:rPr>
        <w:t>交换者</w:t>
      </w:r>
      <w:r w:rsidRPr="00991690">
        <w:rPr>
          <w:rFonts w:ascii="新宋体" w:eastAsia="新宋体" w:cs="新宋体"/>
          <w:color w:val="0000FF"/>
          <w:szCs w:val="19"/>
        </w:rPr>
        <w:t>',friend.friend_nickname as '</w:t>
      </w:r>
      <w:r w:rsidRPr="00991690">
        <w:rPr>
          <w:rFonts w:ascii="新宋体" w:eastAsia="新宋体" w:cs="新宋体" w:hint="eastAsia"/>
          <w:color w:val="0000FF"/>
          <w:szCs w:val="19"/>
        </w:rPr>
        <w:t>夕拾者</w:t>
      </w:r>
      <w:r w:rsidRPr="00991690">
        <w:rPr>
          <w:rFonts w:ascii="新宋体" w:eastAsia="新宋体" w:cs="新宋体"/>
          <w:color w:val="0000FF"/>
          <w:szCs w:val="19"/>
        </w:rPr>
        <w:t>',change.change_date as '</w:t>
      </w:r>
      <w:r w:rsidRPr="00991690">
        <w:rPr>
          <w:rFonts w:ascii="新宋体" w:eastAsia="新宋体" w:cs="新宋体" w:hint="eastAsia"/>
          <w:color w:val="0000FF"/>
          <w:szCs w:val="19"/>
        </w:rPr>
        <w:t>夕拾时间</w:t>
      </w:r>
      <w:r w:rsidRPr="00991690">
        <w:rPr>
          <w:rFonts w:ascii="新宋体" w:eastAsia="新宋体" w:cs="新宋体"/>
          <w:color w:val="0000FF"/>
          <w:szCs w:val="19"/>
        </w:rPr>
        <w:t xml:space="preserve">'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FROM change,book,friend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lastRenderedPageBreak/>
        <w:t xml:space="preserve">WHERE book_name=@name AND book.book_ID=change.book_ID AND friend.friend_ID=change.friend_ID AND friend.friend_ID=change.friend_ID1 </w:t>
      </w:r>
    </w:p>
    <w:p w:rsidR="00A55D54" w:rsidRPr="00991690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  <w:r w:rsidRPr="00991690">
        <w:rPr>
          <w:rFonts w:ascii="新宋体" w:eastAsia="新宋体" w:cs="新宋体"/>
          <w:color w:val="0000FF"/>
          <w:szCs w:val="19"/>
        </w:rPr>
        <w:t>ORDER BY change.change_date DESC</w:t>
      </w:r>
    </w:p>
    <w:p w:rsidR="00A55D54" w:rsidRPr="00DF7488" w:rsidRDefault="00A55D54" w:rsidP="00A55D54">
      <w:pPr>
        <w:autoSpaceDE w:val="0"/>
        <w:autoSpaceDN w:val="0"/>
        <w:adjustRightInd w:val="0"/>
        <w:rPr>
          <w:rFonts w:ascii="新宋体" w:eastAsia="新宋体" w:cs="新宋体"/>
          <w:color w:val="0000FF"/>
          <w:szCs w:val="19"/>
        </w:rPr>
      </w:pPr>
    </w:p>
    <w:p w:rsidR="00A55D54" w:rsidRPr="00A55D54" w:rsidRDefault="00A55D54" w:rsidP="00A55D54">
      <w:pPr>
        <w:rPr>
          <w:rFonts w:hint="eastAsia"/>
        </w:rPr>
      </w:pPr>
    </w:p>
    <w:sectPr w:rsidR="00A55D54" w:rsidRPr="00A55D54" w:rsidSect="00062594">
      <w:footerReference w:type="default" r:id="rId121"/>
      <w:footerReference w:type="first" r:id="rId122"/>
      <w:pgSz w:w="11906" w:h="16838" w:code="9"/>
      <w:pgMar w:top="794" w:right="1627" w:bottom="1440" w:left="162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40525" w:rsidRDefault="00B40525">
      <w:pPr>
        <w:spacing w:after="0" w:line="240" w:lineRule="auto"/>
      </w:pPr>
      <w:r>
        <w:separator/>
      </w:r>
    </w:p>
  </w:endnote>
  <w:endnote w:type="continuationSeparator" w:id="0">
    <w:p w:rsidR="00B40525" w:rsidRDefault="00B405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华文彩云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34677511"/>
      <w:docPartObj>
        <w:docPartGallery w:val="Page Numbers (Bottom of Page)"/>
        <w:docPartUnique/>
      </w:docPartObj>
    </w:sdtPr>
    <w:sdtContent>
      <w:p w:rsidR="00B40525" w:rsidRDefault="00B40525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B239E" w:rsidRPr="005B239E">
          <w:rPr>
            <w:noProof/>
            <w:lang w:val="zh-CN"/>
          </w:rPr>
          <w:t>-</w:t>
        </w:r>
        <w:r w:rsidR="005B239E">
          <w:rPr>
            <w:noProof/>
          </w:rPr>
          <w:t xml:space="preserve"> 10 -</w:t>
        </w:r>
        <w:r>
          <w:fldChar w:fldCharType="end"/>
        </w:r>
      </w:p>
    </w:sdtContent>
  </w:sdt>
  <w:p w:rsidR="00B40525" w:rsidRDefault="00B40525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59623213"/>
      <w:docPartObj>
        <w:docPartGallery w:val="Page Numbers (Bottom of Page)"/>
        <w:docPartUnique/>
      </w:docPartObj>
    </w:sdtPr>
    <w:sdtContent>
      <w:p w:rsidR="00B40525" w:rsidRDefault="00B40525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B239E" w:rsidRPr="005B239E">
          <w:rPr>
            <w:noProof/>
            <w:lang w:val="zh-CN"/>
          </w:rPr>
          <w:t>14</w:t>
        </w:r>
        <w:r>
          <w:fldChar w:fldCharType="end"/>
        </w:r>
      </w:p>
    </w:sdtContent>
  </w:sdt>
  <w:p w:rsidR="00B40525" w:rsidRDefault="00B40525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40525" w:rsidRDefault="00B40525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40525" w:rsidRDefault="00B40525">
      <w:pPr>
        <w:spacing w:after="0" w:line="240" w:lineRule="auto"/>
      </w:pPr>
      <w:r>
        <w:separator/>
      </w:r>
    </w:p>
  </w:footnote>
  <w:footnote w:type="continuationSeparator" w:id="0">
    <w:p w:rsidR="00B40525" w:rsidRDefault="00B405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5" type="#_x0000_t75" style="width:14.4pt;height:14.4pt" o:bullet="t">
        <v:imagedata r:id="rId1" o:title="mso7E59"/>
      </v:shape>
    </w:pict>
  </w:numPicBullet>
  <w:abstractNum w:abstractNumId="0" w15:restartNumberingAfterBreak="0">
    <w:nsid w:val="0A2266DE"/>
    <w:multiLevelType w:val="hybridMultilevel"/>
    <w:tmpl w:val="45DA1BF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 w15:restartNumberingAfterBreak="0">
    <w:nsid w:val="0E0513AE"/>
    <w:multiLevelType w:val="hybridMultilevel"/>
    <w:tmpl w:val="65CCB478"/>
    <w:lvl w:ilvl="0" w:tplc="04090007">
      <w:start w:val="1"/>
      <w:numFmt w:val="bullet"/>
      <w:lvlText w:val=""/>
      <w:lvlPicBulletId w:val="0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0E806E19"/>
    <w:multiLevelType w:val="hybridMultilevel"/>
    <w:tmpl w:val="F522C826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" w15:restartNumberingAfterBreak="0">
    <w:nsid w:val="10C17C27"/>
    <w:multiLevelType w:val="hybridMultilevel"/>
    <w:tmpl w:val="6C78B5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51E4A30"/>
    <w:multiLevelType w:val="hybridMultilevel"/>
    <w:tmpl w:val="16D64FEA"/>
    <w:lvl w:ilvl="0" w:tplc="101EA4C2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57A1DB3"/>
    <w:multiLevelType w:val="hybridMultilevel"/>
    <w:tmpl w:val="16D64FEA"/>
    <w:lvl w:ilvl="0" w:tplc="101EA4C2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16B70D8C"/>
    <w:multiLevelType w:val="hybridMultilevel"/>
    <w:tmpl w:val="16D64FEA"/>
    <w:lvl w:ilvl="0" w:tplc="101EA4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1923188E"/>
    <w:multiLevelType w:val="hybridMultilevel"/>
    <w:tmpl w:val="44EC8FC8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8" w15:restartNumberingAfterBreak="0">
    <w:nsid w:val="1BEE295E"/>
    <w:multiLevelType w:val="hybridMultilevel"/>
    <w:tmpl w:val="72CEB3D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" w15:restartNumberingAfterBreak="0">
    <w:nsid w:val="23F65CFE"/>
    <w:multiLevelType w:val="hybridMultilevel"/>
    <w:tmpl w:val="16D64FEA"/>
    <w:lvl w:ilvl="0" w:tplc="101EA4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27686EA2"/>
    <w:multiLevelType w:val="hybridMultilevel"/>
    <w:tmpl w:val="1EECA1E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" w15:restartNumberingAfterBreak="0">
    <w:nsid w:val="28A92519"/>
    <w:multiLevelType w:val="multilevel"/>
    <w:tmpl w:val="1E54DB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05" w:hanging="1005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3240"/>
      </w:pPr>
      <w:rPr>
        <w:rFonts w:hint="default"/>
      </w:rPr>
    </w:lvl>
  </w:abstractNum>
  <w:abstractNum w:abstractNumId="12" w15:restartNumberingAfterBreak="0">
    <w:nsid w:val="2B11562D"/>
    <w:multiLevelType w:val="hybridMultilevel"/>
    <w:tmpl w:val="68F05A40"/>
    <w:lvl w:ilvl="0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3" w15:restartNumberingAfterBreak="0">
    <w:nsid w:val="2B8E2EE2"/>
    <w:multiLevelType w:val="hybridMultilevel"/>
    <w:tmpl w:val="F740EF32"/>
    <w:lvl w:ilvl="0" w:tplc="2062A07C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BF22625"/>
    <w:multiLevelType w:val="hybridMultilevel"/>
    <w:tmpl w:val="26C2309C"/>
    <w:lvl w:ilvl="0" w:tplc="7FD8E6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0E31F77"/>
    <w:multiLevelType w:val="hybridMultilevel"/>
    <w:tmpl w:val="16D64FEA"/>
    <w:lvl w:ilvl="0" w:tplc="101EA4C2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 w15:restartNumberingAfterBreak="0">
    <w:nsid w:val="43EE3201"/>
    <w:multiLevelType w:val="hybridMultilevel"/>
    <w:tmpl w:val="2F845948"/>
    <w:lvl w:ilvl="0" w:tplc="0409000D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7" w15:restartNumberingAfterBreak="0">
    <w:nsid w:val="4B11181F"/>
    <w:multiLevelType w:val="hybridMultilevel"/>
    <w:tmpl w:val="BF861C28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8" w15:restartNumberingAfterBreak="0">
    <w:nsid w:val="521F3BC3"/>
    <w:multiLevelType w:val="hybridMultilevel"/>
    <w:tmpl w:val="FB6AD80A"/>
    <w:lvl w:ilvl="0" w:tplc="7EEE0B26">
      <w:start w:val="1"/>
      <w:numFmt w:val="decimal"/>
      <w:pStyle w:val="a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BA001B"/>
    <w:multiLevelType w:val="hybridMultilevel"/>
    <w:tmpl w:val="16D64FEA"/>
    <w:lvl w:ilvl="0" w:tplc="101EA4C2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59DE501D"/>
    <w:multiLevelType w:val="hybridMultilevel"/>
    <w:tmpl w:val="16D64FEA"/>
    <w:lvl w:ilvl="0" w:tplc="101EA4C2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640908B5"/>
    <w:multiLevelType w:val="hybridMultilevel"/>
    <w:tmpl w:val="5CC8DEB4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2" w15:restartNumberingAfterBreak="0">
    <w:nsid w:val="6678534F"/>
    <w:multiLevelType w:val="hybridMultilevel"/>
    <w:tmpl w:val="A83EF09E"/>
    <w:lvl w:ilvl="0" w:tplc="04090009">
      <w:start w:val="1"/>
      <w:numFmt w:val="bullet"/>
      <w:lvlText w:val=""/>
      <w:lvlJc w:val="left"/>
      <w:pPr>
        <w:ind w:left="183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5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7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9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1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3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5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7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97" w:hanging="420"/>
      </w:pPr>
      <w:rPr>
        <w:rFonts w:ascii="Wingdings" w:hAnsi="Wingdings" w:hint="default"/>
      </w:rPr>
    </w:lvl>
  </w:abstractNum>
  <w:abstractNum w:abstractNumId="23" w15:restartNumberingAfterBreak="0">
    <w:nsid w:val="6C1D6B02"/>
    <w:multiLevelType w:val="hybridMultilevel"/>
    <w:tmpl w:val="DBF84FBC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4" w15:restartNumberingAfterBreak="0">
    <w:nsid w:val="6F085D51"/>
    <w:multiLevelType w:val="hybridMultilevel"/>
    <w:tmpl w:val="8740216E"/>
    <w:lvl w:ilvl="0" w:tplc="0409000D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5" w15:restartNumberingAfterBreak="0">
    <w:nsid w:val="79C268AF"/>
    <w:multiLevelType w:val="hybridMultilevel"/>
    <w:tmpl w:val="16D64FEA"/>
    <w:lvl w:ilvl="0" w:tplc="101EA4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6" w15:restartNumberingAfterBreak="0">
    <w:nsid w:val="7B734274"/>
    <w:multiLevelType w:val="hybridMultilevel"/>
    <w:tmpl w:val="28DC00DE"/>
    <w:lvl w:ilvl="0" w:tplc="08B453DE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99CB38" w:themeColor="accent1"/>
        <w:sz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9B785D"/>
    <w:multiLevelType w:val="multilevel"/>
    <w:tmpl w:val="158288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83" w:hanging="121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2191" w:hanging="1215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2724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92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6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728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96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64" w:hanging="3240"/>
      </w:pPr>
      <w:rPr>
        <w:rFonts w:hint="default"/>
      </w:rPr>
    </w:lvl>
  </w:abstractNum>
  <w:num w:numId="1">
    <w:abstractNumId w:val="26"/>
  </w:num>
  <w:num w:numId="2">
    <w:abstractNumId w:val="18"/>
  </w:num>
  <w:num w:numId="3">
    <w:abstractNumId w:val="13"/>
  </w:num>
  <w:num w:numId="4">
    <w:abstractNumId w:val="21"/>
  </w:num>
  <w:num w:numId="5">
    <w:abstractNumId w:val="8"/>
  </w:num>
  <w:num w:numId="6">
    <w:abstractNumId w:val="23"/>
  </w:num>
  <w:num w:numId="7">
    <w:abstractNumId w:val="7"/>
  </w:num>
  <w:num w:numId="8">
    <w:abstractNumId w:val="17"/>
  </w:num>
  <w:num w:numId="9">
    <w:abstractNumId w:val="0"/>
  </w:num>
  <w:num w:numId="10">
    <w:abstractNumId w:val="10"/>
  </w:num>
  <w:num w:numId="11">
    <w:abstractNumId w:val="11"/>
  </w:num>
  <w:num w:numId="12">
    <w:abstractNumId w:val="14"/>
  </w:num>
  <w:num w:numId="13">
    <w:abstractNumId w:val="27"/>
  </w:num>
  <w:num w:numId="14">
    <w:abstractNumId w:val="19"/>
  </w:num>
  <w:num w:numId="15">
    <w:abstractNumId w:val="9"/>
  </w:num>
  <w:num w:numId="16">
    <w:abstractNumId w:val="25"/>
  </w:num>
  <w:num w:numId="17">
    <w:abstractNumId w:val="6"/>
  </w:num>
  <w:num w:numId="18">
    <w:abstractNumId w:val="4"/>
  </w:num>
  <w:num w:numId="19">
    <w:abstractNumId w:val="20"/>
  </w:num>
  <w:num w:numId="20">
    <w:abstractNumId w:val="5"/>
  </w:num>
  <w:num w:numId="21">
    <w:abstractNumId w:val="15"/>
  </w:num>
  <w:num w:numId="22">
    <w:abstractNumId w:val="1"/>
  </w:num>
  <w:num w:numId="23">
    <w:abstractNumId w:val="24"/>
  </w:num>
  <w:num w:numId="24">
    <w:abstractNumId w:val="16"/>
  </w:num>
  <w:num w:numId="25">
    <w:abstractNumId w:val="2"/>
  </w:num>
  <w:num w:numId="26">
    <w:abstractNumId w:val="12"/>
  </w:num>
  <w:num w:numId="27">
    <w:abstractNumId w:val="22"/>
  </w:num>
  <w:num w:numId="28">
    <w:abstractNumId w:val="3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ttachedTemplate r:id="rId1"/>
  <w:defaultTabStop w:val="720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59E"/>
    <w:rsid w:val="0001233A"/>
    <w:rsid w:val="00060E87"/>
    <w:rsid w:val="00062594"/>
    <w:rsid w:val="00090A2F"/>
    <w:rsid w:val="00090DDC"/>
    <w:rsid w:val="000E44C2"/>
    <w:rsid w:val="000E493E"/>
    <w:rsid w:val="001679B5"/>
    <w:rsid w:val="001E19CB"/>
    <w:rsid w:val="002E3433"/>
    <w:rsid w:val="002F1AEB"/>
    <w:rsid w:val="002F4D28"/>
    <w:rsid w:val="00321507"/>
    <w:rsid w:val="00322D6E"/>
    <w:rsid w:val="00385126"/>
    <w:rsid w:val="003C729E"/>
    <w:rsid w:val="003D20AE"/>
    <w:rsid w:val="003D52C4"/>
    <w:rsid w:val="00414F89"/>
    <w:rsid w:val="00452CBA"/>
    <w:rsid w:val="004F44F0"/>
    <w:rsid w:val="005733EA"/>
    <w:rsid w:val="00587ACC"/>
    <w:rsid w:val="005A23EA"/>
    <w:rsid w:val="005B239E"/>
    <w:rsid w:val="005F7F50"/>
    <w:rsid w:val="0060109B"/>
    <w:rsid w:val="006027F2"/>
    <w:rsid w:val="00616D88"/>
    <w:rsid w:val="00671EC6"/>
    <w:rsid w:val="00687519"/>
    <w:rsid w:val="006A2C55"/>
    <w:rsid w:val="006D659D"/>
    <w:rsid w:val="00731ADD"/>
    <w:rsid w:val="007748EC"/>
    <w:rsid w:val="007D0DCD"/>
    <w:rsid w:val="007E10EB"/>
    <w:rsid w:val="007E146C"/>
    <w:rsid w:val="0080419B"/>
    <w:rsid w:val="0081295E"/>
    <w:rsid w:val="008723BC"/>
    <w:rsid w:val="008809F9"/>
    <w:rsid w:val="00883E5B"/>
    <w:rsid w:val="008C153F"/>
    <w:rsid w:val="0093567D"/>
    <w:rsid w:val="00961A29"/>
    <w:rsid w:val="00985A81"/>
    <w:rsid w:val="00996F45"/>
    <w:rsid w:val="009E42A1"/>
    <w:rsid w:val="009F72AF"/>
    <w:rsid w:val="00A00758"/>
    <w:rsid w:val="00A3065A"/>
    <w:rsid w:val="00A55D54"/>
    <w:rsid w:val="00A77817"/>
    <w:rsid w:val="00A91E18"/>
    <w:rsid w:val="00A93623"/>
    <w:rsid w:val="00A95A8F"/>
    <w:rsid w:val="00AB6DA5"/>
    <w:rsid w:val="00AB7EC0"/>
    <w:rsid w:val="00AF6AD3"/>
    <w:rsid w:val="00B40525"/>
    <w:rsid w:val="00B52456"/>
    <w:rsid w:val="00B86AF2"/>
    <w:rsid w:val="00BB78BA"/>
    <w:rsid w:val="00BE082E"/>
    <w:rsid w:val="00C36963"/>
    <w:rsid w:val="00C5022C"/>
    <w:rsid w:val="00C5530D"/>
    <w:rsid w:val="00CC059E"/>
    <w:rsid w:val="00CC0A3E"/>
    <w:rsid w:val="00D21184"/>
    <w:rsid w:val="00D45134"/>
    <w:rsid w:val="00D55AD5"/>
    <w:rsid w:val="00DB3E96"/>
    <w:rsid w:val="00DC3D8D"/>
    <w:rsid w:val="00DD2D66"/>
    <w:rsid w:val="00DF400A"/>
    <w:rsid w:val="00E33550"/>
    <w:rsid w:val="00E57D94"/>
    <w:rsid w:val="00EB303D"/>
    <w:rsid w:val="00EC13FE"/>
    <w:rsid w:val="00EF4611"/>
    <w:rsid w:val="00F169D9"/>
    <w:rsid w:val="00F23E83"/>
    <w:rsid w:val="00F84A13"/>
    <w:rsid w:val="00F8672B"/>
    <w:rsid w:val="00FB4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06CC7313"/>
  <w15:chartTrackingRefBased/>
  <w15:docId w15:val="{CF206690-E534-43D9-B8D8-FF5F883D2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uiPriority="13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1">
    <w:name w:val="Normal"/>
    <w:qFormat/>
    <w:rsid w:val="00CC059E"/>
  </w:style>
  <w:style w:type="paragraph" w:styleId="1">
    <w:name w:val="heading 1"/>
    <w:basedOn w:val="a1"/>
    <w:next w:val="a1"/>
    <w:link w:val="10"/>
    <w:uiPriority w:val="9"/>
    <w:qFormat/>
    <w:rsid w:val="00CC059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729928" w:themeColor="accent1" w:themeShade="BF"/>
      <w:sz w:val="28"/>
      <w:szCs w:val="28"/>
    </w:rPr>
  </w:style>
  <w:style w:type="paragraph" w:styleId="2">
    <w:name w:val="heading 2"/>
    <w:basedOn w:val="a1"/>
    <w:next w:val="a1"/>
    <w:link w:val="20"/>
    <w:uiPriority w:val="9"/>
    <w:unhideWhenUsed/>
    <w:qFormat/>
    <w:rsid w:val="00CC059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99CB38" w:themeColor="accent1"/>
      <w:sz w:val="26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CC05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99CB38" w:themeColor="accent1"/>
    </w:rPr>
  </w:style>
  <w:style w:type="paragraph" w:styleId="4">
    <w:name w:val="heading 4"/>
    <w:basedOn w:val="a1"/>
    <w:next w:val="a1"/>
    <w:link w:val="40"/>
    <w:uiPriority w:val="9"/>
    <w:unhideWhenUsed/>
    <w:qFormat/>
    <w:rsid w:val="00CC059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99CB38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CC059E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4C661A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CC059E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4C661A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CC059E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CC059E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99CB38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CC059E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CC059E"/>
    <w:rPr>
      <w:rFonts w:asciiTheme="majorHAnsi" w:eastAsiaTheme="majorEastAsia" w:hAnsiTheme="majorHAnsi" w:cstheme="majorBidi"/>
      <w:b/>
      <w:bCs/>
      <w:color w:val="729928" w:themeColor="accent1" w:themeShade="BF"/>
      <w:sz w:val="28"/>
      <w:szCs w:val="28"/>
    </w:rPr>
  </w:style>
  <w:style w:type="character" w:customStyle="1" w:styleId="20">
    <w:name w:val="标题 2 字符"/>
    <w:basedOn w:val="a2"/>
    <w:link w:val="2"/>
    <w:uiPriority w:val="9"/>
    <w:rsid w:val="00CC059E"/>
    <w:rPr>
      <w:rFonts w:asciiTheme="majorHAnsi" w:eastAsiaTheme="majorEastAsia" w:hAnsiTheme="majorHAnsi" w:cstheme="majorBidi"/>
      <w:b/>
      <w:bCs/>
      <w:color w:val="99CB38" w:themeColor="accent1"/>
      <w:sz w:val="26"/>
      <w:szCs w:val="26"/>
    </w:rPr>
  </w:style>
  <w:style w:type="paragraph" w:styleId="a0">
    <w:name w:val="List Bullet"/>
    <w:basedOn w:val="a1"/>
    <w:uiPriority w:val="12"/>
    <w:pPr>
      <w:numPr>
        <w:numId w:val="1"/>
      </w:numPr>
      <w:spacing w:after="160"/>
    </w:pPr>
    <w:rPr>
      <w:i/>
      <w:szCs w:val="20"/>
    </w:rPr>
  </w:style>
  <w:style w:type="character" w:styleId="a5">
    <w:name w:val="Placeholder Text"/>
    <w:basedOn w:val="a2"/>
    <w:uiPriority w:val="99"/>
    <w:semiHidden/>
    <w:rsid w:val="00414F89"/>
    <w:rPr>
      <w:color w:val="404040" w:themeColor="text1" w:themeTint="BF"/>
    </w:rPr>
  </w:style>
  <w:style w:type="paragraph" w:styleId="a6">
    <w:name w:val="Quote"/>
    <w:basedOn w:val="a1"/>
    <w:next w:val="a1"/>
    <w:link w:val="a7"/>
    <w:uiPriority w:val="29"/>
    <w:qFormat/>
    <w:rsid w:val="00CC059E"/>
    <w:rPr>
      <w:i/>
      <w:iCs/>
      <w:color w:val="000000" w:themeColor="text1"/>
    </w:rPr>
  </w:style>
  <w:style w:type="character" w:customStyle="1" w:styleId="a7">
    <w:name w:val="引用 字符"/>
    <w:basedOn w:val="a2"/>
    <w:link w:val="a6"/>
    <w:uiPriority w:val="29"/>
    <w:rsid w:val="00CC059E"/>
    <w:rPr>
      <w:i/>
      <w:iCs/>
      <w:color w:val="000000" w:themeColor="text1"/>
    </w:rPr>
  </w:style>
  <w:style w:type="table" w:styleId="a8">
    <w:name w:val="Table Grid"/>
    <w:basedOn w:val="a3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2"/>
    <w:link w:val="3"/>
    <w:uiPriority w:val="9"/>
    <w:rsid w:val="00CC059E"/>
    <w:rPr>
      <w:rFonts w:asciiTheme="majorHAnsi" w:eastAsiaTheme="majorEastAsia" w:hAnsiTheme="majorHAnsi" w:cstheme="majorBidi"/>
      <w:b/>
      <w:bCs/>
      <w:color w:val="99CB38" w:themeColor="accent1"/>
    </w:rPr>
  </w:style>
  <w:style w:type="character" w:customStyle="1" w:styleId="40">
    <w:name w:val="标题 4 字符"/>
    <w:basedOn w:val="a2"/>
    <w:link w:val="4"/>
    <w:uiPriority w:val="9"/>
    <w:rsid w:val="00CC059E"/>
    <w:rPr>
      <w:rFonts w:asciiTheme="majorHAnsi" w:eastAsiaTheme="majorEastAsia" w:hAnsiTheme="majorHAnsi" w:cstheme="majorBidi"/>
      <w:b/>
      <w:bCs/>
      <w:i/>
      <w:iCs/>
      <w:color w:val="99CB38" w:themeColor="accent1"/>
    </w:rPr>
  </w:style>
  <w:style w:type="character" w:customStyle="1" w:styleId="50">
    <w:name w:val="标题 5 字符"/>
    <w:basedOn w:val="a2"/>
    <w:link w:val="5"/>
    <w:uiPriority w:val="9"/>
    <w:semiHidden/>
    <w:rsid w:val="00CC059E"/>
    <w:rPr>
      <w:rFonts w:asciiTheme="majorHAnsi" w:eastAsiaTheme="majorEastAsia" w:hAnsiTheme="majorHAnsi" w:cstheme="majorBidi"/>
      <w:color w:val="4C661A" w:themeColor="accent1" w:themeShade="7F"/>
    </w:rPr>
  </w:style>
  <w:style w:type="character" w:customStyle="1" w:styleId="60">
    <w:name w:val="标题 6 字符"/>
    <w:basedOn w:val="a2"/>
    <w:link w:val="6"/>
    <w:uiPriority w:val="9"/>
    <w:semiHidden/>
    <w:rsid w:val="00CC059E"/>
    <w:rPr>
      <w:rFonts w:asciiTheme="majorHAnsi" w:eastAsiaTheme="majorEastAsia" w:hAnsiTheme="majorHAnsi" w:cstheme="majorBidi"/>
      <w:i/>
      <w:iCs/>
      <w:color w:val="4C661A" w:themeColor="accent1" w:themeShade="7F"/>
    </w:rPr>
  </w:style>
  <w:style w:type="character" w:customStyle="1" w:styleId="70">
    <w:name w:val="标题 7 字符"/>
    <w:basedOn w:val="a2"/>
    <w:link w:val="7"/>
    <w:uiPriority w:val="9"/>
    <w:semiHidden/>
    <w:rsid w:val="00CC059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2"/>
    <w:link w:val="8"/>
    <w:uiPriority w:val="9"/>
    <w:semiHidden/>
    <w:rsid w:val="00CC059E"/>
    <w:rPr>
      <w:rFonts w:asciiTheme="majorHAnsi" w:eastAsiaTheme="majorEastAsia" w:hAnsiTheme="majorHAnsi" w:cstheme="majorBidi"/>
      <w:color w:val="99CB38" w:themeColor="accent1"/>
      <w:sz w:val="20"/>
      <w:szCs w:val="20"/>
    </w:rPr>
  </w:style>
  <w:style w:type="paragraph" w:styleId="31">
    <w:name w:val="index 3"/>
    <w:basedOn w:val="a1"/>
    <w:next w:val="a1"/>
    <w:autoRedefine/>
    <w:uiPriority w:val="99"/>
    <w:semiHidden/>
    <w:unhideWhenUsed/>
    <w:rsid w:val="00414F89"/>
    <w:pPr>
      <w:spacing w:before="317" w:after="317" w:line="240" w:lineRule="auto"/>
      <w:ind w:left="720" w:hanging="245"/>
      <w:contextualSpacing/>
    </w:pPr>
    <w:rPr>
      <w:b/>
      <w:color w:val="729928" w:themeColor="accent1" w:themeShade="BF"/>
    </w:rPr>
  </w:style>
  <w:style w:type="character" w:customStyle="1" w:styleId="90">
    <w:name w:val="标题 9 字符"/>
    <w:basedOn w:val="a2"/>
    <w:link w:val="9"/>
    <w:uiPriority w:val="9"/>
    <w:semiHidden/>
    <w:rsid w:val="00CC059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a9">
    <w:name w:val="Emphasis"/>
    <w:basedOn w:val="a2"/>
    <w:uiPriority w:val="20"/>
    <w:qFormat/>
    <w:rsid w:val="00CC059E"/>
    <w:rPr>
      <w:i/>
      <w:iCs/>
    </w:rPr>
  </w:style>
  <w:style w:type="paragraph" w:styleId="aa">
    <w:name w:val="Intense Quote"/>
    <w:basedOn w:val="a1"/>
    <w:next w:val="a1"/>
    <w:link w:val="ab"/>
    <w:uiPriority w:val="30"/>
    <w:qFormat/>
    <w:rsid w:val="00CC059E"/>
    <w:pPr>
      <w:pBdr>
        <w:bottom w:val="single" w:sz="4" w:space="4" w:color="99CB38" w:themeColor="accent1"/>
      </w:pBdr>
      <w:spacing w:before="200" w:after="280"/>
      <w:ind w:left="936" w:right="936"/>
    </w:pPr>
    <w:rPr>
      <w:b/>
      <w:bCs/>
      <w:i/>
      <w:iCs/>
      <w:color w:val="99CB38" w:themeColor="accent1"/>
    </w:rPr>
  </w:style>
  <w:style w:type="character" w:customStyle="1" w:styleId="ab">
    <w:name w:val="明显引用 字符"/>
    <w:basedOn w:val="a2"/>
    <w:link w:val="aa"/>
    <w:uiPriority w:val="30"/>
    <w:rsid w:val="00CC059E"/>
    <w:rPr>
      <w:b/>
      <w:bCs/>
      <w:i/>
      <w:iCs/>
      <w:color w:val="99CB38" w:themeColor="accent1"/>
    </w:rPr>
  </w:style>
  <w:style w:type="paragraph" w:styleId="ac">
    <w:name w:val="List Paragraph"/>
    <w:basedOn w:val="a1"/>
    <w:uiPriority w:val="34"/>
    <w:qFormat/>
    <w:pPr>
      <w:ind w:firstLineChars="200" w:firstLine="420"/>
    </w:pPr>
  </w:style>
  <w:style w:type="paragraph" w:styleId="ad">
    <w:name w:val="caption"/>
    <w:basedOn w:val="a1"/>
    <w:next w:val="a1"/>
    <w:uiPriority w:val="35"/>
    <w:semiHidden/>
    <w:unhideWhenUsed/>
    <w:qFormat/>
    <w:rsid w:val="00CC059E"/>
    <w:pPr>
      <w:spacing w:line="240" w:lineRule="auto"/>
    </w:pPr>
    <w:rPr>
      <w:b/>
      <w:bCs/>
      <w:color w:val="99CB38" w:themeColor="accent1"/>
      <w:sz w:val="18"/>
      <w:szCs w:val="18"/>
    </w:rPr>
  </w:style>
  <w:style w:type="paragraph" w:styleId="TOC">
    <w:name w:val="TOC Heading"/>
    <w:basedOn w:val="1"/>
    <w:next w:val="a1"/>
    <w:uiPriority w:val="39"/>
    <w:unhideWhenUsed/>
    <w:qFormat/>
    <w:rsid w:val="00CC059E"/>
    <w:pPr>
      <w:outlineLvl w:val="9"/>
    </w:pPr>
  </w:style>
  <w:style w:type="paragraph" w:styleId="ae">
    <w:name w:val="footer"/>
    <w:basedOn w:val="a1"/>
    <w:link w:val="af"/>
    <w:uiPriority w:val="99"/>
    <w:unhideWhenUsed/>
    <w:pPr>
      <w:spacing w:after="0" w:line="240" w:lineRule="auto"/>
    </w:pPr>
    <w:rPr>
      <w:b/>
      <w:color w:val="99CB38" w:themeColor="accent1"/>
      <w:sz w:val="38"/>
      <w:szCs w:val="38"/>
    </w:rPr>
  </w:style>
  <w:style w:type="character" w:customStyle="1" w:styleId="af">
    <w:name w:val="页脚 字符"/>
    <w:basedOn w:val="a2"/>
    <w:link w:val="ae"/>
    <w:uiPriority w:val="99"/>
    <w:rPr>
      <w:b/>
      <w:color w:val="99CB38" w:themeColor="accent1"/>
      <w:sz w:val="38"/>
      <w:szCs w:val="38"/>
    </w:rPr>
  </w:style>
  <w:style w:type="paragraph" w:styleId="af0">
    <w:name w:val="Balloon Text"/>
    <w:basedOn w:val="a1"/>
    <w:link w:val="af1"/>
    <w:uiPriority w:val="99"/>
    <w:semiHidden/>
    <w:unhideWhenUsed/>
    <w:rsid w:val="00F84A13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af1">
    <w:name w:val="批注框文本 字符"/>
    <w:basedOn w:val="a2"/>
    <w:link w:val="af0"/>
    <w:uiPriority w:val="99"/>
    <w:semiHidden/>
    <w:rsid w:val="00F84A13"/>
    <w:rPr>
      <w:rFonts w:ascii="Segoe UI" w:hAnsi="Segoe UI" w:cs="Segoe UI"/>
      <w:sz w:val="22"/>
      <w:szCs w:val="18"/>
    </w:rPr>
  </w:style>
  <w:style w:type="character" w:styleId="af2">
    <w:name w:val="Intense Emphasis"/>
    <w:basedOn w:val="a2"/>
    <w:uiPriority w:val="21"/>
    <w:qFormat/>
    <w:rsid w:val="00CC059E"/>
    <w:rPr>
      <w:b/>
      <w:bCs/>
      <w:i/>
      <w:iCs/>
      <w:color w:val="99CB38" w:themeColor="accent1"/>
    </w:rPr>
  </w:style>
  <w:style w:type="character" w:styleId="af3">
    <w:name w:val="Intense Reference"/>
    <w:basedOn w:val="a2"/>
    <w:uiPriority w:val="32"/>
    <w:qFormat/>
    <w:rsid w:val="00CC059E"/>
    <w:rPr>
      <w:b/>
      <w:bCs/>
      <w:smallCaps/>
      <w:color w:val="63A537" w:themeColor="accent2"/>
      <w:spacing w:val="5"/>
      <w:u w:val="single"/>
    </w:rPr>
  </w:style>
  <w:style w:type="character" w:styleId="af4">
    <w:name w:val="Strong"/>
    <w:basedOn w:val="a2"/>
    <w:uiPriority w:val="22"/>
    <w:qFormat/>
    <w:rsid w:val="00CC059E"/>
    <w:rPr>
      <w:b/>
      <w:bCs/>
    </w:rPr>
  </w:style>
  <w:style w:type="character" w:styleId="af5">
    <w:name w:val="Subtle Emphasis"/>
    <w:basedOn w:val="a2"/>
    <w:uiPriority w:val="19"/>
    <w:qFormat/>
    <w:rsid w:val="00CC059E"/>
    <w:rPr>
      <w:i/>
      <w:iCs/>
      <w:color w:val="808080" w:themeColor="text1" w:themeTint="7F"/>
    </w:rPr>
  </w:style>
  <w:style w:type="character" w:styleId="af6">
    <w:name w:val="Subtle Reference"/>
    <w:basedOn w:val="a2"/>
    <w:uiPriority w:val="31"/>
    <w:qFormat/>
    <w:rsid w:val="00CC059E"/>
    <w:rPr>
      <w:smallCaps/>
      <w:color w:val="63A537" w:themeColor="accent2"/>
      <w:u w:val="single"/>
    </w:rPr>
  </w:style>
  <w:style w:type="character" w:styleId="af7">
    <w:name w:val="Book Title"/>
    <w:basedOn w:val="a2"/>
    <w:uiPriority w:val="33"/>
    <w:qFormat/>
    <w:rsid w:val="00CC059E"/>
    <w:rPr>
      <w:b/>
      <w:bCs/>
      <w:smallCaps/>
      <w:spacing w:val="5"/>
    </w:rPr>
  </w:style>
  <w:style w:type="paragraph" w:styleId="af8">
    <w:name w:val="Title"/>
    <w:basedOn w:val="a1"/>
    <w:next w:val="a1"/>
    <w:link w:val="af9"/>
    <w:uiPriority w:val="10"/>
    <w:qFormat/>
    <w:rsid w:val="00CC059E"/>
    <w:pPr>
      <w:pBdr>
        <w:bottom w:val="single" w:sz="8" w:space="4" w:color="99CB38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3473C" w:themeColor="text2" w:themeShade="BF"/>
      <w:spacing w:val="5"/>
      <w:sz w:val="52"/>
      <w:szCs w:val="52"/>
    </w:rPr>
  </w:style>
  <w:style w:type="character" w:customStyle="1" w:styleId="af9">
    <w:name w:val="标题 字符"/>
    <w:basedOn w:val="a2"/>
    <w:link w:val="af8"/>
    <w:uiPriority w:val="10"/>
    <w:rsid w:val="00CC059E"/>
    <w:rPr>
      <w:rFonts w:asciiTheme="majorHAnsi" w:eastAsiaTheme="majorEastAsia" w:hAnsiTheme="majorHAnsi" w:cstheme="majorBidi"/>
      <w:color w:val="33473C" w:themeColor="text2" w:themeShade="BF"/>
      <w:spacing w:val="5"/>
      <w:sz w:val="52"/>
      <w:szCs w:val="52"/>
    </w:rPr>
  </w:style>
  <w:style w:type="paragraph" w:styleId="afa">
    <w:name w:val="Subtitle"/>
    <w:basedOn w:val="a1"/>
    <w:next w:val="a1"/>
    <w:link w:val="afb"/>
    <w:uiPriority w:val="11"/>
    <w:qFormat/>
    <w:rsid w:val="00CC059E"/>
    <w:pPr>
      <w:numPr>
        <w:ilvl w:val="1"/>
      </w:numPr>
    </w:pPr>
    <w:rPr>
      <w:rFonts w:asciiTheme="majorHAnsi" w:eastAsiaTheme="majorEastAsia" w:hAnsiTheme="majorHAnsi" w:cstheme="majorBidi"/>
      <w:i/>
      <w:iCs/>
      <w:color w:val="99CB38" w:themeColor="accent1"/>
      <w:spacing w:val="15"/>
      <w:sz w:val="24"/>
      <w:szCs w:val="24"/>
    </w:rPr>
  </w:style>
  <w:style w:type="character" w:customStyle="1" w:styleId="afb">
    <w:name w:val="副标题 字符"/>
    <w:basedOn w:val="a2"/>
    <w:link w:val="afa"/>
    <w:uiPriority w:val="11"/>
    <w:rsid w:val="00CC059E"/>
    <w:rPr>
      <w:rFonts w:asciiTheme="majorHAnsi" w:eastAsiaTheme="majorEastAsia" w:hAnsiTheme="majorHAnsi" w:cstheme="majorBidi"/>
      <w:i/>
      <w:iCs/>
      <w:color w:val="99CB38" w:themeColor="accent1"/>
      <w:spacing w:val="15"/>
      <w:sz w:val="24"/>
      <w:szCs w:val="24"/>
    </w:rPr>
  </w:style>
  <w:style w:type="paragraph" w:styleId="11">
    <w:name w:val="toc 1"/>
    <w:basedOn w:val="a1"/>
    <w:next w:val="a1"/>
    <w:autoRedefine/>
    <w:uiPriority w:val="39"/>
    <w:unhideWhenUsed/>
    <w:pPr>
      <w:tabs>
        <w:tab w:val="right" w:leader="dot" w:pos="8630"/>
      </w:tabs>
      <w:spacing w:before="600" w:after="240"/>
    </w:pPr>
    <w:rPr>
      <w:rFonts w:asciiTheme="majorHAnsi" w:hAnsiTheme="majorHAnsi"/>
      <w:b/>
      <w:bCs/>
      <w:caps/>
      <w:color w:val="455F51" w:themeColor="text2"/>
      <w:sz w:val="28"/>
    </w:rPr>
  </w:style>
  <w:style w:type="paragraph" w:styleId="21">
    <w:name w:val="toc 2"/>
    <w:basedOn w:val="a1"/>
    <w:next w:val="a1"/>
    <w:autoRedefine/>
    <w:uiPriority w:val="39"/>
    <w:unhideWhenUsed/>
    <w:pPr>
      <w:tabs>
        <w:tab w:val="right" w:leader="dot" w:pos="8630"/>
      </w:tabs>
      <w:spacing w:before="120" w:after="0" w:line="240" w:lineRule="auto"/>
    </w:pPr>
    <w:rPr>
      <w:bCs/>
      <w:szCs w:val="20"/>
    </w:rPr>
  </w:style>
  <w:style w:type="table" w:customStyle="1" w:styleId="afc">
    <w:name w:val="常规表格"/>
    <w:basedOn w:val="a3"/>
    <w:uiPriority w:val="99"/>
    <w:pPr>
      <w:spacing w:after="0" w:line="240" w:lineRule="auto"/>
    </w:pPr>
    <w:tblPr>
      <w:tblStyleRowBandSize w:val="1"/>
      <w:tblStyleColBandSize w:val="1"/>
      <w:tblBorders>
        <w:insideH w:val="single" w:sz="8" w:space="0" w:color="CCDAD2" w:themeColor="text2" w:themeTint="40"/>
      </w:tblBorders>
      <w:tblCellMar>
        <w:left w:w="0" w:type="dxa"/>
        <w:right w:w="504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  <w:rPr>
        <w:rFonts w:asciiTheme="majorHAnsi" w:hAnsiTheme="majorHAnsi"/>
        <w:b/>
        <w:i w:val="0"/>
        <w:caps/>
        <w:smallCaps w:val="0"/>
        <w:color w:val="455F51" w:themeColor="text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tcMar>
          <w:top w:w="576" w:type="dxa"/>
          <w:left w:w="0" w:type="nil"/>
          <w:bottom w:w="360" w:type="dxa"/>
          <w:right w:w="0" w:type="nil"/>
        </w:tcMar>
      </w:tcPr>
    </w:tblStylePr>
    <w:tblStylePr w:type="firstCol">
      <w:pPr>
        <w:wordWrap/>
        <w:jc w:val="right"/>
      </w:pPr>
      <w:rPr>
        <w:b/>
        <w:i w:val="0"/>
        <w:color w:val="99CB38" w:themeColor="accent1"/>
        <w:sz w:val="24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band2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nwCell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</w:tblStylePr>
  </w:style>
  <w:style w:type="paragraph" w:customStyle="1" w:styleId="afd">
    <w:name w:val="作者"/>
    <w:basedOn w:val="a1"/>
    <w:uiPriority w:val="3"/>
    <w:pPr>
      <w:spacing w:after="0"/>
    </w:pPr>
    <w:rPr>
      <w:b/>
      <w:color w:val="455F51" w:themeColor="text2"/>
      <w:sz w:val="30"/>
    </w:rPr>
  </w:style>
  <w:style w:type="paragraph" w:styleId="afe">
    <w:name w:val="header"/>
    <w:basedOn w:val="a1"/>
    <w:link w:val="aff"/>
    <w:uiPriority w:val="99"/>
    <w:unhideWhenUsed/>
    <w:pPr>
      <w:spacing w:after="0" w:line="240" w:lineRule="auto"/>
    </w:pPr>
  </w:style>
  <w:style w:type="character" w:customStyle="1" w:styleId="aff">
    <w:name w:val="页眉 字符"/>
    <w:basedOn w:val="a2"/>
    <w:link w:val="afe"/>
    <w:uiPriority w:val="99"/>
  </w:style>
  <w:style w:type="paragraph" w:styleId="a">
    <w:name w:val="List Number"/>
    <w:basedOn w:val="a1"/>
    <w:uiPriority w:val="13"/>
    <w:pPr>
      <w:numPr>
        <w:numId w:val="2"/>
      </w:numPr>
    </w:pPr>
    <w:rPr>
      <w:i/>
    </w:rPr>
  </w:style>
  <w:style w:type="paragraph" w:styleId="aff0">
    <w:name w:val="Block Text"/>
    <w:basedOn w:val="a1"/>
    <w:uiPriority w:val="99"/>
    <w:semiHidden/>
    <w:unhideWhenUsed/>
    <w:rsid w:val="00414F89"/>
    <w:pPr>
      <w:pBdr>
        <w:top w:val="single" w:sz="2" w:space="10" w:color="729928" w:themeColor="accent1" w:themeShade="BF" w:shadow="1"/>
        <w:left w:val="single" w:sz="2" w:space="10" w:color="729928" w:themeColor="accent1" w:themeShade="BF" w:shadow="1"/>
        <w:bottom w:val="single" w:sz="2" w:space="10" w:color="729928" w:themeColor="accent1" w:themeShade="BF" w:shadow="1"/>
        <w:right w:val="single" w:sz="2" w:space="10" w:color="729928" w:themeColor="accent1" w:themeShade="BF" w:shadow="1"/>
      </w:pBdr>
      <w:ind w:left="1152" w:right="1152"/>
    </w:pPr>
    <w:rPr>
      <w:i/>
      <w:iCs/>
      <w:color w:val="729928" w:themeColor="accent1" w:themeShade="BF"/>
    </w:rPr>
  </w:style>
  <w:style w:type="character" w:styleId="aff1">
    <w:name w:val="FollowedHyperlink"/>
    <w:basedOn w:val="a2"/>
    <w:uiPriority w:val="99"/>
    <w:semiHidden/>
    <w:unhideWhenUsed/>
    <w:rsid w:val="00687519"/>
    <w:rPr>
      <w:color w:val="31521B" w:themeColor="accent2" w:themeShade="80"/>
      <w:u w:val="single"/>
    </w:rPr>
  </w:style>
  <w:style w:type="character" w:styleId="aff2">
    <w:name w:val="Hyperlink"/>
    <w:basedOn w:val="a2"/>
    <w:uiPriority w:val="99"/>
    <w:unhideWhenUsed/>
    <w:rsid w:val="00414F89"/>
    <w:rPr>
      <w:color w:val="2D8CA7" w:themeColor="accent5" w:themeShade="BF"/>
      <w:u w:val="single"/>
    </w:rPr>
  </w:style>
  <w:style w:type="paragraph" w:styleId="32">
    <w:name w:val="Body Text 3"/>
    <w:basedOn w:val="a1"/>
    <w:link w:val="33"/>
    <w:uiPriority w:val="99"/>
    <w:semiHidden/>
    <w:unhideWhenUsed/>
    <w:rsid w:val="00F84A13"/>
    <w:pPr>
      <w:spacing w:after="120"/>
    </w:pPr>
    <w:rPr>
      <w:szCs w:val="16"/>
    </w:rPr>
  </w:style>
  <w:style w:type="character" w:customStyle="1" w:styleId="33">
    <w:name w:val="正文文本 3 字符"/>
    <w:basedOn w:val="a2"/>
    <w:link w:val="32"/>
    <w:uiPriority w:val="99"/>
    <w:semiHidden/>
    <w:rsid w:val="00F84A13"/>
    <w:rPr>
      <w:sz w:val="22"/>
      <w:szCs w:val="16"/>
    </w:rPr>
  </w:style>
  <w:style w:type="paragraph" w:styleId="34">
    <w:name w:val="Body Text Indent 3"/>
    <w:basedOn w:val="a1"/>
    <w:link w:val="35"/>
    <w:uiPriority w:val="99"/>
    <w:semiHidden/>
    <w:unhideWhenUsed/>
    <w:rsid w:val="00F84A13"/>
    <w:pPr>
      <w:spacing w:after="120"/>
      <w:ind w:left="360"/>
    </w:pPr>
    <w:rPr>
      <w:szCs w:val="16"/>
    </w:rPr>
  </w:style>
  <w:style w:type="character" w:customStyle="1" w:styleId="35">
    <w:name w:val="正文文本缩进 3 字符"/>
    <w:basedOn w:val="a2"/>
    <w:link w:val="34"/>
    <w:uiPriority w:val="99"/>
    <w:semiHidden/>
    <w:rsid w:val="00F84A13"/>
    <w:rPr>
      <w:sz w:val="22"/>
      <w:szCs w:val="16"/>
    </w:rPr>
  </w:style>
  <w:style w:type="character" w:styleId="aff3">
    <w:name w:val="annotation reference"/>
    <w:basedOn w:val="a2"/>
    <w:uiPriority w:val="99"/>
    <w:semiHidden/>
    <w:unhideWhenUsed/>
    <w:rsid w:val="00F84A13"/>
    <w:rPr>
      <w:sz w:val="22"/>
      <w:szCs w:val="16"/>
    </w:rPr>
  </w:style>
  <w:style w:type="paragraph" w:styleId="aff4">
    <w:name w:val="annotation text"/>
    <w:basedOn w:val="a1"/>
    <w:link w:val="aff5"/>
    <w:uiPriority w:val="99"/>
    <w:semiHidden/>
    <w:unhideWhenUsed/>
    <w:rsid w:val="00F84A13"/>
    <w:pPr>
      <w:spacing w:line="240" w:lineRule="auto"/>
    </w:pPr>
    <w:rPr>
      <w:szCs w:val="20"/>
    </w:rPr>
  </w:style>
  <w:style w:type="character" w:customStyle="1" w:styleId="aff5">
    <w:name w:val="批注文字 字符"/>
    <w:basedOn w:val="a2"/>
    <w:link w:val="aff4"/>
    <w:uiPriority w:val="99"/>
    <w:semiHidden/>
    <w:rsid w:val="00F84A13"/>
    <w:rPr>
      <w:sz w:val="22"/>
      <w:szCs w:val="20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F84A13"/>
    <w:rPr>
      <w:b/>
      <w:bCs/>
    </w:rPr>
  </w:style>
  <w:style w:type="character" w:customStyle="1" w:styleId="aff7">
    <w:name w:val="批注主题 字符"/>
    <w:basedOn w:val="aff5"/>
    <w:link w:val="aff6"/>
    <w:uiPriority w:val="99"/>
    <w:semiHidden/>
    <w:rsid w:val="00F84A13"/>
    <w:rPr>
      <w:b/>
      <w:bCs/>
      <w:sz w:val="22"/>
      <w:szCs w:val="20"/>
    </w:rPr>
  </w:style>
  <w:style w:type="paragraph" w:styleId="aff8">
    <w:name w:val="Document Map"/>
    <w:basedOn w:val="a1"/>
    <w:link w:val="aff9"/>
    <w:uiPriority w:val="99"/>
    <w:semiHidden/>
    <w:unhideWhenUsed/>
    <w:rsid w:val="00F84A13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aff9">
    <w:name w:val="文档结构图 字符"/>
    <w:basedOn w:val="a2"/>
    <w:link w:val="aff8"/>
    <w:uiPriority w:val="99"/>
    <w:semiHidden/>
    <w:rsid w:val="00F84A13"/>
    <w:rPr>
      <w:rFonts w:ascii="Segoe UI" w:hAnsi="Segoe UI" w:cs="Segoe UI"/>
      <w:sz w:val="22"/>
      <w:szCs w:val="16"/>
    </w:rPr>
  </w:style>
  <w:style w:type="paragraph" w:styleId="affa">
    <w:name w:val="endnote text"/>
    <w:basedOn w:val="a1"/>
    <w:link w:val="affb"/>
    <w:uiPriority w:val="99"/>
    <w:semiHidden/>
    <w:unhideWhenUsed/>
    <w:rsid w:val="00F84A13"/>
    <w:pPr>
      <w:spacing w:after="0" w:line="240" w:lineRule="auto"/>
    </w:pPr>
    <w:rPr>
      <w:szCs w:val="20"/>
    </w:rPr>
  </w:style>
  <w:style w:type="character" w:customStyle="1" w:styleId="affb">
    <w:name w:val="尾注文本 字符"/>
    <w:basedOn w:val="a2"/>
    <w:link w:val="affa"/>
    <w:uiPriority w:val="99"/>
    <w:semiHidden/>
    <w:rsid w:val="00F84A13"/>
    <w:rPr>
      <w:sz w:val="22"/>
      <w:szCs w:val="20"/>
    </w:rPr>
  </w:style>
  <w:style w:type="paragraph" w:styleId="affc">
    <w:name w:val="envelope return"/>
    <w:basedOn w:val="a1"/>
    <w:uiPriority w:val="99"/>
    <w:semiHidden/>
    <w:unhideWhenUsed/>
    <w:rsid w:val="00F84A13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affd">
    <w:name w:val="footnote text"/>
    <w:basedOn w:val="a1"/>
    <w:link w:val="affe"/>
    <w:uiPriority w:val="99"/>
    <w:semiHidden/>
    <w:unhideWhenUsed/>
    <w:rsid w:val="00F84A13"/>
    <w:pPr>
      <w:spacing w:after="0" w:line="240" w:lineRule="auto"/>
    </w:pPr>
    <w:rPr>
      <w:szCs w:val="20"/>
    </w:rPr>
  </w:style>
  <w:style w:type="character" w:customStyle="1" w:styleId="affe">
    <w:name w:val="脚注文本 字符"/>
    <w:basedOn w:val="a2"/>
    <w:link w:val="affd"/>
    <w:uiPriority w:val="99"/>
    <w:semiHidden/>
    <w:rsid w:val="00F84A13"/>
    <w:rPr>
      <w:sz w:val="22"/>
      <w:szCs w:val="20"/>
    </w:rPr>
  </w:style>
  <w:style w:type="character" w:styleId="HTML">
    <w:name w:val="HTML Code"/>
    <w:basedOn w:val="a2"/>
    <w:uiPriority w:val="99"/>
    <w:semiHidden/>
    <w:unhideWhenUsed/>
    <w:rsid w:val="00F84A13"/>
    <w:rPr>
      <w:rFonts w:ascii="Consolas" w:hAnsi="Consolas"/>
      <w:sz w:val="22"/>
      <w:szCs w:val="20"/>
    </w:rPr>
  </w:style>
  <w:style w:type="paragraph" w:styleId="HTML0">
    <w:name w:val="HTML Preformatted"/>
    <w:basedOn w:val="a1"/>
    <w:link w:val="HTML1"/>
    <w:uiPriority w:val="99"/>
    <w:semiHidden/>
    <w:unhideWhenUsed/>
    <w:rsid w:val="00F84A13"/>
    <w:pPr>
      <w:spacing w:after="0" w:line="240" w:lineRule="auto"/>
    </w:pPr>
    <w:rPr>
      <w:rFonts w:ascii="Consolas" w:hAnsi="Consolas"/>
      <w:szCs w:val="20"/>
    </w:rPr>
  </w:style>
  <w:style w:type="character" w:customStyle="1" w:styleId="HTML1">
    <w:name w:val="HTML 预设格式 字符"/>
    <w:basedOn w:val="a2"/>
    <w:link w:val="HTML0"/>
    <w:uiPriority w:val="99"/>
    <w:semiHidden/>
    <w:rsid w:val="00F84A13"/>
    <w:rPr>
      <w:rFonts w:ascii="Consolas" w:hAnsi="Consolas"/>
      <w:sz w:val="22"/>
      <w:szCs w:val="20"/>
    </w:rPr>
  </w:style>
  <w:style w:type="character" w:styleId="HTML2">
    <w:name w:val="HTML Keyboard"/>
    <w:basedOn w:val="a2"/>
    <w:uiPriority w:val="99"/>
    <w:semiHidden/>
    <w:unhideWhenUsed/>
    <w:rsid w:val="00F84A13"/>
    <w:rPr>
      <w:rFonts w:ascii="Consolas" w:hAnsi="Consolas"/>
      <w:sz w:val="22"/>
      <w:szCs w:val="20"/>
    </w:rPr>
  </w:style>
  <w:style w:type="character" w:styleId="HTML3">
    <w:name w:val="HTML Typewriter"/>
    <w:basedOn w:val="a2"/>
    <w:uiPriority w:val="99"/>
    <w:semiHidden/>
    <w:unhideWhenUsed/>
    <w:rsid w:val="00F84A13"/>
    <w:rPr>
      <w:rFonts w:ascii="Consolas" w:hAnsi="Consolas"/>
      <w:sz w:val="22"/>
      <w:szCs w:val="20"/>
    </w:rPr>
  </w:style>
  <w:style w:type="paragraph" w:styleId="afff">
    <w:name w:val="macro"/>
    <w:link w:val="afff0"/>
    <w:uiPriority w:val="99"/>
    <w:semiHidden/>
    <w:unhideWhenUsed/>
    <w:rsid w:val="00F84A1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afff0">
    <w:name w:val="宏文本 字符"/>
    <w:basedOn w:val="a2"/>
    <w:link w:val="afff"/>
    <w:uiPriority w:val="99"/>
    <w:semiHidden/>
    <w:rsid w:val="00F84A13"/>
    <w:rPr>
      <w:rFonts w:ascii="Consolas" w:hAnsi="Consolas"/>
      <w:sz w:val="22"/>
      <w:szCs w:val="20"/>
    </w:rPr>
  </w:style>
  <w:style w:type="paragraph" w:styleId="afff1">
    <w:name w:val="Plain Text"/>
    <w:basedOn w:val="a1"/>
    <w:link w:val="afff2"/>
    <w:uiPriority w:val="99"/>
    <w:semiHidden/>
    <w:unhideWhenUsed/>
    <w:rsid w:val="00F84A13"/>
    <w:pPr>
      <w:spacing w:after="0" w:line="240" w:lineRule="auto"/>
    </w:pPr>
    <w:rPr>
      <w:rFonts w:ascii="Consolas" w:hAnsi="Consolas"/>
      <w:szCs w:val="21"/>
    </w:rPr>
  </w:style>
  <w:style w:type="character" w:customStyle="1" w:styleId="afff2">
    <w:name w:val="纯文本 字符"/>
    <w:basedOn w:val="a2"/>
    <w:link w:val="afff1"/>
    <w:uiPriority w:val="99"/>
    <w:semiHidden/>
    <w:rsid w:val="00F84A13"/>
    <w:rPr>
      <w:rFonts w:ascii="Consolas" w:hAnsi="Consolas"/>
      <w:sz w:val="22"/>
      <w:szCs w:val="21"/>
    </w:rPr>
  </w:style>
  <w:style w:type="paragraph" w:customStyle="1" w:styleId="afff3">
    <w:name w:val="联系信息"/>
    <w:basedOn w:val="a1"/>
    <w:uiPriority w:val="99"/>
    <w:rsid w:val="00CC059E"/>
    <w:pPr>
      <w:spacing w:after="0" w:line="240" w:lineRule="auto"/>
      <w:jc w:val="center"/>
    </w:pPr>
    <w:rPr>
      <w:rFonts w:eastAsia="Microsoft YaHei UI"/>
      <w:color w:val="455F51" w:themeColor="text2"/>
      <w:sz w:val="20"/>
      <w:szCs w:val="20"/>
    </w:rPr>
  </w:style>
  <w:style w:type="paragraph" w:styleId="afff4">
    <w:name w:val="No Spacing"/>
    <w:link w:val="afff5"/>
    <w:uiPriority w:val="1"/>
    <w:qFormat/>
    <w:rsid w:val="00CC059E"/>
    <w:pPr>
      <w:spacing w:after="0" w:line="240" w:lineRule="auto"/>
    </w:pPr>
  </w:style>
  <w:style w:type="character" w:styleId="afff6">
    <w:name w:val="Mention"/>
    <w:basedOn w:val="a2"/>
    <w:uiPriority w:val="99"/>
    <w:semiHidden/>
    <w:unhideWhenUsed/>
    <w:rsid w:val="00A55D54"/>
    <w:rPr>
      <w:color w:val="2B579A"/>
      <w:shd w:val="clear" w:color="auto" w:fill="E6E6E6"/>
    </w:rPr>
  </w:style>
  <w:style w:type="table" w:styleId="51">
    <w:name w:val="Plain Table 5"/>
    <w:basedOn w:val="a3"/>
    <w:uiPriority w:val="45"/>
    <w:rsid w:val="00A55D54"/>
    <w:pPr>
      <w:spacing w:after="0" w:line="240" w:lineRule="auto"/>
    </w:pPr>
    <w:rPr>
      <w:kern w:val="2"/>
      <w:sz w:val="2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-1">
    <w:name w:val="Grid Table 1 Light Accent 1"/>
    <w:basedOn w:val="a3"/>
    <w:uiPriority w:val="46"/>
    <w:rsid w:val="00A55D54"/>
    <w:pPr>
      <w:spacing w:after="0" w:line="240" w:lineRule="auto"/>
    </w:pPr>
    <w:rPr>
      <w:kern w:val="2"/>
      <w:sz w:val="21"/>
    </w:rPr>
    <w:tblPr>
      <w:tblStyleRowBandSize w:val="1"/>
      <w:tblStyleColBandSize w:val="1"/>
      <w:tblBorders>
        <w:top w:val="single" w:sz="4" w:space="0" w:color="D6EAAF" w:themeColor="accent1" w:themeTint="66"/>
        <w:left w:val="single" w:sz="4" w:space="0" w:color="D6EAAF" w:themeColor="accent1" w:themeTint="66"/>
        <w:bottom w:val="single" w:sz="4" w:space="0" w:color="D6EAAF" w:themeColor="accent1" w:themeTint="66"/>
        <w:right w:val="single" w:sz="4" w:space="0" w:color="D6EAAF" w:themeColor="accent1" w:themeTint="66"/>
        <w:insideH w:val="single" w:sz="4" w:space="0" w:color="D6EAAF" w:themeColor="accent1" w:themeTint="66"/>
        <w:insideV w:val="single" w:sz="4" w:space="0" w:color="D6EAA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C1DF8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1DF8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">
    <w:name w:val="Grid Table 1 Light Accent 2"/>
    <w:basedOn w:val="a3"/>
    <w:uiPriority w:val="46"/>
    <w:rsid w:val="00A55D54"/>
    <w:pPr>
      <w:spacing w:after="0" w:line="240" w:lineRule="auto"/>
    </w:pPr>
    <w:rPr>
      <w:kern w:val="2"/>
      <w:sz w:val="21"/>
    </w:rPr>
    <w:tblPr>
      <w:tblStyleRowBandSize w:val="1"/>
      <w:tblStyleColBandSize w:val="1"/>
      <w:tblBorders>
        <w:top w:val="single" w:sz="4" w:space="0" w:color="BFE2A8" w:themeColor="accent2" w:themeTint="66"/>
        <w:left w:val="single" w:sz="4" w:space="0" w:color="BFE2A8" w:themeColor="accent2" w:themeTint="66"/>
        <w:bottom w:val="single" w:sz="4" w:space="0" w:color="BFE2A8" w:themeColor="accent2" w:themeTint="66"/>
        <w:right w:val="single" w:sz="4" w:space="0" w:color="BFE2A8" w:themeColor="accent2" w:themeTint="66"/>
        <w:insideH w:val="single" w:sz="4" w:space="0" w:color="BFE2A8" w:themeColor="accent2" w:themeTint="66"/>
        <w:insideV w:val="single" w:sz="4" w:space="0" w:color="BFE2A8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9FD37C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FD37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3"/>
    <w:uiPriority w:val="46"/>
    <w:rsid w:val="00A55D54"/>
    <w:pPr>
      <w:spacing w:after="0" w:line="240" w:lineRule="auto"/>
    </w:pPr>
    <w:rPr>
      <w:kern w:val="2"/>
      <w:sz w:val="21"/>
    </w:rPr>
    <w:tblPr>
      <w:tblStyleRowBandSize w:val="1"/>
      <w:tblStyleColBandSize w:val="1"/>
      <w:tblBorders>
        <w:top w:val="single" w:sz="4" w:space="0" w:color="A8E2C5" w:themeColor="accent3" w:themeTint="66"/>
        <w:left w:val="single" w:sz="4" w:space="0" w:color="A8E2C5" w:themeColor="accent3" w:themeTint="66"/>
        <w:bottom w:val="single" w:sz="4" w:space="0" w:color="A8E2C5" w:themeColor="accent3" w:themeTint="66"/>
        <w:right w:val="single" w:sz="4" w:space="0" w:color="A8E2C5" w:themeColor="accent3" w:themeTint="66"/>
        <w:insideH w:val="single" w:sz="4" w:space="0" w:color="A8E2C5" w:themeColor="accent3" w:themeTint="66"/>
        <w:insideV w:val="single" w:sz="4" w:space="0" w:color="A8E2C5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CD4A8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CD4A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">
    <w:name w:val="Grid Table 1 Light Accent 4"/>
    <w:basedOn w:val="a3"/>
    <w:uiPriority w:val="46"/>
    <w:rsid w:val="00A55D54"/>
    <w:pPr>
      <w:spacing w:after="0" w:line="240" w:lineRule="auto"/>
    </w:pPr>
    <w:rPr>
      <w:kern w:val="2"/>
      <w:sz w:val="21"/>
    </w:rPr>
    <w:tblPr>
      <w:tblStyleRowBandSize w:val="1"/>
      <w:tblStyleColBandSize w:val="1"/>
      <w:tblBorders>
        <w:top w:val="single" w:sz="4" w:space="0" w:color="B4E6DA" w:themeColor="accent4" w:themeTint="66"/>
        <w:left w:val="single" w:sz="4" w:space="0" w:color="B4E6DA" w:themeColor="accent4" w:themeTint="66"/>
        <w:bottom w:val="single" w:sz="4" w:space="0" w:color="B4E6DA" w:themeColor="accent4" w:themeTint="66"/>
        <w:right w:val="single" w:sz="4" w:space="0" w:color="B4E6DA" w:themeColor="accent4" w:themeTint="66"/>
        <w:insideH w:val="single" w:sz="4" w:space="0" w:color="B4E6DA" w:themeColor="accent4" w:themeTint="66"/>
        <w:insideV w:val="single" w:sz="4" w:space="0" w:color="B4E6DA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8ED9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D9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2">
    <w:name w:val="Grid Table 2"/>
    <w:basedOn w:val="a3"/>
    <w:uiPriority w:val="47"/>
    <w:rsid w:val="00A55D54"/>
    <w:pPr>
      <w:spacing w:after="0" w:line="240" w:lineRule="auto"/>
    </w:pPr>
    <w:rPr>
      <w:kern w:val="2"/>
      <w:sz w:val="21"/>
    </w:r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2">
    <w:name w:val="Grid Table 2 Accent 2"/>
    <w:basedOn w:val="a3"/>
    <w:uiPriority w:val="47"/>
    <w:rsid w:val="00A55D54"/>
    <w:pPr>
      <w:spacing w:after="0" w:line="240" w:lineRule="auto"/>
    </w:pPr>
    <w:rPr>
      <w:kern w:val="2"/>
      <w:sz w:val="21"/>
    </w:rPr>
    <w:tblPr>
      <w:tblStyleRowBandSize w:val="1"/>
      <w:tblStyleColBandSize w:val="1"/>
      <w:tblBorders>
        <w:top w:val="single" w:sz="2" w:space="0" w:color="9FD37C" w:themeColor="accent2" w:themeTint="99"/>
        <w:bottom w:val="single" w:sz="2" w:space="0" w:color="9FD37C" w:themeColor="accent2" w:themeTint="99"/>
        <w:insideH w:val="single" w:sz="2" w:space="0" w:color="9FD37C" w:themeColor="accent2" w:themeTint="99"/>
        <w:insideV w:val="single" w:sz="2" w:space="0" w:color="9FD37C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FD37C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FD37C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0D3" w:themeFill="accent2" w:themeFillTint="33"/>
      </w:tcPr>
    </w:tblStylePr>
    <w:tblStylePr w:type="band1Horz">
      <w:tblPr/>
      <w:tcPr>
        <w:shd w:val="clear" w:color="auto" w:fill="DFF0D3" w:themeFill="accent2" w:themeFillTint="33"/>
      </w:tcPr>
    </w:tblStylePr>
  </w:style>
  <w:style w:type="table" w:styleId="2-4">
    <w:name w:val="Grid Table 2 Accent 4"/>
    <w:basedOn w:val="a3"/>
    <w:uiPriority w:val="47"/>
    <w:rsid w:val="00A55D54"/>
    <w:pPr>
      <w:spacing w:after="0" w:line="240" w:lineRule="auto"/>
    </w:pPr>
    <w:rPr>
      <w:kern w:val="2"/>
      <w:sz w:val="21"/>
    </w:rPr>
    <w:tblPr>
      <w:tblStyleRowBandSize w:val="1"/>
      <w:tblStyleColBandSize w:val="1"/>
      <w:tblBorders>
        <w:top w:val="single" w:sz="2" w:space="0" w:color="8ED9C7" w:themeColor="accent4" w:themeTint="99"/>
        <w:bottom w:val="single" w:sz="2" w:space="0" w:color="8ED9C7" w:themeColor="accent4" w:themeTint="99"/>
        <w:insideH w:val="single" w:sz="2" w:space="0" w:color="8ED9C7" w:themeColor="accent4" w:themeTint="99"/>
        <w:insideV w:val="single" w:sz="2" w:space="0" w:color="8ED9C7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D9C7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D9C7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EC" w:themeFill="accent4" w:themeFillTint="33"/>
      </w:tcPr>
    </w:tblStylePr>
    <w:tblStylePr w:type="band1Horz">
      <w:tblPr/>
      <w:tcPr>
        <w:shd w:val="clear" w:color="auto" w:fill="D9F2EC" w:themeFill="accent4" w:themeFillTint="33"/>
      </w:tcPr>
    </w:tblStylePr>
  </w:style>
  <w:style w:type="table" w:styleId="52">
    <w:name w:val="Grid Table 5 Dark"/>
    <w:basedOn w:val="a3"/>
    <w:uiPriority w:val="50"/>
    <w:rsid w:val="00A55D54"/>
    <w:pPr>
      <w:spacing w:after="0" w:line="240" w:lineRule="auto"/>
    </w:pPr>
    <w:rPr>
      <w:kern w:val="2"/>
      <w:sz w:val="21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4-6">
    <w:name w:val="Grid Table 4 Accent 6"/>
    <w:basedOn w:val="a3"/>
    <w:uiPriority w:val="49"/>
    <w:rsid w:val="00A55D54"/>
    <w:pPr>
      <w:spacing w:after="0" w:line="240" w:lineRule="auto"/>
    </w:pPr>
    <w:rPr>
      <w:kern w:val="2"/>
      <w:sz w:val="21"/>
    </w:rPr>
    <w:tblPr>
      <w:tblStyleRowBandSize w:val="1"/>
      <w:tblStyleColBandSize w:val="1"/>
      <w:tblBorders>
        <w:top w:val="single" w:sz="4" w:space="0" w:color="96DBFB" w:themeColor="accent6" w:themeTint="99"/>
        <w:left w:val="single" w:sz="4" w:space="0" w:color="96DBFB" w:themeColor="accent6" w:themeTint="99"/>
        <w:bottom w:val="single" w:sz="4" w:space="0" w:color="96DBFB" w:themeColor="accent6" w:themeTint="99"/>
        <w:right w:val="single" w:sz="4" w:space="0" w:color="96DBFB" w:themeColor="accent6" w:themeTint="99"/>
        <w:insideH w:val="single" w:sz="4" w:space="0" w:color="96DBFB" w:themeColor="accent6" w:themeTint="99"/>
        <w:insideV w:val="single" w:sz="4" w:space="0" w:color="96DBFB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1C3F9" w:themeColor="accent6"/>
          <w:left w:val="single" w:sz="4" w:space="0" w:color="51C3F9" w:themeColor="accent6"/>
          <w:bottom w:val="single" w:sz="4" w:space="0" w:color="51C3F9" w:themeColor="accent6"/>
          <w:right w:val="single" w:sz="4" w:space="0" w:color="51C3F9" w:themeColor="accent6"/>
          <w:insideH w:val="nil"/>
          <w:insideV w:val="nil"/>
        </w:tcBorders>
        <w:shd w:val="clear" w:color="auto" w:fill="51C3F9" w:themeFill="accent6"/>
      </w:tcPr>
    </w:tblStylePr>
    <w:tblStylePr w:type="lastRow">
      <w:rPr>
        <w:b/>
        <w:bCs/>
      </w:rPr>
      <w:tblPr/>
      <w:tcPr>
        <w:tcBorders>
          <w:top w:val="double" w:sz="4" w:space="0" w:color="51C3F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F3FD" w:themeFill="accent6" w:themeFillTint="33"/>
      </w:tcPr>
    </w:tblStylePr>
    <w:tblStylePr w:type="band1Horz">
      <w:tblPr/>
      <w:tcPr>
        <w:shd w:val="clear" w:color="auto" w:fill="DCF3FD" w:themeFill="accent6" w:themeFillTint="33"/>
      </w:tcPr>
    </w:tblStylePr>
  </w:style>
  <w:style w:type="table" w:styleId="4-5">
    <w:name w:val="Grid Table 4 Accent 5"/>
    <w:basedOn w:val="a3"/>
    <w:uiPriority w:val="49"/>
    <w:rsid w:val="00A55D54"/>
    <w:pPr>
      <w:spacing w:after="0" w:line="240" w:lineRule="auto"/>
    </w:pPr>
    <w:rPr>
      <w:kern w:val="2"/>
      <w:sz w:val="21"/>
    </w:rPr>
    <w:tblPr>
      <w:tblStyleRowBandSize w:val="1"/>
      <w:tblStyleColBandSize w:val="1"/>
      <w:tblBorders>
        <w:top w:val="single" w:sz="4" w:space="0" w:color="94D1E2" w:themeColor="accent5" w:themeTint="99"/>
        <w:left w:val="single" w:sz="4" w:space="0" w:color="94D1E2" w:themeColor="accent5" w:themeTint="99"/>
        <w:bottom w:val="single" w:sz="4" w:space="0" w:color="94D1E2" w:themeColor="accent5" w:themeTint="99"/>
        <w:right w:val="single" w:sz="4" w:space="0" w:color="94D1E2" w:themeColor="accent5" w:themeTint="99"/>
        <w:insideH w:val="single" w:sz="4" w:space="0" w:color="94D1E2" w:themeColor="accent5" w:themeTint="99"/>
        <w:insideV w:val="single" w:sz="4" w:space="0" w:color="94D1E2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EB3CF" w:themeColor="accent5"/>
          <w:left w:val="single" w:sz="4" w:space="0" w:color="4EB3CF" w:themeColor="accent5"/>
          <w:bottom w:val="single" w:sz="4" w:space="0" w:color="4EB3CF" w:themeColor="accent5"/>
          <w:right w:val="single" w:sz="4" w:space="0" w:color="4EB3CF" w:themeColor="accent5"/>
          <w:insideH w:val="nil"/>
          <w:insideV w:val="nil"/>
        </w:tcBorders>
        <w:shd w:val="clear" w:color="auto" w:fill="4EB3CF" w:themeFill="accent5"/>
      </w:tcPr>
    </w:tblStylePr>
    <w:tblStylePr w:type="lastRow">
      <w:rPr>
        <w:b/>
        <w:bCs/>
      </w:rPr>
      <w:tblPr/>
      <w:tcPr>
        <w:tcBorders>
          <w:top w:val="double" w:sz="4" w:space="0" w:color="4EB3C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FF5" w:themeFill="accent5" w:themeFillTint="33"/>
      </w:tcPr>
    </w:tblStylePr>
    <w:tblStylePr w:type="band1Horz">
      <w:tblPr/>
      <w:tcPr>
        <w:shd w:val="clear" w:color="auto" w:fill="DBEFF5" w:themeFill="accent5" w:themeFillTint="33"/>
      </w:tcPr>
    </w:tblStylePr>
  </w:style>
  <w:style w:type="table" w:styleId="5-5">
    <w:name w:val="Grid Table 5 Dark Accent 5"/>
    <w:basedOn w:val="a3"/>
    <w:uiPriority w:val="50"/>
    <w:rsid w:val="00A55D54"/>
    <w:pPr>
      <w:spacing w:after="0" w:line="240" w:lineRule="auto"/>
    </w:pPr>
    <w:rPr>
      <w:kern w:val="2"/>
      <w:sz w:val="21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FF5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EB3CF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EB3CF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EB3C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EB3CF" w:themeFill="accent5"/>
      </w:tcPr>
    </w:tblStylePr>
    <w:tblStylePr w:type="band1Vert">
      <w:tblPr/>
      <w:tcPr>
        <w:shd w:val="clear" w:color="auto" w:fill="B8E0EB" w:themeFill="accent5" w:themeFillTint="66"/>
      </w:tcPr>
    </w:tblStylePr>
    <w:tblStylePr w:type="band1Horz">
      <w:tblPr/>
      <w:tcPr>
        <w:shd w:val="clear" w:color="auto" w:fill="B8E0EB" w:themeFill="accent5" w:themeFillTint="66"/>
      </w:tcPr>
    </w:tblStylePr>
  </w:style>
  <w:style w:type="table" w:styleId="7-5">
    <w:name w:val="Grid Table 7 Colorful Accent 5"/>
    <w:basedOn w:val="a3"/>
    <w:uiPriority w:val="52"/>
    <w:rsid w:val="00A55D54"/>
    <w:pPr>
      <w:spacing w:after="0" w:line="240" w:lineRule="auto"/>
    </w:pPr>
    <w:rPr>
      <w:color w:val="2D8CA7" w:themeColor="accent5" w:themeShade="BF"/>
      <w:kern w:val="2"/>
      <w:sz w:val="21"/>
    </w:rPr>
    <w:tblPr>
      <w:tblStyleRowBandSize w:val="1"/>
      <w:tblStyleColBandSize w:val="1"/>
      <w:tblBorders>
        <w:top w:val="single" w:sz="4" w:space="0" w:color="94D1E2" w:themeColor="accent5" w:themeTint="99"/>
        <w:left w:val="single" w:sz="4" w:space="0" w:color="94D1E2" w:themeColor="accent5" w:themeTint="99"/>
        <w:bottom w:val="single" w:sz="4" w:space="0" w:color="94D1E2" w:themeColor="accent5" w:themeTint="99"/>
        <w:right w:val="single" w:sz="4" w:space="0" w:color="94D1E2" w:themeColor="accent5" w:themeTint="99"/>
        <w:insideH w:val="single" w:sz="4" w:space="0" w:color="94D1E2" w:themeColor="accent5" w:themeTint="99"/>
        <w:insideV w:val="single" w:sz="4" w:space="0" w:color="94D1E2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FF5" w:themeFill="accent5" w:themeFillTint="33"/>
      </w:tcPr>
    </w:tblStylePr>
    <w:tblStylePr w:type="band1Horz">
      <w:tblPr/>
      <w:tcPr>
        <w:shd w:val="clear" w:color="auto" w:fill="DBEFF5" w:themeFill="accent5" w:themeFillTint="33"/>
      </w:tcPr>
    </w:tblStylePr>
    <w:tblStylePr w:type="neCell">
      <w:tblPr/>
      <w:tcPr>
        <w:tcBorders>
          <w:bottom w:val="single" w:sz="4" w:space="0" w:color="94D1E2" w:themeColor="accent5" w:themeTint="99"/>
        </w:tcBorders>
      </w:tcPr>
    </w:tblStylePr>
    <w:tblStylePr w:type="nwCell">
      <w:tblPr/>
      <w:tcPr>
        <w:tcBorders>
          <w:bottom w:val="single" w:sz="4" w:space="0" w:color="94D1E2" w:themeColor="accent5" w:themeTint="99"/>
        </w:tcBorders>
      </w:tcPr>
    </w:tblStylePr>
    <w:tblStylePr w:type="seCell">
      <w:tblPr/>
      <w:tcPr>
        <w:tcBorders>
          <w:top w:val="single" w:sz="4" w:space="0" w:color="94D1E2" w:themeColor="accent5" w:themeTint="99"/>
        </w:tcBorders>
      </w:tcPr>
    </w:tblStylePr>
    <w:tblStylePr w:type="swCell">
      <w:tblPr/>
      <w:tcPr>
        <w:tcBorders>
          <w:top w:val="single" w:sz="4" w:space="0" w:color="94D1E2" w:themeColor="accent5" w:themeTint="99"/>
        </w:tcBorders>
      </w:tcPr>
    </w:tblStylePr>
  </w:style>
  <w:style w:type="table" w:styleId="5-6">
    <w:name w:val="Grid Table 5 Dark Accent 6"/>
    <w:basedOn w:val="a3"/>
    <w:uiPriority w:val="50"/>
    <w:rsid w:val="00A55D54"/>
    <w:pPr>
      <w:spacing w:after="0" w:line="240" w:lineRule="auto"/>
    </w:pPr>
    <w:rPr>
      <w:kern w:val="2"/>
      <w:sz w:val="21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CF3FD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1C3F9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1C3F9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1C3F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1C3F9" w:themeFill="accent6"/>
      </w:tcPr>
    </w:tblStylePr>
    <w:tblStylePr w:type="band1Vert">
      <w:tblPr/>
      <w:tcPr>
        <w:shd w:val="clear" w:color="auto" w:fill="B9E7FC" w:themeFill="accent6" w:themeFillTint="66"/>
      </w:tcPr>
    </w:tblStylePr>
    <w:tblStylePr w:type="band1Horz">
      <w:tblPr/>
      <w:tcPr>
        <w:shd w:val="clear" w:color="auto" w:fill="B9E7FC" w:themeFill="accent6" w:themeFillTint="66"/>
      </w:tcPr>
    </w:tblStylePr>
  </w:style>
  <w:style w:type="table" w:styleId="5-3">
    <w:name w:val="Grid Table 5 Dark Accent 3"/>
    <w:basedOn w:val="a3"/>
    <w:uiPriority w:val="50"/>
    <w:rsid w:val="00A55D54"/>
    <w:pPr>
      <w:spacing w:after="0" w:line="240" w:lineRule="auto"/>
    </w:pPr>
    <w:rPr>
      <w:kern w:val="2"/>
      <w:sz w:val="21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3F0E2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7A76F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7A76F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7A76F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7A76F" w:themeFill="accent3"/>
      </w:tcPr>
    </w:tblStylePr>
    <w:tblStylePr w:type="band1Vert">
      <w:tblPr/>
      <w:tcPr>
        <w:shd w:val="clear" w:color="auto" w:fill="A8E2C5" w:themeFill="accent3" w:themeFillTint="66"/>
      </w:tcPr>
    </w:tblStylePr>
    <w:tblStylePr w:type="band1Horz">
      <w:tblPr/>
      <w:tcPr>
        <w:shd w:val="clear" w:color="auto" w:fill="A8E2C5" w:themeFill="accent3" w:themeFillTint="66"/>
      </w:tcPr>
    </w:tblStylePr>
  </w:style>
  <w:style w:type="character" w:customStyle="1" w:styleId="afff5">
    <w:name w:val="无间隔 字符"/>
    <w:basedOn w:val="a2"/>
    <w:link w:val="afff4"/>
    <w:uiPriority w:val="1"/>
    <w:rsid w:val="00A55D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87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52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37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tmp"/><Relationship Id="rId117" Type="http://schemas.openxmlformats.org/officeDocument/2006/relationships/image" Target="media/image94.emf"/><Relationship Id="rId21" Type="http://schemas.openxmlformats.org/officeDocument/2006/relationships/image" Target="media/image13.tmp"/><Relationship Id="rId42" Type="http://schemas.openxmlformats.org/officeDocument/2006/relationships/image" Target="media/image33.png"/><Relationship Id="rId47" Type="http://schemas.openxmlformats.org/officeDocument/2006/relationships/image" Target="media/image38.tmp"/><Relationship Id="rId63" Type="http://schemas.openxmlformats.org/officeDocument/2006/relationships/image" Target="media/image54.tmp"/><Relationship Id="rId68" Type="http://schemas.openxmlformats.org/officeDocument/2006/relationships/image" Target="media/image59.tmp"/><Relationship Id="rId84" Type="http://schemas.openxmlformats.org/officeDocument/2006/relationships/image" Target="media/image75.tmp"/><Relationship Id="rId89" Type="http://schemas.openxmlformats.org/officeDocument/2006/relationships/image" Target="media/image80.png"/><Relationship Id="rId112" Type="http://schemas.openxmlformats.org/officeDocument/2006/relationships/package" Target="embeddings/Microsoft_Visio___5.vsdx"/><Relationship Id="rId16" Type="http://schemas.openxmlformats.org/officeDocument/2006/relationships/image" Target="media/image8.tmp"/><Relationship Id="rId107" Type="http://schemas.openxmlformats.org/officeDocument/2006/relationships/image" Target="media/image89.emf"/><Relationship Id="rId11" Type="http://schemas.openxmlformats.org/officeDocument/2006/relationships/image" Target="media/image3.tmp"/><Relationship Id="rId32" Type="http://schemas.openxmlformats.org/officeDocument/2006/relationships/image" Target="media/image23.tmp"/><Relationship Id="rId37" Type="http://schemas.openxmlformats.org/officeDocument/2006/relationships/image" Target="media/image28.tmp"/><Relationship Id="rId53" Type="http://schemas.openxmlformats.org/officeDocument/2006/relationships/image" Target="media/image44.tmp"/><Relationship Id="rId58" Type="http://schemas.openxmlformats.org/officeDocument/2006/relationships/image" Target="media/image49.tmp"/><Relationship Id="rId74" Type="http://schemas.openxmlformats.org/officeDocument/2006/relationships/image" Target="media/image65.tmp"/><Relationship Id="rId79" Type="http://schemas.openxmlformats.org/officeDocument/2006/relationships/image" Target="media/image70.tmp"/><Relationship Id="rId102" Type="http://schemas.openxmlformats.org/officeDocument/2006/relationships/package" Target="embeddings/Microsoft_Visio___.vsdx"/><Relationship Id="rId123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90" Type="http://schemas.openxmlformats.org/officeDocument/2006/relationships/image" Target="media/image81.png"/><Relationship Id="rId95" Type="http://schemas.microsoft.com/office/2007/relationships/diagramDrawing" Target="diagrams/drawing1.xml"/><Relationship Id="rId19" Type="http://schemas.openxmlformats.org/officeDocument/2006/relationships/image" Target="media/image11.tmp"/><Relationship Id="rId14" Type="http://schemas.openxmlformats.org/officeDocument/2006/relationships/image" Target="media/image6.tmp"/><Relationship Id="rId22" Type="http://schemas.openxmlformats.org/officeDocument/2006/relationships/footer" Target="footer1.xml"/><Relationship Id="rId27" Type="http://schemas.openxmlformats.org/officeDocument/2006/relationships/image" Target="media/image18.tmp"/><Relationship Id="rId30" Type="http://schemas.openxmlformats.org/officeDocument/2006/relationships/image" Target="media/image21.tmp"/><Relationship Id="rId35" Type="http://schemas.openxmlformats.org/officeDocument/2006/relationships/image" Target="media/image26.tmp"/><Relationship Id="rId43" Type="http://schemas.openxmlformats.org/officeDocument/2006/relationships/image" Target="media/image34.png"/><Relationship Id="rId48" Type="http://schemas.openxmlformats.org/officeDocument/2006/relationships/image" Target="media/image39.tmp"/><Relationship Id="rId56" Type="http://schemas.openxmlformats.org/officeDocument/2006/relationships/image" Target="media/image47.tmp"/><Relationship Id="rId64" Type="http://schemas.openxmlformats.org/officeDocument/2006/relationships/image" Target="media/image55.tmp"/><Relationship Id="rId69" Type="http://schemas.openxmlformats.org/officeDocument/2006/relationships/image" Target="media/image60.tmp"/><Relationship Id="rId77" Type="http://schemas.openxmlformats.org/officeDocument/2006/relationships/image" Target="media/image68.tmp"/><Relationship Id="rId100" Type="http://schemas.microsoft.com/office/2007/relationships/diagramDrawing" Target="diagrams/drawing2.xml"/><Relationship Id="rId105" Type="http://schemas.openxmlformats.org/officeDocument/2006/relationships/image" Target="media/image88.emf"/><Relationship Id="rId113" Type="http://schemas.openxmlformats.org/officeDocument/2006/relationships/image" Target="media/image92.emf"/><Relationship Id="rId118" Type="http://schemas.openxmlformats.org/officeDocument/2006/relationships/package" Target="embeddings/Microsoft_Visio___8.vsdx"/><Relationship Id="rId8" Type="http://schemas.openxmlformats.org/officeDocument/2006/relationships/endnotes" Target="endnotes.xml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80" Type="http://schemas.openxmlformats.org/officeDocument/2006/relationships/image" Target="media/image71.tmp"/><Relationship Id="rId85" Type="http://schemas.openxmlformats.org/officeDocument/2006/relationships/image" Target="media/image76.tmp"/><Relationship Id="rId93" Type="http://schemas.openxmlformats.org/officeDocument/2006/relationships/diagramQuickStyle" Target="diagrams/quickStyle1.xml"/><Relationship Id="rId98" Type="http://schemas.openxmlformats.org/officeDocument/2006/relationships/diagramQuickStyle" Target="diagrams/quickStyle2.xml"/><Relationship Id="rId121" Type="http://schemas.openxmlformats.org/officeDocument/2006/relationships/footer" Target="footer2.xml"/><Relationship Id="rId3" Type="http://schemas.openxmlformats.org/officeDocument/2006/relationships/numbering" Target="numbering.xml"/><Relationship Id="rId12" Type="http://schemas.openxmlformats.org/officeDocument/2006/relationships/image" Target="media/image4.tmp"/><Relationship Id="rId17" Type="http://schemas.openxmlformats.org/officeDocument/2006/relationships/image" Target="media/image9.tmp"/><Relationship Id="rId25" Type="http://schemas.openxmlformats.org/officeDocument/2006/relationships/image" Target="media/image16.tmp"/><Relationship Id="rId33" Type="http://schemas.openxmlformats.org/officeDocument/2006/relationships/image" Target="media/image24.tmp"/><Relationship Id="rId38" Type="http://schemas.openxmlformats.org/officeDocument/2006/relationships/image" Target="media/image29.tmp"/><Relationship Id="rId46" Type="http://schemas.openxmlformats.org/officeDocument/2006/relationships/image" Target="media/image37.tmp"/><Relationship Id="rId59" Type="http://schemas.openxmlformats.org/officeDocument/2006/relationships/image" Target="media/image50.tmp"/><Relationship Id="rId67" Type="http://schemas.openxmlformats.org/officeDocument/2006/relationships/image" Target="media/image58.tmp"/><Relationship Id="rId103" Type="http://schemas.openxmlformats.org/officeDocument/2006/relationships/image" Target="media/image87.emf"/><Relationship Id="rId108" Type="http://schemas.openxmlformats.org/officeDocument/2006/relationships/package" Target="embeddings/Microsoft_Visio___3.vsdx"/><Relationship Id="rId116" Type="http://schemas.openxmlformats.org/officeDocument/2006/relationships/package" Target="embeddings/Microsoft_Visio___7.vsdx"/><Relationship Id="rId124" Type="http://schemas.openxmlformats.org/officeDocument/2006/relationships/glossaryDocument" Target="glossary/document.xml"/><Relationship Id="rId20" Type="http://schemas.openxmlformats.org/officeDocument/2006/relationships/image" Target="media/image12.tmp"/><Relationship Id="rId41" Type="http://schemas.openxmlformats.org/officeDocument/2006/relationships/image" Target="media/image32.tmp"/><Relationship Id="rId54" Type="http://schemas.openxmlformats.org/officeDocument/2006/relationships/image" Target="media/image45.tmp"/><Relationship Id="rId62" Type="http://schemas.openxmlformats.org/officeDocument/2006/relationships/image" Target="media/image53.tmp"/><Relationship Id="rId70" Type="http://schemas.openxmlformats.org/officeDocument/2006/relationships/image" Target="media/image61.tmp"/><Relationship Id="rId75" Type="http://schemas.openxmlformats.org/officeDocument/2006/relationships/image" Target="media/image66.tmp"/><Relationship Id="rId83" Type="http://schemas.openxmlformats.org/officeDocument/2006/relationships/image" Target="media/image74.tmp"/><Relationship Id="rId88" Type="http://schemas.openxmlformats.org/officeDocument/2006/relationships/image" Target="media/image79.png"/><Relationship Id="rId91" Type="http://schemas.openxmlformats.org/officeDocument/2006/relationships/diagramData" Target="diagrams/data1.xml"/><Relationship Id="rId96" Type="http://schemas.openxmlformats.org/officeDocument/2006/relationships/diagramData" Target="diagrams/data2.xml"/><Relationship Id="rId111" Type="http://schemas.openxmlformats.org/officeDocument/2006/relationships/image" Target="media/image91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tmp"/><Relationship Id="rId23" Type="http://schemas.openxmlformats.org/officeDocument/2006/relationships/image" Target="media/image14.tmp"/><Relationship Id="rId28" Type="http://schemas.openxmlformats.org/officeDocument/2006/relationships/image" Target="media/image19.tmp"/><Relationship Id="rId36" Type="http://schemas.openxmlformats.org/officeDocument/2006/relationships/image" Target="media/image27.tmp"/><Relationship Id="rId49" Type="http://schemas.openxmlformats.org/officeDocument/2006/relationships/image" Target="media/image40.tmp"/><Relationship Id="rId57" Type="http://schemas.openxmlformats.org/officeDocument/2006/relationships/image" Target="media/image48.tmp"/><Relationship Id="rId106" Type="http://schemas.openxmlformats.org/officeDocument/2006/relationships/package" Target="embeddings/Microsoft_Visio___2.vsdx"/><Relationship Id="rId114" Type="http://schemas.openxmlformats.org/officeDocument/2006/relationships/package" Target="embeddings/Microsoft_Visio___6.vsdx"/><Relationship Id="rId119" Type="http://schemas.openxmlformats.org/officeDocument/2006/relationships/image" Target="media/image95.emf"/><Relationship Id="rId10" Type="http://schemas.openxmlformats.org/officeDocument/2006/relationships/hyperlink" Target="http://iask.sina.com.cn/c/1098.html" TargetMode="External"/><Relationship Id="rId31" Type="http://schemas.openxmlformats.org/officeDocument/2006/relationships/image" Target="media/image22.tmp"/><Relationship Id="rId44" Type="http://schemas.openxmlformats.org/officeDocument/2006/relationships/image" Target="media/image35.tmp"/><Relationship Id="rId52" Type="http://schemas.openxmlformats.org/officeDocument/2006/relationships/image" Target="media/image43.tmp"/><Relationship Id="rId60" Type="http://schemas.openxmlformats.org/officeDocument/2006/relationships/image" Target="media/image51.tmp"/><Relationship Id="rId65" Type="http://schemas.openxmlformats.org/officeDocument/2006/relationships/image" Target="media/image56.tmp"/><Relationship Id="rId73" Type="http://schemas.openxmlformats.org/officeDocument/2006/relationships/image" Target="media/image64.tmp"/><Relationship Id="rId78" Type="http://schemas.openxmlformats.org/officeDocument/2006/relationships/image" Target="media/image69.tmp"/><Relationship Id="rId81" Type="http://schemas.openxmlformats.org/officeDocument/2006/relationships/image" Target="media/image72.tmp"/><Relationship Id="rId86" Type="http://schemas.openxmlformats.org/officeDocument/2006/relationships/image" Target="media/image77.tmp"/><Relationship Id="rId94" Type="http://schemas.openxmlformats.org/officeDocument/2006/relationships/diagramColors" Target="diagrams/colors1.xml"/><Relationship Id="rId99" Type="http://schemas.openxmlformats.org/officeDocument/2006/relationships/diagramColors" Target="diagrams/colors2.xml"/><Relationship Id="rId101" Type="http://schemas.openxmlformats.org/officeDocument/2006/relationships/image" Target="media/image86.emf"/><Relationship Id="rId122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image" Target="media/image2.jpg"/><Relationship Id="rId13" Type="http://schemas.openxmlformats.org/officeDocument/2006/relationships/image" Target="media/image5.tmp"/><Relationship Id="rId18" Type="http://schemas.openxmlformats.org/officeDocument/2006/relationships/image" Target="media/image10.tmp"/><Relationship Id="rId39" Type="http://schemas.openxmlformats.org/officeDocument/2006/relationships/image" Target="media/image30.tmp"/><Relationship Id="rId109" Type="http://schemas.openxmlformats.org/officeDocument/2006/relationships/image" Target="media/image90.emf"/><Relationship Id="rId34" Type="http://schemas.openxmlformats.org/officeDocument/2006/relationships/image" Target="media/image25.tmp"/><Relationship Id="rId50" Type="http://schemas.openxmlformats.org/officeDocument/2006/relationships/image" Target="media/image41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diagramLayout" Target="diagrams/layout2.xml"/><Relationship Id="rId104" Type="http://schemas.openxmlformats.org/officeDocument/2006/relationships/package" Target="embeddings/Microsoft_Visio___1.vsdx"/><Relationship Id="rId120" Type="http://schemas.openxmlformats.org/officeDocument/2006/relationships/package" Target="embeddings/Microsoft_Visio___9.vsdx"/><Relationship Id="rId125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2.tmp"/><Relationship Id="rId92" Type="http://schemas.openxmlformats.org/officeDocument/2006/relationships/diagramLayout" Target="diagrams/layout1.xml"/><Relationship Id="rId2" Type="http://schemas.openxmlformats.org/officeDocument/2006/relationships/customXml" Target="../customXml/item2.xml"/><Relationship Id="rId29" Type="http://schemas.openxmlformats.org/officeDocument/2006/relationships/image" Target="media/image20.tmp"/><Relationship Id="rId24" Type="http://schemas.openxmlformats.org/officeDocument/2006/relationships/image" Target="media/image15.tmp"/><Relationship Id="rId40" Type="http://schemas.openxmlformats.org/officeDocument/2006/relationships/image" Target="media/image31.tmp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package" Target="embeddings/Microsoft_Visio___4.vsdx"/><Relationship Id="rId115" Type="http://schemas.openxmlformats.org/officeDocument/2006/relationships/image" Target="media/image93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udent\AppData\Roaming\Microsoft\Templates\&#21253;&#21547;&#23553;&#38754;&#21644;&#30446;&#24405;&#30340;&#35770;&#25991;.dotx" TargetMode="External"/></Relationships>
</file>

<file path=word/diagrams/_rels/data2.xml.rels><?xml version="1.0" encoding="UTF-8" standalone="yes"?>
<Relationships xmlns="http://schemas.openxmlformats.org/package/2006/relationships"><Relationship Id="rId3" Type="http://schemas.openxmlformats.org/officeDocument/2006/relationships/image" Target="../media/image84.jpg"/><Relationship Id="rId2" Type="http://schemas.openxmlformats.org/officeDocument/2006/relationships/image" Target="../media/image83.jpeg"/><Relationship Id="rId1" Type="http://schemas.openxmlformats.org/officeDocument/2006/relationships/image" Target="../media/image82.png"/><Relationship Id="rId4" Type="http://schemas.openxmlformats.org/officeDocument/2006/relationships/image" Target="../media/image85.jpeg"/></Relationships>
</file>

<file path=word/diagrams/_rels/drawing2.xml.rels><?xml version="1.0" encoding="UTF-8" standalone="yes"?>
<Relationships xmlns="http://schemas.openxmlformats.org/package/2006/relationships"><Relationship Id="rId3" Type="http://schemas.openxmlformats.org/officeDocument/2006/relationships/image" Target="../media/image84.jpg"/><Relationship Id="rId2" Type="http://schemas.openxmlformats.org/officeDocument/2006/relationships/image" Target="../media/image83.jpeg"/><Relationship Id="rId1" Type="http://schemas.openxmlformats.org/officeDocument/2006/relationships/image" Target="../media/image82.png"/><Relationship Id="rId4" Type="http://schemas.openxmlformats.org/officeDocument/2006/relationships/image" Target="../media/image85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4C9CAC3-26B0-4DB7-AB92-17479AA63F01}" type="doc">
      <dgm:prSet loTypeId="urn:microsoft.com/office/officeart/2009/3/layout/StepUpProcess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FAE2A05B-8802-4401-A49D-E0A58067B230}">
      <dgm:prSet phldrT="[文本]"/>
      <dgm:spPr/>
      <dgm:t>
        <a:bodyPr/>
        <a:lstStyle/>
        <a:p>
          <a:r>
            <a:rPr lang="zh-CN" altLang="en-US"/>
            <a:t>需求分析</a:t>
          </a:r>
        </a:p>
      </dgm:t>
    </dgm:pt>
    <dgm:pt modelId="{5A3953BF-B725-493A-8BC7-6959855135EC}" type="parTrans" cxnId="{9DA3C2CE-D1C8-461C-9173-54282E819D7B}">
      <dgm:prSet/>
      <dgm:spPr/>
      <dgm:t>
        <a:bodyPr/>
        <a:lstStyle/>
        <a:p>
          <a:endParaRPr lang="zh-CN" altLang="en-US"/>
        </a:p>
      </dgm:t>
    </dgm:pt>
    <dgm:pt modelId="{B29279EF-9D06-4728-A912-33A042BB7AA1}" type="sibTrans" cxnId="{9DA3C2CE-D1C8-461C-9173-54282E819D7B}">
      <dgm:prSet/>
      <dgm:spPr/>
      <dgm:t>
        <a:bodyPr/>
        <a:lstStyle/>
        <a:p>
          <a:endParaRPr lang="zh-CN" altLang="en-US"/>
        </a:p>
      </dgm:t>
    </dgm:pt>
    <dgm:pt modelId="{7EB0C68A-41E1-4E5D-A0AF-7CACF9A459EF}">
      <dgm:prSet phldrT="[文本]"/>
      <dgm:spPr/>
      <dgm:t>
        <a:bodyPr/>
        <a:lstStyle/>
        <a:p>
          <a:r>
            <a:rPr lang="zh-CN" altLang="en-US"/>
            <a:t>数据库设计</a:t>
          </a:r>
        </a:p>
      </dgm:t>
    </dgm:pt>
    <dgm:pt modelId="{1BF70F77-959F-4ABB-87D0-F398B29540C6}" type="parTrans" cxnId="{5B2B1E31-CB7E-43D2-BCBF-96A0E9263983}">
      <dgm:prSet/>
      <dgm:spPr/>
      <dgm:t>
        <a:bodyPr/>
        <a:lstStyle/>
        <a:p>
          <a:endParaRPr lang="zh-CN" altLang="en-US"/>
        </a:p>
      </dgm:t>
    </dgm:pt>
    <dgm:pt modelId="{E8A40D4E-8814-45E1-897A-054CE1D8AF82}" type="sibTrans" cxnId="{5B2B1E31-CB7E-43D2-BCBF-96A0E9263983}">
      <dgm:prSet/>
      <dgm:spPr/>
      <dgm:t>
        <a:bodyPr/>
        <a:lstStyle/>
        <a:p>
          <a:endParaRPr lang="zh-CN" altLang="en-US"/>
        </a:p>
      </dgm:t>
    </dgm:pt>
    <dgm:pt modelId="{DAEE6BFF-5118-4F34-B292-D15B11F745E5}">
      <dgm:prSet phldrT="[文本]"/>
      <dgm:spPr/>
      <dgm:t>
        <a:bodyPr/>
        <a:lstStyle/>
        <a:p>
          <a:r>
            <a:rPr lang="zh-CN" altLang="en-US"/>
            <a:t>选择语言</a:t>
          </a:r>
          <a:r>
            <a:rPr lang="en-US" altLang="zh-CN"/>
            <a:t>--C#</a:t>
          </a:r>
          <a:endParaRPr lang="zh-CN" altLang="en-US"/>
        </a:p>
      </dgm:t>
    </dgm:pt>
    <dgm:pt modelId="{DE3C5313-27CD-4E80-946A-BFF2501BE018}" type="parTrans" cxnId="{B012CB51-CDF5-403B-A4CD-EC094A4CE162}">
      <dgm:prSet/>
      <dgm:spPr/>
      <dgm:t>
        <a:bodyPr/>
        <a:lstStyle/>
        <a:p>
          <a:endParaRPr lang="zh-CN" altLang="en-US"/>
        </a:p>
      </dgm:t>
    </dgm:pt>
    <dgm:pt modelId="{C833CE99-5396-4B96-AE54-39C24890DE67}" type="sibTrans" cxnId="{B012CB51-CDF5-403B-A4CD-EC094A4CE162}">
      <dgm:prSet/>
      <dgm:spPr/>
      <dgm:t>
        <a:bodyPr/>
        <a:lstStyle/>
        <a:p>
          <a:endParaRPr lang="zh-CN" altLang="en-US"/>
        </a:p>
      </dgm:t>
    </dgm:pt>
    <dgm:pt modelId="{9DC06284-20E2-4BE7-85B8-5C876C7796C5}">
      <dgm:prSet phldrT="[文本]"/>
      <dgm:spPr/>
      <dgm:t>
        <a:bodyPr/>
        <a:lstStyle/>
        <a:p>
          <a:r>
            <a:rPr lang="zh-CN" altLang="en-US"/>
            <a:t>程序打包</a:t>
          </a:r>
        </a:p>
      </dgm:t>
    </dgm:pt>
    <dgm:pt modelId="{6267D295-BECE-486D-BCC6-02F19AF32291}" type="parTrans" cxnId="{BC45E878-D268-40CA-9CC2-91C5F99A7FCC}">
      <dgm:prSet/>
      <dgm:spPr/>
      <dgm:t>
        <a:bodyPr/>
        <a:lstStyle/>
        <a:p>
          <a:endParaRPr lang="zh-CN" altLang="en-US"/>
        </a:p>
      </dgm:t>
    </dgm:pt>
    <dgm:pt modelId="{4EEE77F6-96E3-4603-BC44-FA835CDF130D}" type="sibTrans" cxnId="{BC45E878-D268-40CA-9CC2-91C5F99A7FCC}">
      <dgm:prSet/>
      <dgm:spPr/>
      <dgm:t>
        <a:bodyPr/>
        <a:lstStyle/>
        <a:p>
          <a:endParaRPr lang="zh-CN" altLang="en-US"/>
        </a:p>
      </dgm:t>
    </dgm:pt>
    <dgm:pt modelId="{6E9B991C-53C0-427B-857C-D2F8FC7618BE}">
      <dgm:prSet phldrT="[文本]"/>
      <dgm:spPr/>
      <dgm:t>
        <a:bodyPr/>
        <a:lstStyle/>
        <a:p>
          <a:r>
            <a:rPr lang="zh-CN" altLang="en-US"/>
            <a:t>界面设计</a:t>
          </a:r>
        </a:p>
      </dgm:t>
    </dgm:pt>
    <dgm:pt modelId="{F136EA75-87FB-47C0-987E-21C85DC24B49}" type="parTrans" cxnId="{16E688BB-AF3E-49FF-8596-E6B169B54ED9}">
      <dgm:prSet/>
      <dgm:spPr/>
      <dgm:t>
        <a:bodyPr/>
        <a:lstStyle/>
        <a:p>
          <a:endParaRPr lang="zh-CN" altLang="en-US"/>
        </a:p>
      </dgm:t>
    </dgm:pt>
    <dgm:pt modelId="{20C7F1FC-4B52-43EF-92C1-8EA8412315B3}" type="sibTrans" cxnId="{16E688BB-AF3E-49FF-8596-E6B169B54ED9}">
      <dgm:prSet/>
      <dgm:spPr/>
      <dgm:t>
        <a:bodyPr/>
        <a:lstStyle/>
        <a:p>
          <a:endParaRPr lang="zh-CN" altLang="en-US"/>
        </a:p>
      </dgm:t>
    </dgm:pt>
    <dgm:pt modelId="{E948480C-BDBC-42E6-8809-EC44A88591EA}">
      <dgm:prSet phldrT="[文本]"/>
      <dgm:spPr/>
      <dgm:t>
        <a:bodyPr/>
        <a:lstStyle/>
        <a:p>
          <a:r>
            <a:rPr lang="zh-CN" altLang="en-US"/>
            <a:t>列出主要功能</a:t>
          </a:r>
        </a:p>
      </dgm:t>
    </dgm:pt>
    <dgm:pt modelId="{1AE6F2F9-FD9B-4D6C-9275-AA0B5E9ABC22}" type="parTrans" cxnId="{7BD35A06-3193-4EEE-906E-C88573D1A6E0}">
      <dgm:prSet/>
      <dgm:spPr/>
      <dgm:t>
        <a:bodyPr/>
        <a:lstStyle/>
        <a:p>
          <a:endParaRPr lang="zh-CN" altLang="en-US"/>
        </a:p>
      </dgm:t>
    </dgm:pt>
    <dgm:pt modelId="{219C35C3-6920-4134-A4D8-6CE384401C55}" type="sibTrans" cxnId="{7BD35A06-3193-4EEE-906E-C88573D1A6E0}">
      <dgm:prSet/>
      <dgm:spPr/>
      <dgm:t>
        <a:bodyPr/>
        <a:lstStyle/>
        <a:p>
          <a:endParaRPr lang="zh-CN" altLang="en-US"/>
        </a:p>
      </dgm:t>
    </dgm:pt>
    <dgm:pt modelId="{1DB1F6CE-A314-4C0B-8C64-F4E90D4A8C9E}">
      <dgm:prSet phldrT="[文本]"/>
      <dgm:spPr/>
      <dgm:t>
        <a:bodyPr/>
        <a:lstStyle/>
        <a:p>
          <a:r>
            <a:rPr lang="zh-CN" altLang="en-US"/>
            <a:t>代码实现</a:t>
          </a:r>
        </a:p>
      </dgm:t>
    </dgm:pt>
    <dgm:pt modelId="{59A764BB-1E1B-41BA-837D-5CD5A0EF8227}" type="parTrans" cxnId="{4F578B1B-0D16-4A41-A041-CCC05E2CDC8D}">
      <dgm:prSet/>
      <dgm:spPr/>
      <dgm:t>
        <a:bodyPr/>
        <a:lstStyle/>
        <a:p>
          <a:endParaRPr lang="zh-CN" altLang="en-US"/>
        </a:p>
      </dgm:t>
    </dgm:pt>
    <dgm:pt modelId="{1CD8BC00-BF30-4A6D-8432-DB9562FA2D29}" type="sibTrans" cxnId="{4F578B1B-0D16-4A41-A041-CCC05E2CDC8D}">
      <dgm:prSet/>
      <dgm:spPr/>
      <dgm:t>
        <a:bodyPr/>
        <a:lstStyle/>
        <a:p>
          <a:endParaRPr lang="zh-CN" altLang="en-US"/>
        </a:p>
      </dgm:t>
    </dgm:pt>
    <dgm:pt modelId="{BBBE867F-D021-48D1-A9DE-86808F22BABA}">
      <dgm:prSet phldrT="[文本]"/>
      <dgm:spPr/>
      <dgm:t>
        <a:bodyPr/>
        <a:lstStyle/>
        <a:p>
          <a:r>
            <a:rPr lang="zh-CN" altLang="en-US"/>
            <a:t>程序测试</a:t>
          </a:r>
        </a:p>
      </dgm:t>
    </dgm:pt>
    <dgm:pt modelId="{157C4D5D-EA0E-4177-A1F3-9913A9DAAEFB}" type="parTrans" cxnId="{8D71C5A1-B2D0-4223-93D0-7BDD465B177F}">
      <dgm:prSet/>
      <dgm:spPr/>
      <dgm:t>
        <a:bodyPr/>
        <a:lstStyle/>
        <a:p>
          <a:endParaRPr lang="zh-CN" altLang="en-US"/>
        </a:p>
      </dgm:t>
    </dgm:pt>
    <dgm:pt modelId="{5636941F-BA3C-4663-9109-DB99AA8C1F1A}" type="sibTrans" cxnId="{8D71C5A1-B2D0-4223-93D0-7BDD465B177F}">
      <dgm:prSet/>
      <dgm:spPr/>
      <dgm:t>
        <a:bodyPr/>
        <a:lstStyle/>
        <a:p>
          <a:endParaRPr lang="zh-CN" altLang="en-US"/>
        </a:p>
      </dgm:t>
    </dgm:pt>
    <dgm:pt modelId="{93B0E6CE-4063-4F55-84F7-13CA4E915D8F}" type="pres">
      <dgm:prSet presAssocID="{34C9CAC3-26B0-4DB7-AB92-17479AA63F01}" presName="rootnode" presStyleCnt="0">
        <dgm:presLayoutVars>
          <dgm:chMax/>
          <dgm:chPref/>
          <dgm:dir/>
          <dgm:animLvl val="lvl"/>
        </dgm:presLayoutVars>
      </dgm:prSet>
      <dgm:spPr/>
    </dgm:pt>
    <dgm:pt modelId="{C801CD3A-F35D-4981-BF40-E6E9FB9B1990}" type="pres">
      <dgm:prSet presAssocID="{FAE2A05B-8802-4401-A49D-E0A58067B230}" presName="composite" presStyleCnt="0"/>
      <dgm:spPr/>
    </dgm:pt>
    <dgm:pt modelId="{391BC523-5C34-443E-9A5A-75E18188C037}" type="pres">
      <dgm:prSet presAssocID="{FAE2A05B-8802-4401-A49D-E0A58067B230}" presName="LShape" presStyleLbl="alignNode1" presStyleIdx="0" presStyleCnt="15"/>
      <dgm:spPr/>
    </dgm:pt>
    <dgm:pt modelId="{69CB57EA-D000-4D35-AD34-EDF345B0ED13}" type="pres">
      <dgm:prSet presAssocID="{FAE2A05B-8802-4401-A49D-E0A58067B230}" presName="ParentText" presStyleLbl="revTx" presStyleIdx="0" presStyleCnt="8">
        <dgm:presLayoutVars>
          <dgm:chMax val="0"/>
          <dgm:chPref val="0"/>
          <dgm:bulletEnabled val="1"/>
        </dgm:presLayoutVars>
      </dgm:prSet>
      <dgm:spPr/>
    </dgm:pt>
    <dgm:pt modelId="{2FCBF4AF-4C2B-47B6-9103-04716CDA77B8}" type="pres">
      <dgm:prSet presAssocID="{FAE2A05B-8802-4401-A49D-E0A58067B230}" presName="Triangle" presStyleLbl="alignNode1" presStyleIdx="1" presStyleCnt="15"/>
      <dgm:spPr/>
    </dgm:pt>
    <dgm:pt modelId="{9F3A1111-33D7-4B19-B737-9EADD696C0E7}" type="pres">
      <dgm:prSet presAssocID="{B29279EF-9D06-4728-A912-33A042BB7AA1}" presName="sibTrans" presStyleCnt="0"/>
      <dgm:spPr/>
    </dgm:pt>
    <dgm:pt modelId="{CF814766-3E28-407B-8AA2-16399A71EABA}" type="pres">
      <dgm:prSet presAssocID="{B29279EF-9D06-4728-A912-33A042BB7AA1}" presName="space" presStyleCnt="0"/>
      <dgm:spPr/>
    </dgm:pt>
    <dgm:pt modelId="{B4B99423-D1DC-41F2-BB6B-82345A145ECE}" type="pres">
      <dgm:prSet presAssocID="{7EB0C68A-41E1-4E5D-A0AF-7CACF9A459EF}" presName="composite" presStyleCnt="0"/>
      <dgm:spPr/>
    </dgm:pt>
    <dgm:pt modelId="{4B439B5F-E418-44D0-AA72-16542EA4420E}" type="pres">
      <dgm:prSet presAssocID="{7EB0C68A-41E1-4E5D-A0AF-7CACF9A459EF}" presName="LShape" presStyleLbl="alignNode1" presStyleIdx="2" presStyleCnt="15"/>
      <dgm:spPr/>
    </dgm:pt>
    <dgm:pt modelId="{D203E54D-6D35-4213-A5F8-CFADE83C02AE}" type="pres">
      <dgm:prSet presAssocID="{7EB0C68A-41E1-4E5D-A0AF-7CACF9A459EF}" presName="ParentText" presStyleLbl="revTx" presStyleIdx="1" presStyleCnt="8">
        <dgm:presLayoutVars>
          <dgm:chMax val="0"/>
          <dgm:chPref val="0"/>
          <dgm:bulletEnabled val="1"/>
        </dgm:presLayoutVars>
      </dgm:prSet>
      <dgm:spPr/>
    </dgm:pt>
    <dgm:pt modelId="{66E647CC-E89C-4D5B-B17D-36508DB0A758}" type="pres">
      <dgm:prSet presAssocID="{7EB0C68A-41E1-4E5D-A0AF-7CACF9A459EF}" presName="Triangle" presStyleLbl="alignNode1" presStyleIdx="3" presStyleCnt="15"/>
      <dgm:spPr/>
    </dgm:pt>
    <dgm:pt modelId="{B7872EDD-3EDA-4F6E-ACA0-C10151EEA528}" type="pres">
      <dgm:prSet presAssocID="{E8A40D4E-8814-45E1-897A-054CE1D8AF82}" presName="sibTrans" presStyleCnt="0"/>
      <dgm:spPr/>
    </dgm:pt>
    <dgm:pt modelId="{5DDB77FF-BFEA-4C6F-9628-6821D330F146}" type="pres">
      <dgm:prSet presAssocID="{E8A40D4E-8814-45E1-897A-054CE1D8AF82}" presName="space" presStyleCnt="0"/>
      <dgm:spPr/>
    </dgm:pt>
    <dgm:pt modelId="{CFF6BF00-A657-4CA1-939C-EA52986E952E}" type="pres">
      <dgm:prSet presAssocID="{DAEE6BFF-5118-4F34-B292-D15B11F745E5}" presName="composite" presStyleCnt="0"/>
      <dgm:spPr/>
    </dgm:pt>
    <dgm:pt modelId="{E10389C2-E31B-4C36-B51D-34F323DC11A2}" type="pres">
      <dgm:prSet presAssocID="{DAEE6BFF-5118-4F34-B292-D15B11F745E5}" presName="LShape" presStyleLbl="alignNode1" presStyleIdx="4" presStyleCnt="15"/>
      <dgm:spPr/>
    </dgm:pt>
    <dgm:pt modelId="{BCF068AD-1B4C-41BA-B757-3E9B7AF26CCE}" type="pres">
      <dgm:prSet presAssocID="{DAEE6BFF-5118-4F34-B292-D15B11F745E5}" presName="ParentText" presStyleLbl="revTx" presStyleIdx="2" presStyleCnt="8">
        <dgm:presLayoutVars>
          <dgm:chMax val="0"/>
          <dgm:chPref val="0"/>
          <dgm:bulletEnabled val="1"/>
        </dgm:presLayoutVars>
      </dgm:prSet>
      <dgm:spPr/>
    </dgm:pt>
    <dgm:pt modelId="{A787C0EA-5D4F-4926-8E7C-1A3E6EC90F8D}" type="pres">
      <dgm:prSet presAssocID="{DAEE6BFF-5118-4F34-B292-D15B11F745E5}" presName="Triangle" presStyleLbl="alignNode1" presStyleIdx="5" presStyleCnt="15"/>
      <dgm:spPr/>
    </dgm:pt>
    <dgm:pt modelId="{774F6389-3182-4854-86A8-86F1E19AA32B}" type="pres">
      <dgm:prSet presAssocID="{C833CE99-5396-4B96-AE54-39C24890DE67}" presName="sibTrans" presStyleCnt="0"/>
      <dgm:spPr/>
    </dgm:pt>
    <dgm:pt modelId="{E16D8DBC-2654-436B-ADD1-50F32E50942C}" type="pres">
      <dgm:prSet presAssocID="{C833CE99-5396-4B96-AE54-39C24890DE67}" presName="space" presStyleCnt="0"/>
      <dgm:spPr/>
    </dgm:pt>
    <dgm:pt modelId="{13B5B76E-5ECE-484C-A7FF-C6744A83CD6E}" type="pres">
      <dgm:prSet presAssocID="{6E9B991C-53C0-427B-857C-D2F8FC7618BE}" presName="composite" presStyleCnt="0"/>
      <dgm:spPr/>
    </dgm:pt>
    <dgm:pt modelId="{D4B9279C-7552-475F-8DD9-941542B84B1C}" type="pres">
      <dgm:prSet presAssocID="{6E9B991C-53C0-427B-857C-D2F8FC7618BE}" presName="LShape" presStyleLbl="alignNode1" presStyleIdx="6" presStyleCnt="15"/>
      <dgm:spPr/>
    </dgm:pt>
    <dgm:pt modelId="{D30B01A0-5499-426B-A3E0-727DBB5BF39A}" type="pres">
      <dgm:prSet presAssocID="{6E9B991C-53C0-427B-857C-D2F8FC7618BE}" presName="ParentText" presStyleLbl="revTx" presStyleIdx="3" presStyleCnt="8">
        <dgm:presLayoutVars>
          <dgm:chMax val="0"/>
          <dgm:chPref val="0"/>
          <dgm:bulletEnabled val="1"/>
        </dgm:presLayoutVars>
      </dgm:prSet>
      <dgm:spPr/>
    </dgm:pt>
    <dgm:pt modelId="{473A16EB-9496-4472-8B12-971F72974F5F}" type="pres">
      <dgm:prSet presAssocID="{6E9B991C-53C0-427B-857C-D2F8FC7618BE}" presName="Triangle" presStyleLbl="alignNode1" presStyleIdx="7" presStyleCnt="15"/>
      <dgm:spPr/>
    </dgm:pt>
    <dgm:pt modelId="{EF164E41-2C08-40BC-8277-BD7D7F5474F7}" type="pres">
      <dgm:prSet presAssocID="{20C7F1FC-4B52-43EF-92C1-8EA8412315B3}" presName="sibTrans" presStyleCnt="0"/>
      <dgm:spPr/>
    </dgm:pt>
    <dgm:pt modelId="{181B85F1-1A19-4D6C-A173-85CB489502EE}" type="pres">
      <dgm:prSet presAssocID="{20C7F1FC-4B52-43EF-92C1-8EA8412315B3}" presName="space" presStyleCnt="0"/>
      <dgm:spPr/>
    </dgm:pt>
    <dgm:pt modelId="{310138C7-2929-4D31-9257-8C2B6AE1A8FE}" type="pres">
      <dgm:prSet presAssocID="{E948480C-BDBC-42E6-8809-EC44A88591EA}" presName="composite" presStyleCnt="0"/>
      <dgm:spPr/>
    </dgm:pt>
    <dgm:pt modelId="{5F3B7E01-A894-4E50-9718-8ED309197C11}" type="pres">
      <dgm:prSet presAssocID="{E948480C-BDBC-42E6-8809-EC44A88591EA}" presName="LShape" presStyleLbl="alignNode1" presStyleIdx="8" presStyleCnt="15"/>
      <dgm:spPr/>
    </dgm:pt>
    <dgm:pt modelId="{5868BAE9-D165-4E8D-BBBE-14F00D9BF4ED}" type="pres">
      <dgm:prSet presAssocID="{E948480C-BDBC-42E6-8809-EC44A88591EA}" presName="ParentText" presStyleLbl="revTx" presStyleIdx="4" presStyleCnt="8">
        <dgm:presLayoutVars>
          <dgm:chMax val="0"/>
          <dgm:chPref val="0"/>
          <dgm:bulletEnabled val="1"/>
        </dgm:presLayoutVars>
      </dgm:prSet>
      <dgm:spPr/>
    </dgm:pt>
    <dgm:pt modelId="{5A36DE54-F548-4F5A-B33B-738AAEA556ED}" type="pres">
      <dgm:prSet presAssocID="{E948480C-BDBC-42E6-8809-EC44A88591EA}" presName="Triangle" presStyleLbl="alignNode1" presStyleIdx="9" presStyleCnt="15"/>
      <dgm:spPr/>
    </dgm:pt>
    <dgm:pt modelId="{8A00F34B-50DA-42B1-A907-BB43CBDA9E53}" type="pres">
      <dgm:prSet presAssocID="{219C35C3-6920-4134-A4D8-6CE384401C55}" presName="sibTrans" presStyleCnt="0"/>
      <dgm:spPr/>
    </dgm:pt>
    <dgm:pt modelId="{690F0E8B-8A37-4455-B906-FAD31C74816F}" type="pres">
      <dgm:prSet presAssocID="{219C35C3-6920-4134-A4D8-6CE384401C55}" presName="space" presStyleCnt="0"/>
      <dgm:spPr/>
    </dgm:pt>
    <dgm:pt modelId="{3A9379AD-7AA0-44F4-A3FE-CD7C0B465218}" type="pres">
      <dgm:prSet presAssocID="{1DB1F6CE-A314-4C0B-8C64-F4E90D4A8C9E}" presName="composite" presStyleCnt="0"/>
      <dgm:spPr/>
    </dgm:pt>
    <dgm:pt modelId="{31B00329-212F-4F09-8503-01204B35C977}" type="pres">
      <dgm:prSet presAssocID="{1DB1F6CE-A314-4C0B-8C64-F4E90D4A8C9E}" presName="LShape" presStyleLbl="alignNode1" presStyleIdx="10" presStyleCnt="15"/>
      <dgm:spPr/>
    </dgm:pt>
    <dgm:pt modelId="{599097A9-CAE4-4BD3-BFA1-980571C33F92}" type="pres">
      <dgm:prSet presAssocID="{1DB1F6CE-A314-4C0B-8C64-F4E90D4A8C9E}" presName="ParentText" presStyleLbl="revTx" presStyleIdx="5" presStyleCnt="8">
        <dgm:presLayoutVars>
          <dgm:chMax val="0"/>
          <dgm:chPref val="0"/>
          <dgm:bulletEnabled val="1"/>
        </dgm:presLayoutVars>
      </dgm:prSet>
      <dgm:spPr/>
    </dgm:pt>
    <dgm:pt modelId="{D9110AF7-F3EA-4706-B0FC-944D0126F202}" type="pres">
      <dgm:prSet presAssocID="{1DB1F6CE-A314-4C0B-8C64-F4E90D4A8C9E}" presName="Triangle" presStyleLbl="alignNode1" presStyleIdx="11" presStyleCnt="15"/>
      <dgm:spPr/>
    </dgm:pt>
    <dgm:pt modelId="{78FEFCDE-F3DE-497B-9237-A19A098BACEC}" type="pres">
      <dgm:prSet presAssocID="{1CD8BC00-BF30-4A6D-8432-DB9562FA2D29}" presName="sibTrans" presStyleCnt="0"/>
      <dgm:spPr/>
    </dgm:pt>
    <dgm:pt modelId="{20449FC9-C21F-4286-8002-5654F9020200}" type="pres">
      <dgm:prSet presAssocID="{1CD8BC00-BF30-4A6D-8432-DB9562FA2D29}" presName="space" presStyleCnt="0"/>
      <dgm:spPr/>
    </dgm:pt>
    <dgm:pt modelId="{996D4E92-BA40-4200-A4D1-4D8043460AF5}" type="pres">
      <dgm:prSet presAssocID="{BBBE867F-D021-48D1-A9DE-86808F22BABA}" presName="composite" presStyleCnt="0"/>
      <dgm:spPr/>
    </dgm:pt>
    <dgm:pt modelId="{7765E6D8-EDA3-4288-8A39-5357E3FDD13D}" type="pres">
      <dgm:prSet presAssocID="{BBBE867F-D021-48D1-A9DE-86808F22BABA}" presName="LShape" presStyleLbl="alignNode1" presStyleIdx="12" presStyleCnt="15"/>
      <dgm:spPr/>
    </dgm:pt>
    <dgm:pt modelId="{0FB8F522-0B93-4791-964A-632EA635839D}" type="pres">
      <dgm:prSet presAssocID="{BBBE867F-D021-48D1-A9DE-86808F22BABA}" presName="ParentText" presStyleLbl="revTx" presStyleIdx="6" presStyleCnt="8">
        <dgm:presLayoutVars>
          <dgm:chMax val="0"/>
          <dgm:chPref val="0"/>
          <dgm:bulletEnabled val="1"/>
        </dgm:presLayoutVars>
      </dgm:prSet>
      <dgm:spPr/>
    </dgm:pt>
    <dgm:pt modelId="{A5EA97F1-AB51-4312-A4C4-EEEFEDB968BB}" type="pres">
      <dgm:prSet presAssocID="{BBBE867F-D021-48D1-A9DE-86808F22BABA}" presName="Triangle" presStyleLbl="alignNode1" presStyleIdx="13" presStyleCnt="15"/>
      <dgm:spPr/>
    </dgm:pt>
    <dgm:pt modelId="{5214FCA1-C379-4FCE-AF45-27BCD86920EC}" type="pres">
      <dgm:prSet presAssocID="{5636941F-BA3C-4663-9109-DB99AA8C1F1A}" presName="sibTrans" presStyleCnt="0"/>
      <dgm:spPr/>
    </dgm:pt>
    <dgm:pt modelId="{C9CB1258-18E0-4D0A-ABB3-6D8BAF924E6F}" type="pres">
      <dgm:prSet presAssocID="{5636941F-BA3C-4663-9109-DB99AA8C1F1A}" presName="space" presStyleCnt="0"/>
      <dgm:spPr/>
    </dgm:pt>
    <dgm:pt modelId="{3D2E7B58-B644-4A0F-ACB6-000ED6975BB6}" type="pres">
      <dgm:prSet presAssocID="{9DC06284-20E2-4BE7-85B8-5C876C7796C5}" presName="composite" presStyleCnt="0"/>
      <dgm:spPr/>
    </dgm:pt>
    <dgm:pt modelId="{D7FD5D5B-03B6-4FD2-B351-31041D7EE408}" type="pres">
      <dgm:prSet presAssocID="{9DC06284-20E2-4BE7-85B8-5C876C7796C5}" presName="LShape" presStyleLbl="alignNode1" presStyleIdx="14" presStyleCnt="15"/>
      <dgm:spPr/>
    </dgm:pt>
    <dgm:pt modelId="{EFA2A5E8-1E39-4129-84DF-75D71B9EABFB}" type="pres">
      <dgm:prSet presAssocID="{9DC06284-20E2-4BE7-85B8-5C876C7796C5}" presName="ParentText" presStyleLbl="revTx" presStyleIdx="7" presStyleCnt="8">
        <dgm:presLayoutVars>
          <dgm:chMax val="0"/>
          <dgm:chPref val="0"/>
          <dgm:bulletEnabled val="1"/>
        </dgm:presLayoutVars>
      </dgm:prSet>
      <dgm:spPr/>
    </dgm:pt>
  </dgm:ptLst>
  <dgm:cxnLst>
    <dgm:cxn modelId="{7BD35A06-3193-4EEE-906E-C88573D1A6E0}" srcId="{34C9CAC3-26B0-4DB7-AB92-17479AA63F01}" destId="{E948480C-BDBC-42E6-8809-EC44A88591EA}" srcOrd="4" destOrd="0" parTransId="{1AE6F2F9-FD9B-4D6C-9275-AA0B5E9ABC22}" sibTransId="{219C35C3-6920-4134-A4D8-6CE384401C55}"/>
    <dgm:cxn modelId="{4F578B1B-0D16-4A41-A041-CCC05E2CDC8D}" srcId="{34C9CAC3-26B0-4DB7-AB92-17479AA63F01}" destId="{1DB1F6CE-A314-4C0B-8C64-F4E90D4A8C9E}" srcOrd="5" destOrd="0" parTransId="{59A764BB-1E1B-41BA-837D-5CD5A0EF8227}" sibTransId="{1CD8BC00-BF30-4A6D-8432-DB9562FA2D29}"/>
    <dgm:cxn modelId="{5EAEF92E-A5BD-4A14-94E5-8F78EB84812F}" type="presOf" srcId="{FAE2A05B-8802-4401-A49D-E0A58067B230}" destId="{69CB57EA-D000-4D35-AD34-EDF345B0ED13}" srcOrd="0" destOrd="0" presId="urn:microsoft.com/office/officeart/2009/3/layout/StepUpProcess"/>
    <dgm:cxn modelId="{5B2B1E31-CB7E-43D2-BCBF-96A0E9263983}" srcId="{34C9CAC3-26B0-4DB7-AB92-17479AA63F01}" destId="{7EB0C68A-41E1-4E5D-A0AF-7CACF9A459EF}" srcOrd="1" destOrd="0" parTransId="{1BF70F77-959F-4ABB-87D0-F398B29540C6}" sibTransId="{E8A40D4E-8814-45E1-897A-054CE1D8AF82}"/>
    <dgm:cxn modelId="{186C9F49-825B-45AE-A946-A74236D6F0D1}" type="presOf" srcId="{6E9B991C-53C0-427B-857C-D2F8FC7618BE}" destId="{D30B01A0-5499-426B-A3E0-727DBB5BF39A}" srcOrd="0" destOrd="0" presId="urn:microsoft.com/office/officeart/2009/3/layout/StepUpProcess"/>
    <dgm:cxn modelId="{656FF36D-103B-4651-B20F-55CC09CFEF28}" type="presOf" srcId="{E948480C-BDBC-42E6-8809-EC44A88591EA}" destId="{5868BAE9-D165-4E8D-BBBE-14F00D9BF4ED}" srcOrd="0" destOrd="0" presId="urn:microsoft.com/office/officeart/2009/3/layout/StepUpProcess"/>
    <dgm:cxn modelId="{68DF8F6E-6EA8-4C43-9BD9-CA94C05A9735}" type="presOf" srcId="{BBBE867F-D021-48D1-A9DE-86808F22BABA}" destId="{0FB8F522-0B93-4791-964A-632EA635839D}" srcOrd="0" destOrd="0" presId="urn:microsoft.com/office/officeart/2009/3/layout/StepUpProcess"/>
    <dgm:cxn modelId="{B012CB51-CDF5-403B-A4CD-EC094A4CE162}" srcId="{34C9CAC3-26B0-4DB7-AB92-17479AA63F01}" destId="{DAEE6BFF-5118-4F34-B292-D15B11F745E5}" srcOrd="2" destOrd="0" parTransId="{DE3C5313-27CD-4E80-946A-BFF2501BE018}" sibTransId="{C833CE99-5396-4B96-AE54-39C24890DE67}"/>
    <dgm:cxn modelId="{BC45E878-D268-40CA-9CC2-91C5F99A7FCC}" srcId="{34C9CAC3-26B0-4DB7-AB92-17479AA63F01}" destId="{9DC06284-20E2-4BE7-85B8-5C876C7796C5}" srcOrd="7" destOrd="0" parTransId="{6267D295-BECE-486D-BCC6-02F19AF32291}" sibTransId="{4EEE77F6-96E3-4603-BC44-FA835CDF130D}"/>
    <dgm:cxn modelId="{CE649588-E652-4F9C-815B-D271252D38B9}" type="presOf" srcId="{DAEE6BFF-5118-4F34-B292-D15B11F745E5}" destId="{BCF068AD-1B4C-41BA-B757-3E9B7AF26CCE}" srcOrd="0" destOrd="0" presId="urn:microsoft.com/office/officeart/2009/3/layout/StepUpProcess"/>
    <dgm:cxn modelId="{05761B9C-C252-434B-A934-3AEDA59835ED}" type="presOf" srcId="{9DC06284-20E2-4BE7-85B8-5C876C7796C5}" destId="{EFA2A5E8-1E39-4129-84DF-75D71B9EABFB}" srcOrd="0" destOrd="0" presId="urn:microsoft.com/office/officeart/2009/3/layout/StepUpProcess"/>
    <dgm:cxn modelId="{FD9A249E-1E51-491D-91C0-F30C802F4C7C}" type="presOf" srcId="{7EB0C68A-41E1-4E5D-A0AF-7CACF9A459EF}" destId="{D203E54D-6D35-4213-A5F8-CFADE83C02AE}" srcOrd="0" destOrd="0" presId="urn:microsoft.com/office/officeart/2009/3/layout/StepUpProcess"/>
    <dgm:cxn modelId="{8D71C5A1-B2D0-4223-93D0-7BDD465B177F}" srcId="{34C9CAC3-26B0-4DB7-AB92-17479AA63F01}" destId="{BBBE867F-D021-48D1-A9DE-86808F22BABA}" srcOrd="6" destOrd="0" parTransId="{157C4D5D-EA0E-4177-A1F3-9913A9DAAEFB}" sibTransId="{5636941F-BA3C-4663-9109-DB99AA8C1F1A}"/>
    <dgm:cxn modelId="{0C560AAA-7E78-4F96-BB5E-97603B9EF9AD}" type="presOf" srcId="{1DB1F6CE-A314-4C0B-8C64-F4E90D4A8C9E}" destId="{599097A9-CAE4-4BD3-BFA1-980571C33F92}" srcOrd="0" destOrd="0" presId="urn:microsoft.com/office/officeart/2009/3/layout/StepUpProcess"/>
    <dgm:cxn modelId="{16E688BB-AF3E-49FF-8596-E6B169B54ED9}" srcId="{34C9CAC3-26B0-4DB7-AB92-17479AA63F01}" destId="{6E9B991C-53C0-427B-857C-D2F8FC7618BE}" srcOrd="3" destOrd="0" parTransId="{F136EA75-87FB-47C0-987E-21C85DC24B49}" sibTransId="{20C7F1FC-4B52-43EF-92C1-8EA8412315B3}"/>
    <dgm:cxn modelId="{9DA3C2CE-D1C8-461C-9173-54282E819D7B}" srcId="{34C9CAC3-26B0-4DB7-AB92-17479AA63F01}" destId="{FAE2A05B-8802-4401-A49D-E0A58067B230}" srcOrd="0" destOrd="0" parTransId="{5A3953BF-B725-493A-8BC7-6959855135EC}" sibTransId="{B29279EF-9D06-4728-A912-33A042BB7AA1}"/>
    <dgm:cxn modelId="{6BC5AAF0-BAB9-4EE4-8B91-E79685E2F947}" type="presOf" srcId="{34C9CAC3-26B0-4DB7-AB92-17479AA63F01}" destId="{93B0E6CE-4063-4F55-84F7-13CA4E915D8F}" srcOrd="0" destOrd="0" presId="urn:microsoft.com/office/officeart/2009/3/layout/StepUpProcess"/>
    <dgm:cxn modelId="{642BEF06-8DAD-4837-98A6-33945315F600}" type="presParOf" srcId="{93B0E6CE-4063-4F55-84F7-13CA4E915D8F}" destId="{C801CD3A-F35D-4981-BF40-E6E9FB9B1990}" srcOrd="0" destOrd="0" presId="urn:microsoft.com/office/officeart/2009/3/layout/StepUpProcess"/>
    <dgm:cxn modelId="{5FC94D2C-352C-477C-B7B1-BCFB385B467F}" type="presParOf" srcId="{C801CD3A-F35D-4981-BF40-E6E9FB9B1990}" destId="{391BC523-5C34-443E-9A5A-75E18188C037}" srcOrd="0" destOrd="0" presId="urn:microsoft.com/office/officeart/2009/3/layout/StepUpProcess"/>
    <dgm:cxn modelId="{734A613E-E877-47C4-9AD1-2771F6246904}" type="presParOf" srcId="{C801CD3A-F35D-4981-BF40-E6E9FB9B1990}" destId="{69CB57EA-D000-4D35-AD34-EDF345B0ED13}" srcOrd="1" destOrd="0" presId="urn:microsoft.com/office/officeart/2009/3/layout/StepUpProcess"/>
    <dgm:cxn modelId="{F89E3E3C-2654-4FF7-A249-D4D197FF85DD}" type="presParOf" srcId="{C801CD3A-F35D-4981-BF40-E6E9FB9B1990}" destId="{2FCBF4AF-4C2B-47B6-9103-04716CDA77B8}" srcOrd="2" destOrd="0" presId="urn:microsoft.com/office/officeart/2009/3/layout/StepUpProcess"/>
    <dgm:cxn modelId="{301B4F5F-4DAF-4A8F-A4D1-ECF49BA9B2F9}" type="presParOf" srcId="{93B0E6CE-4063-4F55-84F7-13CA4E915D8F}" destId="{9F3A1111-33D7-4B19-B737-9EADD696C0E7}" srcOrd="1" destOrd="0" presId="urn:microsoft.com/office/officeart/2009/3/layout/StepUpProcess"/>
    <dgm:cxn modelId="{DB58B752-55D4-43D9-8840-E87B69611B2F}" type="presParOf" srcId="{9F3A1111-33D7-4B19-B737-9EADD696C0E7}" destId="{CF814766-3E28-407B-8AA2-16399A71EABA}" srcOrd="0" destOrd="0" presId="urn:microsoft.com/office/officeart/2009/3/layout/StepUpProcess"/>
    <dgm:cxn modelId="{993FCC57-7563-4200-94FE-595C48B65750}" type="presParOf" srcId="{93B0E6CE-4063-4F55-84F7-13CA4E915D8F}" destId="{B4B99423-D1DC-41F2-BB6B-82345A145ECE}" srcOrd="2" destOrd="0" presId="urn:microsoft.com/office/officeart/2009/3/layout/StepUpProcess"/>
    <dgm:cxn modelId="{B58F6F8D-3251-42FF-8BA9-AEB73E17D4C3}" type="presParOf" srcId="{B4B99423-D1DC-41F2-BB6B-82345A145ECE}" destId="{4B439B5F-E418-44D0-AA72-16542EA4420E}" srcOrd="0" destOrd="0" presId="urn:microsoft.com/office/officeart/2009/3/layout/StepUpProcess"/>
    <dgm:cxn modelId="{E3B8FDDF-C27E-4F12-9181-85BF224B70D4}" type="presParOf" srcId="{B4B99423-D1DC-41F2-BB6B-82345A145ECE}" destId="{D203E54D-6D35-4213-A5F8-CFADE83C02AE}" srcOrd="1" destOrd="0" presId="urn:microsoft.com/office/officeart/2009/3/layout/StepUpProcess"/>
    <dgm:cxn modelId="{C51F8782-F052-49C8-8CB4-947913F727B0}" type="presParOf" srcId="{B4B99423-D1DC-41F2-BB6B-82345A145ECE}" destId="{66E647CC-E89C-4D5B-B17D-36508DB0A758}" srcOrd="2" destOrd="0" presId="urn:microsoft.com/office/officeart/2009/3/layout/StepUpProcess"/>
    <dgm:cxn modelId="{9DF08A50-75C8-4D6F-BD48-8A5B7398BF7D}" type="presParOf" srcId="{93B0E6CE-4063-4F55-84F7-13CA4E915D8F}" destId="{B7872EDD-3EDA-4F6E-ACA0-C10151EEA528}" srcOrd="3" destOrd="0" presId="urn:microsoft.com/office/officeart/2009/3/layout/StepUpProcess"/>
    <dgm:cxn modelId="{038EF96E-815F-4C6F-A49D-A557E6FB9282}" type="presParOf" srcId="{B7872EDD-3EDA-4F6E-ACA0-C10151EEA528}" destId="{5DDB77FF-BFEA-4C6F-9628-6821D330F146}" srcOrd="0" destOrd="0" presId="urn:microsoft.com/office/officeart/2009/3/layout/StepUpProcess"/>
    <dgm:cxn modelId="{B0C820BC-4CDA-47E3-95D4-769385C5613A}" type="presParOf" srcId="{93B0E6CE-4063-4F55-84F7-13CA4E915D8F}" destId="{CFF6BF00-A657-4CA1-939C-EA52986E952E}" srcOrd="4" destOrd="0" presId="urn:microsoft.com/office/officeart/2009/3/layout/StepUpProcess"/>
    <dgm:cxn modelId="{9A4A677E-419B-416F-8B03-7941121D5577}" type="presParOf" srcId="{CFF6BF00-A657-4CA1-939C-EA52986E952E}" destId="{E10389C2-E31B-4C36-B51D-34F323DC11A2}" srcOrd="0" destOrd="0" presId="urn:microsoft.com/office/officeart/2009/3/layout/StepUpProcess"/>
    <dgm:cxn modelId="{6706A840-F674-4FED-BC91-DEA203386242}" type="presParOf" srcId="{CFF6BF00-A657-4CA1-939C-EA52986E952E}" destId="{BCF068AD-1B4C-41BA-B757-3E9B7AF26CCE}" srcOrd="1" destOrd="0" presId="urn:microsoft.com/office/officeart/2009/3/layout/StepUpProcess"/>
    <dgm:cxn modelId="{7D4E099B-97B6-4FC7-9C1A-DCBCD9E605F2}" type="presParOf" srcId="{CFF6BF00-A657-4CA1-939C-EA52986E952E}" destId="{A787C0EA-5D4F-4926-8E7C-1A3E6EC90F8D}" srcOrd="2" destOrd="0" presId="urn:microsoft.com/office/officeart/2009/3/layout/StepUpProcess"/>
    <dgm:cxn modelId="{7B4A2C0C-9A72-46FB-98D8-F3F05D385D85}" type="presParOf" srcId="{93B0E6CE-4063-4F55-84F7-13CA4E915D8F}" destId="{774F6389-3182-4854-86A8-86F1E19AA32B}" srcOrd="5" destOrd="0" presId="urn:microsoft.com/office/officeart/2009/3/layout/StepUpProcess"/>
    <dgm:cxn modelId="{32D0CEF7-15D5-460F-A481-DC24836F9E71}" type="presParOf" srcId="{774F6389-3182-4854-86A8-86F1E19AA32B}" destId="{E16D8DBC-2654-436B-ADD1-50F32E50942C}" srcOrd="0" destOrd="0" presId="urn:microsoft.com/office/officeart/2009/3/layout/StepUpProcess"/>
    <dgm:cxn modelId="{5439610A-AC0F-4CFB-B9E8-6411636A90AE}" type="presParOf" srcId="{93B0E6CE-4063-4F55-84F7-13CA4E915D8F}" destId="{13B5B76E-5ECE-484C-A7FF-C6744A83CD6E}" srcOrd="6" destOrd="0" presId="urn:microsoft.com/office/officeart/2009/3/layout/StepUpProcess"/>
    <dgm:cxn modelId="{068E70B1-85BF-471B-B85C-E58C78511824}" type="presParOf" srcId="{13B5B76E-5ECE-484C-A7FF-C6744A83CD6E}" destId="{D4B9279C-7552-475F-8DD9-941542B84B1C}" srcOrd="0" destOrd="0" presId="urn:microsoft.com/office/officeart/2009/3/layout/StepUpProcess"/>
    <dgm:cxn modelId="{74CA385A-202D-4CC3-8B19-B8C7C5377F5F}" type="presParOf" srcId="{13B5B76E-5ECE-484C-A7FF-C6744A83CD6E}" destId="{D30B01A0-5499-426B-A3E0-727DBB5BF39A}" srcOrd="1" destOrd="0" presId="urn:microsoft.com/office/officeart/2009/3/layout/StepUpProcess"/>
    <dgm:cxn modelId="{EB3C77E6-825F-4258-A435-E97C34328F4E}" type="presParOf" srcId="{13B5B76E-5ECE-484C-A7FF-C6744A83CD6E}" destId="{473A16EB-9496-4472-8B12-971F72974F5F}" srcOrd="2" destOrd="0" presId="urn:microsoft.com/office/officeart/2009/3/layout/StepUpProcess"/>
    <dgm:cxn modelId="{34254F75-D9AA-4CEB-924A-1DA37E2CE6C2}" type="presParOf" srcId="{93B0E6CE-4063-4F55-84F7-13CA4E915D8F}" destId="{EF164E41-2C08-40BC-8277-BD7D7F5474F7}" srcOrd="7" destOrd="0" presId="urn:microsoft.com/office/officeart/2009/3/layout/StepUpProcess"/>
    <dgm:cxn modelId="{D3EE2654-AA3B-4335-BE06-DAE15585FC19}" type="presParOf" srcId="{EF164E41-2C08-40BC-8277-BD7D7F5474F7}" destId="{181B85F1-1A19-4D6C-A173-85CB489502EE}" srcOrd="0" destOrd="0" presId="urn:microsoft.com/office/officeart/2009/3/layout/StepUpProcess"/>
    <dgm:cxn modelId="{B3BE453D-B6CC-4AC0-97FA-EDC22F7B30F4}" type="presParOf" srcId="{93B0E6CE-4063-4F55-84F7-13CA4E915D8F}" destId="{310138C7-2929-4D31-9257-8C2B6AE1A8FE}" srcOrd="8" destOrd="0" presId="urn:microsoft.com/office/officeart/2009/3/layout/StepUpProcess"/>
    <dgm:cxn modelId="{3C8E956C-C188-4A3B-8C42-24180E85408F}" type="presParOf" srcId="{310138C7-2929-4D31-9257-8C2B6AE1A8FE}" destId="{5F3B7E01-A894-4E50-9718-8ED309197C11}" srcOrd="0" destOrd="0" presId="urn:microsoft.com/office/officeart/2009/3/layout/StepUpProcess"/>
    <dgm:cxn modelId="{D1BDFB46-F308-456F-93FD-4AFD9FC1B484}" type="presParOf" srcId="{310138C7-2929-4D31-9257-8C2B6AE1A8FE}" destId="{5868BAE9-D165-4E8D-BBBE-14F00D9BF4ED}" srcOrd="1" destOrd="0" presId="urn:microsoft.com/office/officeart/2009/3/layout/StepUpProcess"/>
    <dgm:cxn modelId="{A661157E-3625-4247-BFF9-C1604AE1C967}" type="presParOf" srcId="{310138C7-2929-4D31-9257-8C2B6AE1A8FE}" destId="{5A36DE54-F548-4F5A-B33B-738AAEA556ED}" srcOrd="2" destOrd="0" presId="urn:microsoft.com/office/officeart/2009/3/layout/StepUpProcess"/>
    <dgm:cxn modelId="{BEBD3997-DBFF-47B2-AAA7-D763471AC2D8}" type="presParOf" srcId="{93B0E6CE-4063-4F55-84F7-13CA4E915D8F}" destId="{8A00F34B-50DA-42B1-A907-BB43CBDA9E53}" srcOrd="9" destOrd="0" presId="urn:microsoft.com/office/officeart/2009/3/layout/StepUpProcess"/>
    <dgm:cxn modelId="{962CAA45-60ED-4162-9745-F9E906A460BC}" type="presParOf" srcId="{8A00F34B-50DA-42B1-A907-BB43CBDA9E53}" destId="{690F0E8B-8A37-4455-B906-FAD31C74816F}" srcOrd="0" destOrd="0" presId="urn:microsoft.com/office/officeart/2009/3/layout/StepUpProcess"/>
    <dgm:cxn modelId="{289844D4-3AE2-4FE3-83FE-F5471FDFF991}" type="presParOf" srcId="{93B0E6CE-4063-4F55-84F7-13CA4E915D8F}" destId="{3A9379AD-7AA0-44F4-A3FE-CD7C0B465218}" srcOrd="10" destOrd="0" presId="urn:microsoft.com/office/officeart/2009/3/layout/StepUpProcess"/>
    <dgm:cxn modelId="{F84907D8-C2E3-442A-B040-1FC2890EAA52}" type="presParOf" srcId="{3A9379AD-7AA0-44F4-A3FE-CD7C0B465218}" destId="{31B00329-212F-4F09-8503-01204B35C977}" srcOrd="0" destOrd="0" presId="urn:microsoft.com/office/officeart/2009/3/layout/StepUpProcess"/>
    <dgm:cxn modelId="{4D682297-BC91-4C40-ACF6-A55F20502459}" type="presParOf" srcId="{3A9379AD-7AA0-44F4-A3FE-CD7C0B465218}" destId="{599097A9-CAE4-4BD3-BFA1-980571C33F92}" srcOrd="1" destOrd="0" presId="urn:microsoft.com/office/officeart/2009/3/layout/StepUpProcess"/>
    <dgm:cxn modelId="{024FB4CA-A9A3-4382-84B8-9C3A81F6A6D6}" type="presParOf" srcId="{3A9379AD-7AA0-44F4-A3FE-CD7C0B465218}" destId="{D9110AF7-F3EA-4706-B0FC-944D0126F202}" srcOrd="2" destOrd="0" presId="urn:microsoft.com/office/officeart/2009/3/layout/StepUpProcess"/>
    <dgm:cxn modelId="{BEAB9EA4-983C-4B7B-AB2E-35B1DC5053D6}" type="presParOf" srcId="{93B0E6CE-4063-4F55-84F7-13CA4E915D8F}" destId="{78FEFCDE-F3DE-497B-9237-A19A098BACEC}" srcOrd="11" destOrd="0" presId="urn:microsoft.com/office/officeart/2009/3/layout/StepUpProcess"/>
    <dgm:cxn modelId="{1D0BA5C2-F03E-49BE-8A66-C4F3F860C499}" type="presParOf" srcId="{78FEFCDE-F3DE-497B-9237-A19A098BACEC}" destId="{20449FC9-C21F-4286-8002-5654F9020200}" srcOrd="0" destOrd="0" presId="urn:microsoft.com/office/officeart/2009/3/layout/StepUpProcess"/>
    <dgm:cxn modelId="{3DBFE71C-F829-41F6-9257-6E0649ADFDB9}" type="presParOf" srcId="{93B0E6CE-4063-4F55-84F7-13CA4E915D8F}" destId="{996D4E92-BA40-4200-A4D1-4D8043460AF5}" srcOrd="12" destOrd="0" presId="urn:microsoft.com/office/officeart/2009/3/layout/StepUpProcess"/>
    <dgm:cxn modelId="{D8505BAF-DF1F-4F3B-83BA-79982E6F4EE2}" type="presParOf" srcId="{996D4E92-BA40-4200-A4D1-4D8043460AF5}" destId="{7765E6D8-EDA3-4288-8A39-5357E3FDD13D}" srcOrd="0" destOrd="0" presId="urn:microsoft.com/office/officeart/2009/3/layout/StepUpProcess"/>
    <dgm:cxn modelId="{19898FF6-DC81-4F23-8BCA-DACBF76A3F01}" type="presParOf" srcId="{996D4E92-BA40-4200-A4D1-4D8043460AF5}" destId="{0FB8F522-0B93-4791-964A-632EA635839D}" srcOrd="1" destOrd="0" presId="urn:microsoft.com/office/officeart/2009/3/layout/StepUpProcess"/>
    <dgm:cxn modelId="{4F507BE2-F117-4D50-B7AA-FEBEAE3E6501}" type="presParOf" srcId="{996D4E92-BA40-4200-A4D1-4D8043460AF5}" destId="{A5EA97F1-AB51-4312-A4C4-EEEFEDB968BB}" srcOrd="2" destOrd="0" presId="urn:microsoft.com/office/officeart/2009/3/layout/StepUpProcess"/>
    <dgm:cxn modelId="{4CCCB1E5-A080-4F7F-AA28-36FB9BCC8F31}" type="presParOf" srcId="{93B0E6CE-4063-4F55-84F7-13CA4E915D8F}" destId="{5214FCA1-C379-4FCE-AF45-27BCD86920EC}" srcOrd="13" destOrd="0" presId="urn:microsoft.com/office/officeart/2009/3/layout/StepUpProcess"/>
    <dgm:cxn modelId="{A86F9D38-E029-48F0-83FA-B1ACC09E0D5C}" type="presParOf" srcId="{5214FCA1-C379-4FCE-AF45-27BCD86920EC}" destId="{C9CB1258-18E0-4D0A-ABB3-6D8BAF924E6F}" srcOrd="0" destOrd="0" presId="urn:microsoft.com/office/officeart/2009/3/layout/StepUpProcess"/>
    <dgm:cxn modelId="{9F5870DD-BC8C-4728-A4EB-3A4A8A6C5250}" type="presParOf" srcId="{93B0E6CE-4063-4F55-84F7-13CA4E915D8F}" destId="{3D2E7B58-B644-4A0F-ACB6-000ED6975BB6}" srcOrd="14" destOrd="0" presId="urn:microsoft.com/office/officeart/2009/3/layout/StepUpProcess"/>
    <dgm:cxn modelId="{A9E54F86-3C0C-4C6D-82E2-6C2F4CFFE4CA}" type="presParOf" srcId="{3D2E7B58-B644-4A0F-ACB6-000ED6975BB6}" destId="{D7FD5D5B-03B6-4FD2-B351-31041D7EE408}" srcOrd="0" destOrd="0" presId="urn:microsoft.com/office/officeart/2009/3/layout/StepUpProcess"/>
    <dgm:cxn modelId="{4355361E-8BE8-49A2-B11C-ED3F1A49E055}" type="presParOf" srcId="{3D2E7B58-B644-4A0F-ACB6-000ED6975BB6}" destId="{EFA2A5E8-1E39-4129-84DF-75D71B9EABFB}" srcOrd="1" destOrd="0" presId="urn:microsoft.com/office/officeart/2009/3/layout/StepUpProcess"/>
  </dgm:cxnLst>
  <dgm:bg/>
  <dgm:whole/>
  <dgm:extLst>
    <a:ext uri="http://schemas.microsoft.com/office/drawing/2008/diagram">
      <dsp:dataModelExt xmlns:dsp="http://schemas.microsoft.com/office/drawing/2008/diagram" relId="rId95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D32A697-B094-4A11-B089-A5F0FEE1E57E}" type="doc">
      <dgm:prSet loTypeId="urn:microsoft.com/office/officeart/2005/8/layout/pList1" loCatId="list" qsTypeId="urn:microsoft.com/office/officeart/2005/8/quickstyle/3d3" qsCatId="3D" csTypeId="urn:microsoft.com/office/officeart/2005/8/colors/colorful4" csCatId="colorful" phldr="1"/>
      <dgm:spPr/>
      <dgm:t>
        <a:bodyPr/>
        <a:lstStyle/>
        <a:p>
          <a:endParaRPr lang="zh-CN" altLang="en-US"/>
        </a:p>
      </dgm:t>
    </dgm:pt>
    <dgm:pt modelId="{29CC9A38-D443-47CD-8905-B3017A419FD2}">
      <dgm:prSet phldrT="[文本]"/>
      <dgm:spPr/>
      <dgm:t>
        <a:bodyPr/>
        <a:lstStyle/>
        <a:p>
          <a:r>
            <a:rPr lang="zh-CN" altLang="en-US"/>
            <a:t>书友管理子系统</a:t>
          </a:r>
        </a:p>
      </dgm:t>
    </dgm:pt>
    <dgm:pt modelId="{BC85AC95-D4B5-4EBB-8922-ADFDB97EB9FB}" type="parTrans" cxnId="{3F9E0E78-787C-4462-B5F3-7C269C14E6D9}">
      <dgm:prSet/>
      <dgm:spPr/>
      <dgm:t>
        <a:bodyPr/>
        <a:lstStyle/>
        <a:p>
          <a:endParaRPr lang="zh-CN" altLang="en-US"/>
        </a:p>
      </dgm:t>
    </dgm:pt>
    <dgm:pt modelId="{C3DA1691-A04D-493F-B7F2-2FE4733EB3A5}" type="sibTrans" cxnId="{3F9E0E78-787C-4462-B5F3-7C269C14E6D9}">
      <dgm:prSet/>
      <dgm:spPr/>
      <dgm:t>
        <a:bodyPr/>
        <a:lstStyle/>
        <a:p>
          <a:endParaRPr lang="zh-CN" altLang="en-US"/>
        </a:p>
      </dgm:t>
    </dgm:pt>
    <dgm:pt modelId="{5CDBE260-1DE8-4E01-A254-401D9CC3D467}">
      <dgm:prSet phldrT="[文本]"/>
      <dgm:spPr/>
      <dgm:t>
        <a:bodyPr/>
        <a:lstStyle/>
        <a:p>
          <a:r>
            <a:rPr lang="zh-CN" altLang="en-US"/>
            <a:t>书籍管理子系统</a:t>
          </a:r>
        </a:p>
      </dgm:t>
    </dgm:pt>
    <dgm:pt modelId="{5C240EC1-1FBC-44D7-B794-5A64134AAFFA}" type="parTrans" cxnId="{2D54EC06-CD0F-479A-94BB-3F31375C1E11}">
      <dgm:prSet/>
      <dgm:spPr/>
      <dgm:t>
        <a:bodyPr/>
        <a:lstStyle/>
        <a:p>
          <a:endParaRPr lang="zh-CN" altLang="en-US"/>
        </a:p>
      </dgm:t>
    </dgm:pt>
    <dgm:pt modelId="{79B4FC32-30A0-49FF-BB6E-E3A4573F2E2D}" type="sibTrans" cxnId="{2D54EC06-CD0F-479A-94BB-3F31375C1E11}">
      <dgm:prSet/>
      <dgm:spPr/>
      <dgm:t>
        <a:bodyPr/>
        <a:lstStyle/>
        <a:p>
          <a:endParaRPr lang="zh-CN" altLang="en-US"/>
        </a:p>
      </dgm:t>
    </dgm:pt>
    <dgm:pt modelId="{7497694E-88DD-4A56-941E-96FE7E8AD5FB}">
      <dgm:prSet phldrT="[文本]"/>
      <dgm:spPr/>
      <dgm:t>
        <a:bodyPr/>
        <a:lstStyle/>
        <a:p>
          <a:r>
            <a:rPr lang="zh-CN" altLang="en-US"/>
            <a:t>销售管理子系统</a:t>
          </a:r>
        </a:p>
      </dgm:t>
    </dgm:pt>
    <dgm:pt modelId="{C2325607-B747-4454-B97B-5FFADFCB021F}" type="parTrans" cxnId="{C4EC8BCB-F7BA-4CFE-9690-551D36909624}">
      <dgm:prSet/>
      <dgm:spPr/>
      <dgm:t>
        <a:bodyPr/>
        <a:lstStyle/>
        <a:p>
          <a:endParaRPr lang="zh-CN" altLang="en-US"/>
        </a:p>
      </dgm:t>
    </dgm:pt>
    <dgm:pt modelId="{DCFAA006-64C5-4578-829F-884CEBAE1F3D}" type="sibTrans" cxnId="{C4EC8BCB-F7BA-4CFE-9690-551D36909624}">
      <dgm:prSet/>
      <dgm:spPr/>
      <dgm:t>
        <a:bodyPr/>
        <a:lstStyle/>
        <a:p>
          <a:endParaRPr lang="zh-CN" altLang="en-US"/>
        </a:p>
      </dgm:t>
    </dgm:pt>
    <dgm:pt modelId="{B863E936-3917-46AE-AB92-A0FA0E84763B}">
      <dgm:prSet phldrT="[文本]"/>
      <dgm:spPr/>
      <dgm:t>
        <a:bodyPr/>
        <a:lstStyle/>
        <a:p>
          <a:r>
            <a:rPr lang="zh-CN" altLang="en-US"/>
            <a:t>书籍交换子系统</a:t>
          </a:r>
        </a:p>
      </dgm:t>
    </dgm:pt>
    <dgm:pt modelId="{59A9EA4C-165D-4C13-A40E-22DB9F5567DD}" type="parTrans" cxnId="{28809250-883D-4D67-81A9-DFAA7C0A39D8}">
      <dgm:prSet/>
      <dgm:spPr/>
      <dgm:t>
        <a:bodyPr/>
        <a:lstStyle/>
        <a:p>
          <a:endParaRPr lang="zh-CN" altLang="en-US"/>
        </a:p>
      </dgm:t>
    </dgm:pt>
    <dgm:pt modelId="{757A9599-5742-4AF8-877E-FB6FFEA48197}" type="sibTrans" cxnId="{28809250-883D-4D67-81A9-DFAA7C0A39D8}">
      <dgm:prSet/>
      <dgm:spPr/>
      <dgm:t>
        <a:bodyPr/>
        <a:lstStyle/>
        <a:p>
          <a:endParaRPr lang="zh-CN" altLang="en-US"/>
        </a:p>
      </dgm:t>
    </dgm:pt>
    <dgm:pt modelId="{8F952505-36A1-4E37-B0FC-A7A8759A6B0B}" type="pres">
      <dgm:prSet presAssocID="{FD32A697-B094-4A11-B089-A5F0FEE1E57E}" presName="Name0" presStyleCnt="0">
        <dgm:presLayoutVars>
          <dgm:dir/>
          <dgm:resizeHandles val="exact"/>
        </dgm:presLayoutVars>
      </dgm:prSet>
      <dgm:spPr/>
    </dgm:pt>
    <dgm:pt modelId="{CE05D73F-C54A-4ADE-BD20-C18BF500F0B5}" type="pres">
      <dgm:prSet presAssocID="{29CC9A38-D443-47CD-8905-B3017A419FD2}" presName="compNode" presStyleCnt="0"/>
      <dgm:spPr/>
    </dgm:pt>
    <dgm:pt modelId="{B6EF9CBC-63A2-4D2C-AFEB-BAD8EA10D6F1}" type="pres">
      <dgm:prSet presAssocID="{29CC9A38-D443-47CD-8905-B3017A419FD2}" presName="pictRect" presStyleLbl="node1" presStyleIdx="0" presStyleCnt="4" custScaleY="104457"/>
      <dgm:spPr>
        <a:blipFill>
          <a:blip xmlns:r="http://schemas.openxmlformats.org/officeDocument/2006/relationships" r:embed="rId1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19000" b="-19000"/>
          </a:stretch>
        </a:blipFill>
      </dgm:spPr>
    </dgm:pt>
    <dgm:pt modelId="{D59F293E-3A5B-4560-B337-9FB1FD795B0E}" type="pres">
      <dgm:prSet presAssocID="{29CC9A38-D443-47CD-8905-B3017A419FD2}" presName="textRect" presStyleLbl="revTx" presStyleIdx="0" presStyleCnt="4">
        <dgm:presLayoutVars>
          <dgm:bulletEnabled val="1"/>
        </dgm:presLayoutVars>
      </dgm:prSet>
      <dgm:spPr/>
    </dgm:pt>
    <dgm:pt modelId="{21F6C009-2F78-4FB9-949F-296956386298}" type="pres">
      <dgm:prSet presAssocID="{C3DA1691-A04D-493F-B7F2-2FE4733EB3A5}" presName="sibTrans" presStyleLbl="sibTrans2D1" presStyleIdx="0" presStyleCnt="0"/>
      <dgm:spPr/>
    </dgm:pt>
    <dgm:pt modelId="{9F570937-1FD8-4FA6-B1EF-4FE61B938F2B}" type="pres">
      <dgm:prSet presAssocID="{5CDBE260-1DE8-4E01-A254-401D9CC3D467}" presName="compNode" presStyleCnt="0"/>
      <dgm:spPr/>
    </dgm:pt>
    <dgm:pt modelId="{82796CCC-1186-481B-A455-022DCB5A96DC}" type="pres">
      <dgm:prSet presAssocID="{5CDBE260-1DE8-4E01-A254-401D9CC3D467}" presName="pictRect" presStyleLbl="node1" presStyleIdx="1" presStyleCnt="4" custScaleY="100820"/>
      <dgm:spPr>
        <a:blipFill>
          <a:blip xmlns:r="http://schemas.openxmlformats.org/officeDocument/2006/relationships" r:embed="rId2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40000" b="-40000"/>
          </a:stretch>
        </a:blipFill>
      </dgm:spPr>
    </dgm:pt>
    <dgm:pt modelId="{9DDAC476-8B03-46B2-86D9-971EA9570656}" type="pres">
      <dgm:prSet presAssocID="{5CDBE260-1DE8-4E01-A254-401D9CC3D467}" presName="textRect" presStyleLbl="revTx" presStyleIdx="1" presStyleCnt="4">
        <dgm:presLayoutVars>
          <dgm:bulletEnabled val="1"/>
        </dgm:presLayoutVars>
      </dgm:prSet>
      <dgm:spPr/>
    </dgm:pt>
    <dgm:pt modelId="{D2981329-C4E1-44FE-8241-83AB5E41A25D}" type="pres">
      <dgm:prSet presAssocID="{79B4FC32-30A0-49FF-BB6E-E3A4573F2E2D}" presName="sibTrans" presStyleLbl="sibTrans2D1" presStyleIdx="0" presStyleCnt="0"/>
      <dgm:spPr/>
    </dgm:pt>
    <dgm:pt modelId="{94906397-7041-4FBC-BA0A-8BAEC7E1B98F}" type="pres">
      <dgm:prSet presAssocID="{7497694E-88DD-4A56-941E-96FE7E8AD5FB}" presName="compNode" presStyleCnt="0"/>
      <dgm:spPr/>
    </dgm:pt>
    <dgm:pt modelId="{2EA13AAE-D04C-4765-824D-7FA044E5AE08}" type="pres">
      <dgm:prSet presAssocID="{7497694E-88DD-4A56-941E-96FE7E8AD5FB}" presName="pictRect" presStyleLbl="node1" presStyleIdx="2" presStyleCnt="4"/>
      <dgm:spPr>
        <a:blipFill>
          <a:blip xmlns:r="http://schemas.openxmlformats.org/officeDocument/2006/relationships" r:embed="rId3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29000" b="-29000"/>
          </a:stretch>
        </a:blipFill>
      </dgm:spPr>
    </dgm:pt>
    <dgm:pt modelId="{04340418-17FB-4E0C-A973-68E88F9DF507}" type="pres">
      <dgm:prSet presAssocID="{7497694E-88DD-4A56-941E-96FE7E8AD5FB}" presName="textRect" presStyleLbl="revTx" presStyleIdx="2" presStyleCnt="4">
        <dgm:presLayoutVars>
          <dgm:bulletEnabled val="1"/>
        </dgm:presLayoutVars>
      </dgm:prSet>
      <dgm:spPr/>
    </dgm:pt>
    <dgm:pt modelId="{43FABEDC-A315-45B8-AD77-84E97FDE0A3B}" type="pres">
      <dgm:prSet presAssocID="{DCFAA006-64C5-4578-829F-884CEBAE1F3D}" presName="sibTrans" presStyleLbl="sibTrans2D1" presStyleIdx="0" presStyleCnt="0"/>
      <dgm:spPr/>
    </dgm:pt>
    <dgm:pt modelId="{64222A3E-2559-446F-9314-2C2405D5FF4D}" type="pres">
      <dgm:prSet presAssocID="{B863E936-3917-46AE-AB92-A0FA0E84763B}" presName="compNode" presStyleCnt="0"/>
      <dgm:spPr/>
    </dgm:pt>
    <dgm:pt modelId="{E5CCE684-5449-4D98-94B1-9E7B8CDB924F}" type="pres">
      <dgm:prSet presAssocID="{B863E936-3917-46AE-AB92-A0FA0E84763B}" presName="pictRect" presStyleLbl="node1" presStyleIdx="3" presStyleCnt="4" custLinFactNeighborX="-2405" custLinFactNeighborY="2327"/>
      <dgm:spPr>
        <a:blipFill>
          <a:blip xmlns:r="http://schemas.openxmlformats.org/officeDocument/2006/relationships" r:embed="rId4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6000" r="-6000"/>
          </a:stretch>
        </a:blipFill>
      </dgm:spPr>
    </dgm:pt>
    <dgm:pt modelId="{6B453C63-0D3D-4DA5-A696-DE96BFF106F0}" type="pres">
      <dgm:prSet presAssocID="{B863E936-3917-46AE-AB92-A0FA0E84763B}" presName="textRect" presStyleLbl="revTx" presStyleIdx="3" presStyleCnt="4">
        <dgm:presLayoutVars>
          <dgm:bulletEnabled val="1"/>
        </dgm:presLayoutVars>
      </dgm:prSet>
      <dgm:spPr/>
    </dgm:pt>
  </dgm:ptLst>
  <dgm:cxnLst>
    <dgm:cxn modelId="{2D54EC06-CD0F-479A-94BB-3F31375C1E11}" srcId="{FD32A697-B094-4A11-B089-A5F0FEE1E57E}" destId="{5CDBE260-1DE8-4E01-A254-401D9CC3D467}" srcOrd="1" destOrd="0" parTransId="{5C240EC1-1FBC-44D7-B794-5A64134AAFFA}" sibTransId="{79B4FC32-30A0-49FF-BB6E-E3A4573F2E2D}"/>
    <dgm:cxn modelId="{687C7A23-C1DB-4207-8A95-0866C348CEF7}" type="presOf" srcId="{29CC9A38-D443-47CD-8905-B3017A419FD2}" destId="{D59F293E-3A5B-4560-B337-9FB1FD795B0E}" srcOrd="0" destOrd="0" presId="urn:microsoft.com/office/officeart/2005/8/layout/pList1"/>
    <dgm:cxn modelId="{CFC49925-8FFA-4FBB-826A-244041907FDD}" type="presOf" srcId="{5CDBE260-1DE8-4E01-A254-401D9CC3D467}" destId="{9DDAC476-8B03-46B2-86D9-971EA9570656}" srcOrd="0" destOrd="0" presId="urn:microsoft.com/office/officeart/2005/8/layout/pList1"/>
    <dgm:cxn modelId="{B35CDA6B-3501-4ADD-BBFF-CCF7DF16D98B}" type="presOf" srcId="{C3DA1691-A04D-493F-B7F2-2FE4733EB3A5}" destId="{21F6C009-2F78-4FB9-949F-296956386298}" srcOrd="0" destOrd="0" presId="urn:microsoft.com/office/officeart/2005/8/layout/pList1"/>
    <dgm:cxn modelId="{BCDF9B4E-05B9-4196-BF9F-017A345C3B02}" type="presOf" srcId="{7497694E-88DD-4A56-941E-96FE7E8AD5FB}" destId="{04340418-17FB-4E0C-A973-68E88F9DF507}" srcOrd="0" destOrd="0" presId="urn:microsoft.com/office/officeart/2005/8/layout/pList1"/>
    <dgm:cxn modelId="{88861C4F-6DD4-4FA4-B277-9107D5D7213E}" type="presOf" srcId="{79B4FC32-30A0-49FF-BB6E-E3A4573F2E2D}" destId="{D2981329-C4E1-44FE-8241-83AB5E41A25D}" srcOrd="0" destOrd="0" presId="urn:microsoft.com/office/officeart/2005/8/layout/pList1"/>
    <dgm:cxn modelId="{28809250-883D-4D67-81A9-DFAA7C0A39D8}" srcId="{FD32A697-B094-4A11-B089-A5F0FEE1E57E}" destId="{B863E936-3917-46AE-AB92-A0FA0E84763B}" srcOrd="3" destOrd="0" parTransId="{59A9EA4C-165D-4C13-A40E-22DB9F5567DD}" sibTransId="{757A9599-5742-4AF8-877E-FB6FFEA48197}"/>
    <dgm:cxn modelId="{3F9E0E78-787C-4462-B5F3-7C269C14E6D9}" srcId="{FD32A697-B094-4A11-B089-A5F0FEE1E57E}" destId="{29CC9A38-D443-47CD-8905-B3017A419FD2}" srcOrd="0" destOrd="0" parTransId="{BC85AC95-D4B5-4EBB-8922-ADFDB97EB9FB}" sibTransId="{C3DA1691-A04D-493F-B7F2-2FE4733EB3A5}"/>
    <dgm:cxn modelId="{A9CB39A1-2FB2-4BA9-9BEC-CDD7514243BF}" type="presOf" srcId="{FD32A697-B094-4A11-B089-A5F0FEE1E57E}" destId="{8F952505-36A1-4E37-B0FC-A7A8759A6B0B}" srcOrd="0" destOrd="0" presId="urn:microsoft.com/office/officeart/2005/8/layout/pList1"/>
    <dgm:cxn modelId="{C4EC8BCB-F7BA-4CFE-9690-551D36909624}" srcId="{FD32A697-B094-4A11-B089-A5F0FEE1E57E}" destId="{7497694E-88DD-4A56-941E-96FE7E8AD5FB}" srcOrd="2" destOrd="0" parTransId="{C2325607-B747-4454-B97B-5FFADFCB021F}" sibTransId="{DCFAA006-64C5-4578-829F-884CEBAE1F3D}"/>
    <dgm:cxn modelId="{E5CAEBD0-3C1B-45C9-A905-40DB6FEB1732}" type="presOf" srcId="{B863E936-3917-46AE-AB92-A0FA0E84763B}" destId="{6B453C63-0D3D-4DA5-A696-DE96BFF106F0}" srcOrd="0" destOrd="0" presId="urn:microsoft.com/office/officeart/2005/8/layout/pList1"/>
    <dgm:cxn modelId="{0F1B6AED-C671-42C0-B614-6985DFB6A77A}" type="presOf" srcId="{DCFAA006-64C5-4578-829F-884CEBAE1F3D}" destId="{43FABEDC-A315-45B8-AD77-84E97FDE0A3B}" srcOrd="0" destOrd="0" presId="urn:microsoft.com/office/officeart/2005/8/layout/pList1"/>
    <dgm:cxn modelId="{84FED2F4-BE35-4042-8BFD-B44764D6D7A5}" type="presParOf" srcId="{8F952505-36A1-4E37-B0FC-A7A8759A6B0B}" destId="{CE05D73F-C54A-4ADE-BD20-C18BF500F0B5}" srcOrd="0" destOrd="0" presId="urn:microsoft.com/office/officeart/2005/8/layout/pList1"/>
    <dgm:cxn modelId="{3B399F79-8683-4818-AB3D-7ADE116625FC}" type="presParOf" srcId="{CE05D73F-C54A-4ADE-BD20-C18BF500F0B5}" destId="{B6EF9CBC-63A2-4D2C-AFEB-BAD8EA10D6F1}" srcOrd="0" destOrd="0" presId="urn:microsoft.com/office/officeart/2005/8/layout/pList1"/>
    <dgm:cxn modelId="{84ED8150-AAFF-4C0F-BDDB-D1933ABE6C59}" type="presParOf" srcId="{CE05D73F-C54A-4ADE-BD20-C18BF500F0B5}" destId="{D59F293E-3A5B-4560-B337-9FB1FD795B0E}" srcOrd="1" destOrd="0" presId="urn:microsoft.com/office/officeart/2005/8/layout/pList1"/>
    <dgm:cxn modelId="{8D303358-275C-40C2-8386-8BDA28CA7FD4}" type="presParOf" srcId="{8F952505-36A1-4E37-B0FC-A7A8759A6B0B}" destId="{21F6C009-2F78-4FB9-949F-296956386298}" srcOrd="1" destOrd="0" presId="urn:microsoft.com/office/officeart/2005/8/layout/pList1"/>
    <dgm:cxn modelId="{825EC342-45D4-48B1-A188-30EBB5D0F9A7}" type="presParOf" srcId="{8F952505-36A1-4E37-B0FC-A7A8759A6B0B}" destId="{9F570937-1FD8-4FA6-B1EF-4FE61B938F2B}" srcOrd="2" destOrd="0" presId="urn:microsoft.com/office/officeart/2005/8/layout/pList1"/>
    <dgm:cxn modelId="{E4D2791E-A97E-44EA-B725-E6A3E5325CCF}" type="presParOf" srcId="{9F570937-1FD8-4FA6-B1EF-4FE61B938F2B}" destId="{82796CCC-1186-481B-A455-022DCB5A96DC}" srcOrd="0" destOrd="0" presId="urn:microsoft.com/office/officeart/2005/8/layout/pList1"/>
    <dgm:cxn modelId="{33368D8E-08B4-4F8E-A4A4-884781853BFF}" type="presParOf" srcId="{9F570937-1FD8-4FA6-B1EF-4FE61B938F2B}" destId="{9DDAC476-8B03-46B2-86D9-971EA9570656}" srcOrd="1" destOrd="0" presId="urn:microsoft.com/office/officeart/2005/8/layout/pList1"/>
    <dgm:cxn modelId="{49B20818-479F-4924-8A45-97FC3AC0EA2A}" type="presParOf" srcId="{8F952505-36A1-4E37-B0FC-A7A8759A6B0B}" destId="{D2981329-C4E1-44FE-8241-83AB5E41A25D}" srcOrd="3" destOrd="0" presId="urn:microsoft.com/office/officeart/2005/8/layout/pList1"/>
    <dgm:cxn modelId="{0E3212C3-9831-4564-AC69-53B8C0A62A8F}" type="presParOf" srcId="{8F952505-36A1-4E37-B0FC-A7A8759A6B0B}" destId="{94906397-7041-4FBC-BA0A-8BAEC7E1B98F}" srcOrd="4" destOrd="0" presId="urn:microsoft.com/office/officeart/2005/8/layout/pList1"/>
    <dgm:cxn modelId="{A6847085-7A9A-4F04-A2D9-39288C78DB44}" type="presParOf" srcId="{94906397-7041-4FBC-BA0A-8BAEC7E1B98F}" destId="{2EA13AAE-D04C-4765-824D-7FA044E5AE08}" srcOrd="0" destOrd="0" presId="urn:microsoft.com/office/officeart/2005/8/layout/pList1"/>
    <dgm:cxn modelId="{CD3925DF-9E69-4D21-B389-8F6FB1828B22}" type="presParOf" srcId="{94906397-7041-4FBC-BA0A-8BAEC7E1B98F}" destId="{04340418-17FB-4E0C-A973-68E88F9DF507}" srcOrd="1" destOrd="0" presId="urn:microsoft.com/office/officeart/2005/8/layout/pList1"/>
    <dgm:cxn modelId="{B0F5B83C-B05E-4009-8081-0422DFBA20B9}" type="presParOf" srcId="{8F952505-36A1-4E37-B0FC-A7A8759A6B0B}" destId="{43FABEDC-A315-45B8-AD77-84E97FDE0A3B}" srcOrd="5" destOrd="0" presId="urn:microsoft.com/office/officeart/2005/8/layout/pList1"/>
    <dgm:cxn modelId="{34EA1A32-4D00-4DE7-80FA-4F622250F464}" type="presParOf" srcId="{8F952505-36A1-4E37-B0FC-A7A8759A6B0B}" destId="{64222A3E-2559-446F-9314-2C2405D5FF4D}" srcOrd="6" destOrd="0" presId="urn:microsoft.com/office/officeart/2005/8/layout/pList1"/>
    <dgm:cxn modelId="{C5E587E6-1C98-4022-A488-C9D1761BAAD6}" type="presParOf" srcId="{64222A3E-2559-446F-9314-2C2405D5FF4D}" destId="{E5CCE684-5449-4D98-94B1-9E7B8CDB924F}" srcOrd="0" destOrd="0" presId="urn:microsoft.com/office/officeart/2005/8/layout/pList1"/>
    <dgm:cxn modelId="{7E80DDF9-8CF0-4D71-9DDC-1969B9C0B9DC}" type="presParOf" srcId="{64222A3E-2559-446F-9314-2C2405D5FF4D}" destId="{6B453C63-0D3D-4DA5-A696-DE96BFF106F0}" srcOrd="1" destOrd="0" presId="urn:microsoft.com/office/officeart/2005/8/layout/pList1"/>
  </dgm:cxnLst>
  <dgm:bg/>
  <dgm:whole/>
  <dgm:extLst>
    <a:ext uri="http://schemas.microsoft.com/office/drawing/2008/diagram">
      <dsp:dataModelExt xmlns:dsp="http://schemas.microsoft.com/office/drawing/2008/diagram" relId="rId10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91BC523-5C34-443E-9A5A-75E18188C037}">
      <dsp:nvSpPr>
        <dsp:cNvPr id="0" name=""/>
        <dsp:cNvSpPr/>
      </dsp:nvSpPr>
      <dsp:spPr>
        <a:xfrm rot="5400000">
          <a:off x="127388" y="1743771"/>
          <a:ext cx="377009" cy="627334"/>
        </a:xfrm>
        <a:prstGeom prst="corner">
          <a:avLst>
            <a:gd name="adj1" fmla="val 16120"/>
            <a:gd name="adj2" fmla="val 1611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CB57EA-D000-4D35-AD34-EDF345B0ED13}">
      <dsp:nvSpPr>
        <dsp:cNvPr id="0" name=""/>
        <dsp:cNvSpPr/>
      </dsp:nvSpPr>
      <dsp:spPr>
        <a:xfrm>
          <a:off x="64456" y="1931209"/>
          <a:ext cx="566361" cy="49644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/>
            <a:t>需求分析</a:t>
          </a:r>
        </a:p>
      </dsp:txBody>
      <dsp:txXfrm>
        <a:off x="64456" y="1931209"/>
        <a:ext cx="566361" cy="496448"/>
      </dsp:txXfrm>
    </dsp:sp>
    <dsp:sp modelId="{2FCBF4AF-4C2B-47B6-9103-04716CDA77B8}">
      <dsp:nvSpPr>
        <dsp:cNvPr id="0" name=""/>
        <dsp:cNvSpPr/>
      </dsp:nvSpPr>
      <dsp:spPr>
        <a:xfrm>
          <a:off x="523956" y="1697586"/>
          <a:ext cx="106860" cy="106860"/>
        </a:xfrm>
        <a:prstGeom prst="triangle">
          <a:avLst>
            <a:gd name="adj" fmla="val 10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439B5F-E418-44D0-AA72-16542EA4420E}">
      <dsp:nvSpPr>
        <dsp:cNvPr id="0" name=""/>
        <dsp:cNvSpPr/>
      </dsp:nvSpPr>
      <dsp:spPr>
        <a:xfrm rot="5400000">
          <a:off x="820725" y="1572204"/>
          <a:ext cx="377009" cy="627334"/>
        </a:xfrm>
        <a:prstGeom prst="corner">
          <a:avLst>
            <a:gd name="adj1" fmla="val 16120"/>
            <a:gd name="adj2" fmla="val 1611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203E54D-6D35-4213-A5F8-CFADE83C02AE}">
      <dsp:nvSpPr>
        <dsp:cNvPr id="0" name=""/>
        <dsp:cNvSpPr/>
      </dsp:nvSpPr>
      <dsp:spPr>
        <a:xfrm>
          <a:off x="757792" y="1759642"/>
          <a:ext cx="566361" cy="49644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/>
            <a:t>数据库设计</a:t>
          </a:r>
        </a:p>
      </dsp:txBody>
      <dsp:txXfrm>
        <a:off x="757792" y="1759642"/>
        <a:ext cx="566361" cy="496448"/>
      </dsp:txXfrm>
    </dsp:sp>
    <dsp:sp modelId="{66E647CC-E89C-4D5B-B17D-36508DB0A758}">
      <dsp:nvSpPr>
        <dsp:cNvPr id="0" name=""/>
        <dsp:cNvSpPr/>
      </dsp:nvSpPr>
      <dsp:spPr>
        <a:xfrm>
          <a:off x="1217293" y="1526019"/>
          <a:ext cx="106860" cy="106860"/>
        </a:xfrm>
        <a:prstGeom prst="triangle">
          <a:avLst>
            <a:gd name="adj" fmla="val 10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10389C2-E31B-4C36-B51D-34F323DC11A2}">
      <dsp:nvSpPr>
        <dsp:cNvPr id="0" name=""/>
        <dsp:cNvSpPr/>
      </dsp:nvSpPr>
      <dsp:spPr>
        <a:xfrm rot="5400000">
          <a:off x="1514061" y="1400638"/>
          <a:ext cx="377009" cy="627334"/>
        </a:xfrm>
        <a:prstGeom prst="corner">
          <a:avLst>
            <a:gd name="adj1" fmla="val 16120"/>
            <a:gd name="adj2" fmla="val 1611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CF068AD-1B4C-41BA-B757-3E9B7AF26CCE}">
      <dsp:nvSpPr>
        <dsp:cNvPr id="0" name=""/>
        <dsp:cNvSpPr/>
      </dsp:nvSpPr>
      <dsp:spPr>
        <a:xfrm>
          <a:off x="1451129" y="1588075"/>
          <a:ext cx="566361" cy="49644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/>
            <a:t>选择语言</a:t>
          </a:r>
          <a:r>
            <a:rPr lang="en-US" altLang="zh-CN" sz="1000" kern="1200"/>
            <a:t>--C#</a:t>
          </a:r>
          <a:endParaRPr lang="zh-CN" altLang="en-US" sz="1000" kern="1200"/>
        </a:p>
      </dsp:txBody>
      <dsp:txXfrm>
        <a:off x="1451129" y="1588075"/>
        <a:ext cx="566361" cy="496448"/>
      </dsp:txXfrm>
    </dsp:sp>
    <dsp:sp modelId="{A787C0EA-5D4F-4926-8E7C-1A3E6EC90F8D}">
      <dsp:nvSpPr>
        <dsp:cNvPr id="0" name=""/>
        <dsp:cNvSpPr/>
      </dsp:nvSpPr>
      <dsp:spPr>
        <a:xfrm>
          <a:off x="1910630" y="1354453"/>
          <a:ext cx="106860" cy="106860"/>
        </a:xfrm>
        <a:prstGeom prst="triangle">
          <a:avLst>
            <a:gd name="adj" fmla="val 10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4B9279C-7552-475F-8DD9-941542B84B1C}">
      <dsp:nvSpPr>
        <dsp:cNvPr id="0" name=""/>
        <dsp:cNvSpPr/>
      </dsp:nvSpPr>
      <dsp:spPr>
        <a:xfrm rot="5400000">
          <a:off x="2207398" y="1229071"/>
          <a:ext cx="377009" cy="627334"/>
        </a:xfrm>
        <a:prstGeom prst="corner">
          <a:avLst>
            <a:gd name="adj1" fmla="val 16120"/>
            <a:gd name="adj2" fmla="val 1611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30B01A0-5499-426B-A3E0-727DBB5BF39A}">
      <dsp:nvSpPr>
        <dsp:cNvPr id="0" name=""/>
        <dsp:cNvSpPr/>
      </dsp:nvSpPr>
      <dsp:spPr>
        <a:xfrm>
          <a:off x="2144466" y="1416509"/>
          <a:ext cx="566361" cy="49644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/>
            <a:t>界面设计</a:t>
          </a:r>
        </a:p>
      </dsp:txBody>
      <dsp:txXfrm>
        <a:off x="2144466" y="1416509"/>
        <a:ext cx="566361" cy="496448"/>
      </dsp:txXfrm>
    </dsp:sp>
    <dsp:sp modelId="{473A16EB-9496-4472-8B12-971F72974F5F}">
      <dsp:nvSpPr>
        <dsp:cNvPr id="0" name=""/>
        <dsp:cNvSpPr/>
      </dsp:nvSpPr>
      <dsp:spPr>
        <a:xfrm>
          <a:off x="2603966" y="1182886"/>
          <a:ext cx="106860" cy="106860"/>
        </a:xfrm>
        <a:prstGeom prst="triangle">
          <a:avLst>
            <a:gd name="adj" fmla="val 10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F3B7E01-A894-4E50-9718-8ED309197C11}">
      <dsp:nvSpPr>
        <dsp:cNvPr id="0" name=""/>
        <dsp:cNvSpPr/>
      </dsp:nvSpPr>
      <dsp:spPr>
        <a:xfrm rot="5400000">
          <a:off x="2900735" y="1057504"/>
          <a:ext cx="377009" cy="627334"/>
        </a:xfrm>
        <a:prstGeom prst="corner">
          <a:avLst>
            <a:gd name="adj1" fmla="val 16120"/>
            <a:gd name="adj2" fmla="val 1611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868BAE9-D165-4E8D-BBBE-14F00D9BF4ED}">
      <dsp:nvSpPr>
        <dsp:cNvPr id="0" name=""/>
        <dsp:cNvSpPr/>
      </dsp:nvSpPr>
      <dsp:spPr>
        <a:xfrm>
          <a:off x="2837803" y="1244942"/>
          <a:ext cx="566361" cy="49644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/>
            <a:t>列出主要功能</a:t>
          </a:r>
        </a:p>
      </dsp:txBody>
      <dsp:txXfrm>
        <a:off x="2837803" y="1244942"/>
        <a:ext cx="566361" cy="496448"/>
      </dsp:txXfrm>
    </dsp:sp>
    <dsp:sp modelId="{5A36DE54-F548-4F5A-B33B-738AAEA556ED}">
      <dsp:nvSpPr>
        <dsp:cNvPr id="0" name=""/>
        <dsp:cNvSpPr/>
      </dsp:nvSpPr>
      <dsp:spPr>
        <a:xfrm>
          <a:off x="3297303" y="1011319"/>
          <a:ext cx="106860" cy="106860"/>
        </a:xfrm>
        <a:prstGeom prst="triangle">
          <a:avLst>
            <a:gd name="adj" fmla="val 10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1B00329-212F-4F09-8503-01204B35C977}">
      <dsp:nvSpPr>
        <dsp:cNvPr id="0" name=""/>
        <dsp:cNvSpPr/>
      </dsp:nvSpPr>
      <dsp:spPr>
        <a:xfrm rot="5400000">
          <a:off x="3594071" y="885937"/>
          <a:ext cx="377009" cy="627334"/>
        </a:xfrm>
        <a:prstGeom prst="corner">
          <a:avLst>
            <a:gd name="adj1" fmla="val 16120"/>
            <a:gd name="adj2" fmla="val 1611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99097A9-CAE4-4BD3-BFA1-980571C33F92}">
      <dsp:nvSpPr>
        <dsp:cNvPr id="0" name=""/>
        <dsp:cNvSpPr/>
      </dsp:nvSpPr>
      <dsp:spPr>
        <a:xfrm>
          <a:off x="3531139" y="1073375"/>
          <a:ext cx="566361" cy="49644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/>
            <a:t>代码实现</a:t>
          </a:r>
        </a:p>
      </dsp:txBody>
      <dsp:txXfrm>
        <a:off x="3531139" y="1073375"/>
        <a:ext cx="566361" cy="496448"/>
      </dsp:txXfrm>
    </dsp:sp>
    <dsp:sp modelId="{D9110AF7-F3EA-4706-B0FC-944D0126F202}">
      <dsp:nvSpPr>
        <dsp:cNvPr id="0" name=""/>
        <dsp:cNvSpPr/>
      </dsp:nvSpPr>
      <dsp:spPr>
        <a:xfrm>
          <a:off x="3990640" y="839752"/>
          <a:ext cx="106860" cy="106860"/>
        </a:xfrm>
        <a:prstGeom prst="triangle">
          <a:avLst>
            <a:gd name="adj" fmla="val 10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765E6D8-EDA3-4288-8A39-5357E3FDD13D}">
      <dsp:nvSpPr>
        <dsp:cNvPr id="0" name=""/>
        <dsp:cNvSpPr/>
      </dsp:nvSpPr>
      <dsp:spPr>
        <a:xfrm rot="5400000">
          <a:off x="4287408" y="714370"/>
          <a:ext cx="377009" cy="627334"/>
        </a:xfrm>
        <a:prstGeom prst="corner">
          <a:avLst>
            <a:gd name="adj1" fmla="val 16120"/>
            <a:gd name="adj2" fmla="val 1611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FB8F522-0B93-4791-964A-632EA635839D}">
      <dsp:nvSpPr>
        <dsp:cNvPr id="0" name=""/>
        <dsp:cNvSpPr/>
      </dsp:nvSpPr>
      <dsp:spPr>
        <a:xfrm>
          <a:off x="4224476" y="901808"/>
          <a:ext cx="566361" cy="49644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/>
            <a:t>程序测试</a:t>
          </a:r>
        </a:p>
      </dsp:txBody>
      <dsp:txXfrm>
        <a:off x="4224476" y="901808"/>
        <a:ext cx="566361" cy="496448"/>
      </dsp:txXfrm>
    </dsp:sp>
    <dsp:sp modelId="{A5EA97F1-AB51-4312-A4C4-EEEFEDB968BB}">
      <dsp:nvSpPr>
        <dsp:cNvPr id="0" name=""/>
        <dsp:cNvSpPr/>
      </dsp:nvSpPr>
      <dsp:spPr>
        <a:xfrm>
          <a:off x="4683977" y="668185"/>
          <a:ext cx="106860" cy="106860"/>
        </a:xfrm>
        <a:prstGeom prst="triangle">
          <a:avLst>
            <a:gd name="adj" fmla="val 10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7FD5D5B-03B6-4FD2-B351-31041D7EE408}">
      <dsp:nvSpPr>
        <dsp:cNvPr id="0" name=""/>
        <dsp:cNvSpPr/>
      </dsp:nvSpPr>
      <dsp:spPr>
        <a:xfrm rot="5400000">
          <a:off x="4980745" y="542803"/>
          <a:ext cx="377009" cy="627334"/>
        </a:xfrm>
        <a:prstGeom prst="corner">
          <a:avLst>
            <a:gd name="adj1" fmla="val 16120"/>
            <a:gd name="adj2" fmla="val 1611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FA2A5E8-1E39-4129-84DF-75D71B9EABFB}">
      <dsp:nvSpPr>
        <dsp:cNvPr id="0" name=""/>
        <dsp:cNvSpPr/>
      </dsp:nvSpPr>
      <dsp:spPr>
        <a:xfrm>
          <a:off x="4917813" y="730241"/>
          <a:ext cx="566361" cy="49644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/>
            <a:t>程序打包</a:t>
          </a:r>
        </a:p>
      </dsp:txBody>
      <dsp:txXfrm>
        <a:off x="4917813" y="730241"/>
        <a:ext cx="566361" cy="496448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6EF9CBC-63A2-4D2C-AFEB-BAD8EA10D6F1}">
      <dsp:nvSpPr>
        <dsp:cNvPr id="0" name=""/>
        <dsp:cNvSpPr/>
      </dsp:nvSpPr>
      <dsp:spPr>
        <a:xfrm>
          <a:off x="2497" y="470729"/>
          <a:ext cx="1188321" cy="855245"/>
        </a:xfrm>
        <a:prstGeom prst="roundRect">
          <a:avLst/>
        </a:prstGeom>
        <a:blipFill>
          <a:blip xmlns:r="http://schemas.openxmlformats.org/officeDocument/2006/relationships" r:embed="rId1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19000" b="-19000"/>
          </a:stretch>
        </a:blip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D59F293E-3A5B-4560-B337-9FB1FD795B0E}">
      <dsp:nvSpPr>
        <dsp:cNvPr id="0" name=""/>
        <dsp:cNvSpPr/>
      </dsp:nvSpPr>
      <dsp:spPr>
        <a:xfrm>
          <a:off x="2497" y="1307728"/>
          <a:ext cx="1188321" cy="440867"/>
        </a:xfrm>
        <a:prstGeom prst="rect">
          <a:avLst/>
        </a:prstGeom>
        <a:noFill/>
        <a:ln w="6350" cap="flat" cmpd="sng" algn="ctr">
          <a:solidFill>
            <a:schemeClr val="dk1">
              <a:alpha val="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78232" rIns="78232" bIns="0" numCol="1" spcCol="1270" anchor="t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100" kern="1200"/>
            <a:t>书友管理子系统</a:t>
          </a:r>
        </a:p>
      </dsp:txBody>
      <dsp:txXfrm>
        <a:off x="2497" y="1307728"/>
        <a:ext cx="1188321" cy="440867"/>
      </dsp:txXfrm>
    </dsp:sp>
    <dsp:sp modelId="{82796CCC-1186-481B-A455-022DCB5A96DC}">
      <dsp:nvSpPr>
        <dsp:cNvPr id="0" name=""/>
        <dsp:cNvSpPr/>
      </dsp:nvSpPr>
      <dsp:spPr>
        <a:xfrm>
          <a:off x="1309700" y="478173"/>
          <a:ext cx="1188321" cy="825467"/>
        </a:xfrm>
        <a:prstGeom prst="roundRect">
          <a:avLst/>
        </a:prstGeom>
        <a:blipFill>
          <a:blip xmlns:r="http://schemas.openxmlformats.org/officeDocument/2006/relationships" r:embed="rId2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40000" b="-40000"/>
          </a:stretch>
        </a:blip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9DDAC476-8B03-46B2-86D9-971EA9570656}">
      <dsp:nvSpPr>
        <dsp:cNvPr id="0" name=""/>
        <dsp:cNvSpPr/>
      </dsp:nvSpPr>
      <dsp:spPr>
        <a:xfrm>
          <a:off x="1309700" y="1300284"/>
          <a:ext cx="1188321" cy="440867"/>
        </a:xfrm>
        <a:prstGeom prst="rect">
          <a:avLst/>
        </a:prstGeom>
        <a:noFill/>
        <a:ln w="6350" cap="flat" cmpd="sng" algn="ctr">
          <a:solidFill>
            <a:schemeClr val="dk1">
              <a:alpha val="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78232" rIns="78232" bIns="0" numCol="1" spcCol="1270" anchor="t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100" kern="1200"/>
            <a:t>书籍管理子系统</a:t>
          </a:r>
        </a:p>
      </dsp:txBody>
      <dsp:txXfrm>
        <a:off x="1309700" y="1300284"/>
        <a:ext cx="1188321" cy="440867"/>
      </dsp:txXfrm>
    </dsp:sp>
    <dsp:sp modelId="{2EA13AAE-D04C-4765-824D-7FA044E5AE08}">
      <dsp:nvSpPr>
        <dsp:cNvPr id="0" name=""/>
        <dsp:cNvSpPr/>
      </dsp:nvSpPr>
      <dsp:spPr>
        <a:xfrm>
          <a:off x="2616903" y="479852"/>
          <a:ext cx="1188321" cy="818753"/>
        </a:xfrm>
        <a:prstGeom prst="roundRect">
          <a:avLst/>
        </a:prstGeom>
        <a:blipFill>
          <a:blip xmlns:r="http://schemas.openxmlformats.org/officeDocument/2006/relationships" r:embed="rId3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29000" b="-29000"/>
          </a:stretch>
        </a:blip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4340418-17FB-4E0C-A973-68E88F9DF507}">
      <dsp:nvSpPr>
        <dsp:cNvPr id="0" name=""/>
        <dsp:cNvSpPr/>
      </dsp:nvSpPr>
      <dsp:spPr>
        <a:xfrm>
          <a:off x="2616903" y="1298605"/>
          <a:ext cx="1188321" cy="440867"/>
        </a:xfrm>
        <a:prstGeom prst="rect">
          <a:avLst/>
        </a:prstGeom>
        <a:noFill/>
        <a:ln w="6350" cap="flat" cmpd="sng" algn="ctr">
          <a:solidFill>
            <a:schemeClr val="dk1">
              <a:alpha val="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78232" rIns="78232" bIns="0" numCol="1" spcCol="1270" anchor="t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100" kern="1200"/>
            <a:t>销售管理子系统</a:t>
          </a:r>
        </a:p>
      </dsp:txBody>
      <dsp:txXfrm>
        <a:off x="2616903" y="1298605"/>
        <a:ext cx="1188321" cy="440867"/>
      </dsp:txXfrm>
    </dsp:sp>
    <dsp:sp modelId="{E5CCE684-5449-4D98-94B1-9E7B8CDB924F}">
      <dsp:nvSpPr>
        <dsp:cNvPr id="0" name=""/>
        <dsp:cNvSpPr/>
      </dsp:nvSpPr>
      <dsp:spPr>
        <a:xfrm>
          <a:off x="3895527" y="498904"/>
          <a:ext cx="1188321" cy="818753"/>
        </a:xfrm>
        <a:prstGeom prst="roundRect">
          <a:avLst/>
        </a:prstGeom>
        <a:blipFill>
          <a:blip xmlns:r="http://schemas.openxmlformats.org/officeDocument/2006/relationships" r:embed="rId4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6000" r="-6000"/>
          </a:stretch>
        </a:blip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6B453C63-0D3D-4DA5-A696-DE96BFF106F0}">
      <dsp:nvSpPr>
        <dsp:cNvPr id="0" name=""/>
        <dsp:cNvSpPr/>
      </dsp:nvSpPr>
      <dsp:spPr>
        <a:xfrm>
          <a:off x="3924106" y="1298605"/>
          <a:ext cx="1188321" cy="440867"/>
        </a:xfrm>
        <a:prstGeom prst="rect">
          <a:avLst/>
        </a:prstGeom>
        <a:noFill/>
        <a:ln w="6350" cap="flat" cmpd="sng" algn="ctr">
          <a:solidFill>
            <a:schemeClr val="dk1">
              <a:alpha val="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78232" rIns="78232" bIns="0" numCol="1" spcCol="1270" anchor="t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100" kern="1200"/>
            <a:t>书籍交换子系统</a:t>
          </a:r>
        </a:p>
      </dsp:txBody>
      <dsp:txXfrm>
        <a:off x="3924106" y="1298605"/>
        <a:ext cx="1188321" cy="44086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9/3/layout/StepUpProcess">
  <dgm:title val=""/>
  <dgm:desc val=""/>
  <dgm:catLst>
    <dgm:cat type="process" pri="13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rootnode">
    <dgm:varLst>
      <dgm:chMax/>
      <dgm:chPref/>
      <dgm:dir/>
      <dgm:animLvl val="lvl"/>
    </dgm:varLst>
    <dgm:choose name="Name0">
      <dgm:if name="Name1" func="var" arg="dir" op="equ" val="norm">
        <dgm:alg type="snake">
          <dgm:param type="grDir" val="bL"/>
          <dgm:param type="flowDir" val="row"/>
          <dgm:param type="off" val="off"/>
          <dgm:param type="bkpt" val="fixed"/>
          <dgm:param type="bkPtFixedVal" val="1"/>
        </dgm:alg>
      </dgm:if>
      <dgm:else name="Name2">
        <dgm:alg type="snake">
          <dgm:param type="grDir" val="bR"/>
          <dgm:param type="flowDir" val="row"/>
          <dgm:param type="off" val="off"/>
          <dgm:param type="bkpt" val="fixed"/>
          <dgm:param type="bkPtFixedVal" val="1"/>
        </dgm:alg>
      </dgm:else>
    </dgm:choose>
    <dgm:shape xmlns:r="http://schemas.openxmlformats.org/officeDocument/2006/relationships" r:blip="">
      <dgm:adjLst/>
    </dgm:shape>
    <dgm:constrLst>
      <dgm:constr type="alignOff" forName="rootnode" val="1"/>
      <dgm:constr type="primFontSz" for="des" ptType="node" op="equ" val="65"/>
      <dgm:constr type="w" for="ch" forName="composite" refType="w"/>
      <dgm:constr type="h" for="ch" forName="composite" refType="h"/>
      <dgm:constr type="sp" refType="h" refFor="ch" refForName="composite" op="equ" fact="-0.765"/>
      <dgm:constr type="w" for="ch" forName="sibTrans" refType="w" fact="0.103"/>
      <dgm:constr type="h" for="ch" forName="sibTrans" refType="h" fact="0.103"/>
    </dgm:constrLst>
    <dgm:forEach name="nodesForEach" axis="ch" ptType="node">
      <dgm:layoutNode name="composite">
        <dgm:alg type="composite">
          <dgm:param type="ar" val="0.861"/>
        </dgm:alg>
        <dgm:shape xmlns:r="http://schemas.openxmlformats.org/officeDocument/2006/relationships" r:blip="">
          <dgm:adjLst/>
        </dgm:shape>
        <dgm:choose name="Name3">
          <dgm:if name="Name4" func="var" arg="dir" op="equ" val="norm">
            <dgm:constrLst>
              <dgm:constr type="l" for="ch" forName="LShape" refType="w" fact="0"/>
              <dgm:constr type="t" for="ch" forName="LShape" refType="h" fact="0.2347"/>
              <dgm:constr type="w" for="ch" forName="LShape" refType="w" fact="0.998"/>
              <dgm:constr type="h" for="ch" forName="LShape" refType="h" fact="0.5164"/>
              <dgm:constr type="r" for="ch" forName="ParentText" refType="w"/>
              <dgm:constr type="t" for="ch" forName="ParentText" refType="h" fact="0.32"/>
              <dgm:constr type="w" for="ch" forName="ParentText" refType="w" fact="0.901"/>
              <dgm:constr type="h" for="ch" forName="ParentText" refType="h" fact="0.68"/>
              <dgm:constr type="l" for="ch" forName="Triangle" refType="w" fact="0.83"/>
              <dgm:constr type="t" for="ch" forName="Triangle" refType="h" fact="0"/>
              <dgm:constr type="w" for="ch" forName="Triangle" refType="w" fact="0.17"/>
              <dgm:constr type="h" for="ch" forName="Triangle" refType="w" refFor="ch" refForName="Triangle"/>
            </dgm:constrLst>
          </dgm:if>
          <dgm:else name="Name5">
            <dgm:constrLst>
              <dgm:constr type="l" for="ch" forName="LShape" refType="w" fact="0.002"/>
              <dgm:constr type="t" for="ch" forName="LShape" refType="h" fact="0.2347"/>
              <dgm:constr type="w" for="ch" forName="LShape" refType="w"/>
              <dgm:constr type="h" for="ch" forName="LShape" refType="h" fact="0.5164"/>
              <dgm:constr type="l" for="ch" forName="ParentText" refType="w" fact="0"/>
              <dgm:constr type="t" for="ch" forName="ParentText" refType="h" fact="0.32"/>
              <dgm:constr type="w" for="ch" forName="ParentText" refType="w" fact="0.902"/>
              <dgm:constr type="h" for="ch" forName="ParentText" refType="h" fact="0.68"/>
              <dgm:constr type="l" for="ch" forName="Triangle" refType="w" fact="0"/>
              <dgm:constr type="t" for="ch" forName="Triangle" refType="h" fact="0"/>
              <dgm:constr type="w" for="ch" forName="Triangle" refType="w" fact="0.17"/>
              <dgm:constr type="h" for="ch" forName="Triangle" refType="w" refFor="ch" refForName="Triangle"/>
            </dgm:constrLst>
          </dgm:else>
        </dgm:choose>
        <dgm:layoutNode name="LShape" styleLbl="alignNode1">
          <dgm:alg type="sp"/>
          <dgm:choose name="Name6">
            <dgm:if name="Name7" func="var" arg="dir" op="equ" val="norm">
              <dgm:shape xmlns:r="http://schemas.openxmlformats.org/officeDocument/2006/relationships" rot="90" type="corner" r:blip="">
                <dgm:adjLst>
                  <dgm:adj idx="1" val="0.1612"/>
                  <dgm:adj idx="2" val="0.1611"/>
                </dgm:adjLst>
              </dgm:shape>
            </dgm:if>
            <dgm:else name="Name8">
              <dgm:shape xmlns:r="http://schemas.openxmlformats.org/officeDocument/2006/relationships" rot="180" type="corner" r:blip="">
                <dgm:adjLst>
                  <dgm:adj idx="1" val="0.1612"/>
                  <dgm:adj idx="2" val="0.1611"/>
                </dgm:adjLst>
              </dgm:shape>
            </dgm:else>
          </dgm:choose>
          <dgm:presOf/>
        </dgm:layoutNode>
        <dgm:layoutNode name="ParentText" styleLbl="revTx">
          <dgm:varLst>
            <dgm:chMax val="0"/>
            <dgm:chPref val="0"/>
            <dgm:bulletEnabled val="1"/>
          </dgm:varLst>
          <dgm:alg type="tx">
            <dgm:param type="parTxLTRAlign" val="l"/>
            <dgm:param type="txAnchorVert" val="t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choose name="Name9">
          <dgm:if name="Name10" axis="followSib" ptType="node" func="cnt" op="gte" val="1">
            <dgm:layoutNode name="Triangle" styleLbl="alignNode1">
              <dgm:alg type="sp"/>
              <dgm:choose name="Name11">
                <dgm:if name="Name12" func="var" arg="dir" op="equ" val="norm">
                  <dgm:shape xmlns:r="http://schemas.openxmlformats.org/officeDocument/2006/relationships" type="triangle" r:blip="">
                    <dgm:adjLst>
                      <dgm:adj idx="1" val="1"/>
                    </dgm:adjLst>
                  </dgm:shape>
                </dgm:if>
                <dgm:else name="Name13">
                  <dgm:shape xmlns:r="http://schemas.openxmlformats.org/officeDocument/2006/relationships" rot="90" type="triangle" r:blip="">
                    <dgm:adjLst>
                      <dgm:adj idx="1" val="1"/>
                    </dgm:adjLst>
                  </dgm:shape>
                </dgm:else>
              </dgm:choose>
              <dgm:presOf/>
            </dgm:layoutNode>
          </dgm:if>
          <dgm:else name="Name14"/>
        </dgm:choose>
      </dgm:layoutNode>
      <dgm:forEach name="sibTransForEach" axis="followSib" ptType="sibTrans" cnt="1">
        <dgm:layoutNode name="sibTrans">
          <dgm:alg type="composite">
            <dgm:param type="ar" val="0.861"/>
          </dgm:alg>
          <dgm:constrLst>
            <dgm:constr type="w" for="ch" forName="space" refType="w"/>
            <dgm:constr type="h" for="ch" forName="space" refType="w"/>
          </dgm:constrLst>
          <dgm:layoutNode name="space" styleLbl="alignNode1">
            <dgm:alg type="sp"/>
            <dgm:shape xmlns:r="http://schemas.openxmlformats.org/officeDocument/2006/relationships" r:blip="">
              <dgm:adjLst/>
            </dgm:shape>
            <dgm:presOf/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List1">
  <dgm:title val=""/>
  <dgm:desc val=""/>
  <dgm:catLst>
    <dgm:cat type="list" pri="2000"/>
    <dgm:cat type="picture" pri="2500"/>
    <dgm:cat type="pictureconvert" pri="25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 useDef="1">
    <dgm:dataModel>
      <dgm:ptLst/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off" val="ctr"/>
          <dgm:param type="vertAlign" val="mid"/>
          <dgm:param type="horzAlign" val="ctr"/>
        </dgm:alg>
      </dgm:if>
      <dgm:else name="Name3">
        <dgm:alg type="snake">
          <dgm:param type="grDir" val="tR"/>
          <dgm:param type="flowDir" val="row"/>
          <dgm:param type="contDir" val="sameDir"/>
          <dgm:param type="off" val="ctr"/>
          <dgm:param type="vertAlign" val="mid"/>
          <dgm:param type="horzAlign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w" for="ch" ptType="sibTrans" refType="w" refFor="ch" refForName="compNode" op="equ" fact="0.1"/>
      <dgm:constr type="sp" refType="w" refFor="ch" refForName="compNode" op="equ" fact="0.1"/>
      <dgm:constr type="primFontSz" for="des" ptType="node" op="equ" val="65"/>
    </dgm:constrLst>
    <dgm:ruleLst/>
    <dgm:forEach name="Name4" axis="ch" ptType="node">
      <dgm:layoutNode name="compNode">
        <dgm:alg type="composite">
          <dgm:param type="ar" val="0.943"/>
        </dgm:alg>
        <dgm:shape xmlns:r="http://schemas.openxmlformats.org/officeDocument/2006/relationships" r:blip="">
          <dgm:adjLst/>
        </dgm:shape>
        <dgm:presOf axis="self"/>
        <dgm:constrLst>
          <dgm:constr type="h" refType="w" fact="1.06"/>
          <dgm:constr type="h" for="ch" forName="pictRect" refType="h" fact="0.65"/>
          <dgm:constr type="w" for="ch" forName="pictRect" refType="w"/>
          <dgm:constr type="l" for="ch" forName="pictRect"/>
          <dgm:constr type="t" for="ch" forName="pictRect"/>
          <dgm:constr type="w" for="ch" forName="textRect" refType="w"/>
          <dgm:constr type="h" for="ch" forName="textRect" refType="h" fact="0.35"/>
          <dgm:constr type="l" for="ch" forName="textRect"/>
          <dgm:constr type="t" for="ch" forName="textRect" refType="b" refFor="ch" refForName="pictRect"/>
        </dgm:constrLst>
        <dgm:ruleLst/>
        <dgm:layoutNode name="pictRect">
          <dgm:alg type="sp"/>
          <dgm:shape xmlns:r="http://schemas.openxmlformats.org/officeDocument/2006/relationships" type="roundRect" r:blip="" blipPhldr="1">
            <dgm:adjLst/>
          </dgm:shape>
          <dgm:presOf/>
          <dgm:constrLst/>
          <dgm:ruleLst/>
        </dgm:layoutNode>
        <dgm:layoutNode name="textRect" styleLbl="revTx">
          <dgm:varLst>
            <dgm:bulletEnabled val="1"/>
          </dgm:varLst>
          <dgm:alg type="tx">
            <dgm:param type="txAnchorVert" val="t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bMarg"/>
          </dgm:constrLst>
          <dgm:ruleLst>
            <dgm:rule type="primFontSz" val="5" fact="NaN" max="NaN"/>
          </dgm:ruleLst>
        </dgm:layoutNode>
      </dgm:layoutNode>
      <dgm:forEach name="Name5" axis="followSib" ptType="sibTrans" cnt="1">
        <dgm:layoutNode name="sibTrans">
          <dgm:alg type="sp"/>
          <dgm:shape xmlns:r="http://schemas.openxmlformats.org/officeDocument/2006/relationships" type="rect" r:blip="" hideGeom="1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3">
  <dgm:title val=""/>
  <dgm:desc val=""/>
  <dgm:catLst>
    <dgm:cat type="3D" pri="11300"/>
  </dgm:catLst>
  <dgm:scene3d>
    <a:camera prst="orthographicFront"/>
    <a:lightRig rig="threePt" dir="t"/>
  </dgm:scene3d>
  <dgm:styleLbl name="node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clear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182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>
        <a:rot lat="0" lon="0" rev="0"/>
      </a:camera>
      <a:lightRig rig="contrasting" dir="t">
        <a:rot lat="0" lon="0" rev="1200000"/>
      </a:lightRig>
    </dgm:scene3d>
    <dgm:sp3d z="10000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>
        <a:rot lat="0" lon="0" rev="0"/>
      </a:camera>
      <a:lightRig rig="contrasting" dir="t">
        <a:rot lat="0" lon="0" rev="1200000"/>
      </a:lightRig>
    </dgm:scene3d>
    <dgm:sp3d z="-300000" prstMaterial="plastic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00800" h="1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>
        <a:rot lat="0" lon="0" rev="0"/>
      </a:camera>
      <a:lightRig rig="contrasting" dir="t">
        <a:rot lat="0" lon="0" rev="1200000"/>
      </a:lightRig>
    </dgm:scene3d>
    <dgm:sp3d z="-1524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EFB93EFDB6A842A2BDC9F1FFF6F048F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1D28958-1304-412F-A909-A355A8027145}"/>
      </w:docPartPr>
      <w:docPartBody>
        <w:p w:rsidR="004C790F" w:rsidRDefault="00C6472C" w:rsidP="00C6472C">
          <w:pPr>
            <w:pStyle w:val="EFB93EFDB6A842A2BDC9F1FFF6F048FD"/>
          </w:pPr>
          <w:r>
            <w:rPr>
              <w:lang w:val="zh-CN"/>
            </w:rPr>
            <w:t>[姓名]</w:t>
          </w:r>
        </w:p>
      </w:docPartBody>
    </w:docPart>
    <w:docPart>
      <w:docPartPr>
        <w:name w:val="2525B681873B4E728CA57CF2701BB80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D9414F4-FF50-452E-8D25-5D34400C8937}"/>
      </w:docPartPr>
      <w:docPartBody>
        <w:p w:rsidR="004C790F" w:rsidRDefault="00C6472C" w:rsidP="00C6472C">
          <w:pPr>
            <w:pStyle w:val="2525B681873B4E728CA57CF2701BB80B"/>
          </w:pPr>
          <w:r>
            <w:rPr>
              <w:lang w:val="zh-CN"/>
            </w:rPr>
            <w:t>[课程标题]</w:t>
          </w:r>
        </w:p>
      </w:docPartBody>
    </w:docPart>
    <w:docPart>
      <w:docPartPr>
        <w:name w:val="83D9383E80844BCFB376A50AD423211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E5C3AFF-B8E4-43A2-A26D-C75932E27973}"/>
      </w:docPartPr>
      <w:docPartBody>
        <w:p w:rsidR="004C790F" w:rsidRDefault="00C6472C" w:rsidP="00C6472C">
          <w:pPr>
            <w:pStyle w:val="83D9383E80844BCFB376A50AD4232114"/>
          </w:pPr>
          <w:r>
            <w:rPr>
              <w:lang w:val="zh-CN"/>
            </w:rPr>
            <w:t>[日期]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华文彩云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B734274"/>
    <w:multiLevelType w:val="hybridMultilevel"/>
    <w:tmpl w:val="28DC00DE"/>
    <w:lvl w:ilvl="0" w:tplc="08B453DE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4472C4" w:themeColor="accent1"/>
        <w:sz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472C"/>
    <w:rsid w:val="00322D80"/>
    <w:rsid w:val="004C790F"/>
    <w:rsid w:val="00C6472C"/>
    <w:rsid w:val="00CD7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2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0">
    <w:name w:val="Normal"/>
    <w:qFormat/>
    <w:pPr>
      <w:widowControl w:val="0"/>
      <w:jc w:val="both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7D2BEC69173E498CADD0D400123032C8">
    <w:name w:val="7D2BEC69173E498CADD0D400123032C8"/>
    <w:pPr>
      <w:widowControl w:val="0"/>
      <w:jc w:val="both"/>
    </w:pPr>
  </w:style>
  <w:style w:type="paragraph" w:customStyle="1" w:styleId="A923FF9E67A74D3DBDA6F2FC08E7C5F4">
    <w:name w:val="A923FF9E67A74D3DBDA6F2FC08E7C5F4"/>
    <w:pPr>
      <w:widowControl w:val="0"/>
      <w:jc w:val="both"/>
    </w:pPr>
  </w:style>
  <w:style w:type="paragraph" w:customStyle="1" w:styleId="C9A474B65C0349A5BEF38A84DD090EE2">
    <w:name w:val="C9A474B65C0349A5BEF38A84DD090EE2"/>
    <w:pPr>
      <w:widowControl w:val="0"/>
      <w:jc w:val="both"/>
    </w:pPr>
  </w:style>
  <w:style w:type="character" w:styleId="a4">
    <w:name w:val="Emphasis"/>
    <w:basedOn w:val="a1"/>
    <w:uiPriority w:val="8"/>
    <w:qFormat/>
    <w:rPr>
      <w:b w:val="0"/>
      <w:i w:val="0"/>
      <w:iCs/>
      <w:color w:val="2F5496" w:themeColor="accent1" w:themeShade="BF"/>
    </w:rPr>
  </w:style>
  <w:style w:type="paragraph" w:customStyle="1" w:styleId="1C8F928FDECE4C27A61A625DFA0910BA">
    <w:name w:val="1C8F928FDECE4C27A61A625DFA0910BA"/>
    <w:pPr>
      <w:widowControl w:val="0"/>
      <w:jc w:val="both"/>
    </w:pPr>
  </w:style>
  <w:style w:type="paragraph" w:customStyle="1" w:styleId="977629B076214B5382D781ACFC892728">
    <w:name w:val="977629B076214B5382D781ACFC892728"/>
    <w:pPr>
      <w:widowControl w:val="0"/>
      <w:jc w:val="both"/>
    </w:pPr>
  </w:style>
  <w:style w:type="paragraph" w:customStyle="1" w:styleId="1EFDCF5682E34B329A4BDABF5A1F6BED">
    <w:name w:val="1EFDCF5682E34B329A4BDABF5A1F6BED"/>
    <w:pPr>
      <w:widowControl w:val="0"/>
      <w:jc w:val="both"/>
    </w:pPr>
  </w:style>
  <w:style w:type="paragraph" w:customStyle="1" w:styleId="5BF2E451C47C4B6784E3FD9990546C5C">
    <w:name w:val="5BF2E451C47C4B6784E3FD9990546C5C"/>
    <w:pPr>
      <w:widowControl w:val="0"/>
      <w:jc w:val="both"/>
    </w:pPr>
  </w:style>
  <w:style w:type="paragraph" w:customStyle="1" w:styleId="BA899143FD5F4218A7CBC6AC78A1A586">
    <w:name w:val="BA899143FD5F4218A7CBC6AC78A1A586"/>
    <w:pPr>
      <w:widowControl w:val="0"/>
      <w:jc w:val="both"/>
    </w:pPr>
  </w:style>
  <w:style w:type="paragraph" w:customStyle="1" w:styleId="B6D895FE506D4BA2B43ADAC9C2C559E8">
    <w:name w:val="B6D895FE506D4BA2B43ADAC9C2C559E8"/>
    <w:pPr>
      <w:widowControl w:val="0"/>
      <w:jc w:val="both"/>
    </w:pPr>
  </w:style>
  <w:style w:type="paragraph" w:customStyle="1" w:styleId="FE15F42E498D436E984CE405AE54C0BB">
    <w:name w:val="FE15F42E498D436E984CE405AE54C0BB"/>
    <w:pPr>
      <w:widowControl w:val="0"/>
      <w:jc w:val="both"/>
    </w:pPr>
  </w:style>
  <w:style w:type="paragraph" w:customStyle="1" w:styleId="0511871E75E64811BD67EE8DECE38F7B">
    <w:name w:val="0511871E75E64811BD67EE8DECE38F7B"/>
    <w:pPr>
      <w:widowControl w:val="0"/>
      <w:jc w:val="both"/>
    </w:pPr>
  </w:style>
  <w:style w:type="paragraph" w:styleId="a">
    <w:name w:val="List Bullet"/>
    <w:basedOn w:val="a0"/>
    <w:uiPriority w:val="12"/>
    <w:qFormat/>
    <w:pPr>
      <w:widowControl/>
      <w:numPr>
        <w:numId w:val="1"/>
      </w:numPr>
      <w:spacing w:after="160" w:line="312" w:lineRule="auto"/>
      <w:jc w:val="left"/>
    </w:pPr>
    <w:rPr>
      <w:i/>
      <w:color w:val="657C9C" w:themeColor="text2" w:themeTint="BF"/>
      <w:kern w:val="0"/>
      <w:sz w:val="24"/>
      <w:szCs w:val="20"/>
    </w:rPr>
  </w:style>
  <w:style w:type="paragraph" w:customStyle="1" w:styleId="D16A862994294C1980C1ECC5DA8A1B74">
    <w:name w:val="D16A862994294C1980C1ECC5DA8A1B74"/>
    <w:pPr>
      <w:widowControl w:val="0"/>
      <w:jc w:val="both"/>
    </w:pPr>
  </w:style>
  <w:style w:type="paragraph" w:customStyle="1" w:styleId="2A245FAC4F5549C6BDBFEB9858270CFB">
    <w:name w:val="2A245FAC4F5549C6BDBFEB9858270CFB"/>
    <w:pPr>
      <w:widowControl w:val="0"/>
      <w:jc w:val="both"/>
    </w:pPr>
  </w:style>
  <w:style w:type="paragraph" w:customStyle="1" w:styleId="34A2A67523E5406482257FE38CF232C2">
    <w:name w:val="34A2A67523E5406482257FE38CF232C2"/>
    <w:pPr>
      <w:widowControl w:val="0"/>
      <w:jc w:val="both"/>
    </w:pPr>
  </w:style>
  <w:style w:type="paragraph" w:customStyle="1" w:styleId="07AC474E2CC240D9B63D33BD7A980C43">
    <w:name w:val="07AC474E2CC240D9B63D33BD7A980C43"/>
    <w:pPr>
      <w:widowControl w:val="0"/>
      <w:jc w:val="both"/>
    </w:pPr>
  </w:style>
  <w:style w:type="paragraph" w:customStyle="1" w:styleId="532816B1D96840C9B59CB9EC55F03696">
    <w:name w:val="532816B1D96840C9B59CB9EC55F03696"/>
    <w:pPr>
      <w:widowControl w:val="0"/>
      <w:jc w:val="both"/>
    </w:pPr>
  </w:style>
  <w:style w:type="paragraph" w:customStyle="1" w:styleId="FAE8BCA1144F4ACE9394EF67C2781515">
    <w:name w:val="FAE8BCA1144F4ACE9394EF67C2781515"/>
    <w:pPr>
      <w:widowControl w:val="0"/>
      <w:jc w:val="both"/>
    </w:pPr>
  </w:style>
  <w:style w:type="paragraph" w:customStyle="1" w:styleId="5105732C62024D1382FEFA2B2280DFBF">
    <w:name w:val="5105732C62024D1382FEFA2B2280DFBF"/>
    <w:pPr>
      <w:widowControl w:val="0"/>
      <w:jc w:val="both"/>
    </w:pPr>
  </w:style>
  <w:style w:type="paragraph" w:customStyle="1" w:styleId="F5F0473142F744309BAABC411366E831">
    <w:name w:val="F5F0473142F744309BAABC411366E831"/>
    <w:pPr>
      <w:widowControl w:val="0"/>
      <w:jc w:val="both"/>
    </w:pPr>
  </w:style>
  <w:style w:type="paragraph" w:customStyle="1" w:styleId="DCF6DD7C1BCE4569A14886FC6C9B9D9F">
    <w:name w:val="DCF6DD7C1BCE4569A14886FC6C9B9D9F"/>
    <w:pPr>
      <w:widowControl w:val="0"/>
      <w:jc w:val="both"/>
    </w:pPr>
  </w:style>
  <w:style w:type="paragraph" w:customStyle="1" w:styleId="EFB93EFDB6A842A2BDC9F1FFF6F048FD">
    <w:name w:val="EFB93EFDB6A842A2BDC9F1FFF6F048FD"/>
    <w:rsid w:val="00C6472C"/>
    <w:pPr>
      <w:widowControl w:val="0"/>
      <w:jc w:val="both"/>
    </w:pPr>
  </w:style>
  <w:style w:type="paragraph" w:customStyle="1" w:styleId="2525B681873B4E728CA57CF2701BB80B">
    <w:name w:val="2525B681873B4E728CA57CF2701BB80B"/>
    <w:rsid w:val="00C6472C"/>
    <w:pPr>
      <w:widowControl w:val="0"/>
      <w:jc w:val="both"/>
    </w:pPr>
  </w:style>
  <w:style w:type="paragraph" w:customStyle="1" w:styleId="83D9383E80844BCFB376A50AD4232114">
    <w:name w:val="83D9383E80844BCFB376A50AD4232114"/>
    <w:rsid w:val="00C6472C"/>
    <w:pPr>
      <w:widowControl w:val="0"/>
      <w:jc w:val="both"/>
    </w:pPr>
  </w:style>
  <w:style w:type="paragraph" w:customStyle="1" w:styleId="44857596B31440909F3393D06C96EA10">
    <w:name w:val="44857596B31440909F3393D06C96EA10"/>
    <w:rsid w:val="00322D80"/>
    <w:pPr>
      <w:widowControl w:val="0"/>
      <w:jc w:val="both"/>
    </w:pPr>
  </w:style>
  <w:style w:type="paragraph" w:customStyle="1" w:styleId="A7DDDEF280F943E8977AC3E965E7DA1D">
    <w:name w:val="A7DDDEF280F943E8977AC3E965E7DA1D"/>
    <w:rsid w:val="00322D80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黄绿色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Verdana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2017-05-25T00:00:00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96A6803-20C4-4300-B048-BFB79A6A5E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包含封面和目录的论文.dotx</Template>
  <TotalTime>683</TotalTime>
  <Pages>63</Pages>
  <Words>2882</Words>
  <Characters>16428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夕拾市场使用说明书</dc:title>
  <dc:subject/>
  <dc:creator>夏雨柔</dc:creator>
  <cp:keywords>数据库</cp:keywords>
  <dc:description/>
  <cp:lastModifiedBy>夏雨柔</cp:lastModifiedBy>
  <cp:revision>15</cp:revision>
  <dcterms:created xsi:type="dcterms:W3CDTF">2017-05-25T00:25:00Z</dcterms:created>
  <dcterms:modified xsi:type="dcterms:W3CDTF">2017-05-31T05:43:00Z</dcterms:modified>
</cp:coreProperties>
</file>